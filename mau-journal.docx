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E4" w:rsidRDefault="00715D0C" w:rsidP="00EF007E">
      <w:pPr>
        <w:pStyle w:val="Style3"/>
        <w:spacing w:line="240" w:lineRule="auto"/>
        <w:jc w:val="left"/>
        <w:rPr>
          <w:sz w:val="24"/>
          <w:szCs w:val="22"/>
          <w:lang w:val="nl-NL"/>
        </w:rPr>
      </w:pPr>
      <w:r>
        <w:rPr>
          <w:sz w:val="24"/>
          <w:szCs w:val="22"/>
          <w:lang w:val="nl-NL"/>
        </w:rPr>
        <w:t>TIÊU ĐỀ BÀI BÁO</w:t>
      </w:r>
      <w:r w:rsidR="00640443">
        <w:rPr>
          <w:sz w:val="24"/>
          <w:szCs w:val="22"/>
          <w:lang w:val="nl-NL"/>
        </w:rPr>
        <w:br/>
      </w:r>
      <w:r w:rsidR="004D0AE1">
        <w:rPr>
          <w:sz w:val="24"/>
          <w:szCs w:val="22"/>
          <w:lang w:val="nl-NL"/>
        </w:rPr>
        <w:t>VIẾT NGẮN GỌN</w:t>
      </w:r>
      <w:r w:rsidR="00640443">
        <w:rPr>
          <w:sz w:val="24"/>
          <w:szCs w:val="22"/>
          <w:lang w:val="nl-NL"/>
        </w:rPr>
        <w:t>,</w:t>
      </w:r>
      <w:r w:rsidR="004D0AE1">
        <w:rPr>
          <w:sz w:val="24"/>
          <w:szCs w:val="22"/>
          <w:lang w:val="nl-NL"/>
        </w:rPr>
        <w:t xml:space="preserve"> IN HOA</w:t>
      </w:r>
      <w:r w:rsidR="00640443">
        <w:rPr>
          <w:sz w:val="24"/>
          <w:szCs w:val="22"/>
          <w:lang w:val="nl-NL"/>
        </w:rPr>
        <w:t>,</w:t>
      </w:r>
      <w:r w:rsidR="004D0AE1">
        <w:rPr>
          <w:sz w:val="24"/>
          <w:szCs w:val="22"/>
          <w:lang w:val="nl-NL"/>
        </w:rPr>
        <w:t xml:space="preserve"> ĐẬM, FONT TIME</w:t>
      </w:r>
      <w:r w:rsidR="00E756F3">
        <w:rPr>
          <w:sz w:val="24"/>
          <w:szCs w:val="22"/>
          <w:lang w:val="nl-NL"/>
        </w:rPr>
        <w:t>S</w:t>
      </w:r>
      <w:r w:rsidR="004D0AE1">
        <w:rPr>
          <w:sz w:val="24"/>
          <w:szCs w:val="22"/>
          <w:lang w:val="nl-NL"/>
        </w:rPr>
        <w:t xml:space="preserve"> NEW ROMAN </w:t>
      </w:r>
      <w:r w:rsidR="00640443">
        <w:rPr>
          <w:sz w:val="24"/>
          <w:szCs w:val="22"/>
          <w:lang w:val="nl-NL"/>
        </w:rPr>
        <w:t xml:space="preserve">CỠ </w:t>
      </w:r>
      <w:r w:rsidR="004D0AE1">
        <w:rPr>
          <w:sz w:val="24"/>
          <w:szCs w:val="22"/>
          <w:lang w:val="nl-NL"/>
        </w:rPr>
        <w:t xml:space="preserve">12 </w:t>
      </w:r>
    </w:p>
    <w:p w:rsidR="00D37E72" w:rsidRPr="00D37E72" w:rsidRDefault="00D37E72" w:rsidP="00D37E72">
      <w:pPr>
        <w:pStyle w:val="Style3"/>
        <w:spacing w:line="240" w:lineRule="auto"/>
        <w:jc w:val="left"/>
        <w:rPr>
          <w:sz w:val="24"/>
          <w:szCs w:val="22"/>
          <w:lang w:val="nl-NL"/>
        </w:rPr>
      </w:pPr>
    </w:p>
    <w:p w:rsidR="00771258" w:rsidRDefault="00715D0C" w:rsidP="00771258">
      <w:pPr>
        <w:pStyle w:val="Style3"/>
        <w:spacing w:line="240" w:lineRule="auto"/>
        <w:jc w:val="right"/>
        <w:rPr>
          <w:sz w:val="20"/>
          <w:szCs w:val="22"/>
          <w:vertAlign w:val="superscript"/>
          <w:lang w:val="nl-NL"/>
        </w:rPr>
      </w:pPr>
      <w:r>
        <w:rPr>
          <w:sz w:val="20"/>
          <w:szCs w:val="22"/>
          <w:lang w:val="nl-NL"/>
        </w:rPr>
        <w:t>Nguyễn Văn A</w:t>
      </w:r>
      <w:r>
        <w:rPr>
          <w:sz w:val="20"/>
          <w:szCs w:val="22"/>
          <w:vertAlign w:val="superscript"/>
          <w:lang w:val="nl-NL"/>
        </w:rPr>
        <w:t>1</w:t>
      </w:r>
      <w:r>
        <w:rPr>
          <w:sz w:val="20"/>
          <w:szCs w:val="22"/>
          <w:lang w:val="nl-NL"/>
        </w:rPr>
        <w:t>, Nguyễn Văn B</w:t>
      </w:r>
      <w:r>
        <w:rPr>
          <w:sz w:val="20"/>
          <w:szCs w:val="22"/>
          <w:vertAlign w:val="superscript"/>
          <w:lang w:val="nl-NL"/>
        </w:rPr>
        <w:t>2</w:t>
      </w:r>
      <w:r w:rsidR="005A17FF">
        <w:rPr>
          <w:sz w:val="20"/>
          <w:szCs w:val="22"/>
          <w:vertAlign w:val="superscript"/>
          <w:lang w:val="nl-NL"/>
        </w:rPr>
        <w:t>,</w:t>
      </w:r>
      <w:r w:rsidR="00E756F3" w:rsidRPr="00E756F3">
        <w:rPr>
          <w:sz w:val="20"/>
          <w:szCs w:val="22"/>
          <w:vertAlign w:val="superscript"/>
          <w:lang w:val="nl-NL"/>
        </w:rPr>
        <w:t>*</w:t>
      </w:r>
    </w:p>
    <w:p w:rsidR="007614E4" w:rsidRDefault="00715D0C" w:rsidP="00D37E72">
      <w:pPr>
        <w:jc w:val="right"/>
        <w:rPr>
          <w:i/>
          <w:sz w:val="18"/>
          <w:szCs w:val="22"/>
          <w:lang w:val="nl-NL"/>
        </w:rPr>
      </w:pPr>
      <w:r>
        <w:rPr>
          <w:i/>
          <w:sz w:val="18"/>
          <w:szCs w:val="22"/>
          <w:vertAlign w:val="superscript"/>
          <w:lang w:val="nl-NL"/>
        </w:rPr>
        <w:t>1</w:t>
      </w:r>
      <w:r>
        <w:rPr>
          <w:i/>
          <w:sz w:val="18"/>
          <w:szCs w:val="22"/>
          <w:lang w:val="nl-NL"/>
        </w:rPr>
        <w:t>Đơn vị công tác của các tác giả 1</w:t>
      </w:r>
    </w:p>
    <w:p w:rsidR="00715D0C" w:rsidRDefault="00715D0C" w:rsidP="00D37E72">
      <w:pPr>
        <w:jc w:val="right"/>
        <w:rPr>
          <w:i/>
          <w:sz w:val="18"/>
          <w:szCs w:val="22"/>
          <w:lang w:val="nl-NL"/>
        </w:rPr>
      </w:pPr>
      <w:r>
        <w:rPr>
          <w:i/>
          <w:sz w:val="18"/>
          <w:szCs w:val="22"/>
          <w:vertAlign w:val="superscript"/>
          <w:lang w:val="nl-NL"/>
        </w:rPr>
        <w:t>2</w:t>
      </w:r>
      <w:r>
        <w:rPr>
          <w:i/>
          <w:sz w:val="18"/>
          <w:szCs w:val="22"/>
          <w:lang w:val="nl-NL"/>
        </w:rPr>
        <w:t>Đơn vị công tác của tác giả 2</w:t>
      </w:r>
    </w:p>
    <w:p w:rsidR="00111EA6" w:rsidRDefault="00715D0C" w:rsidP="00D37E72">
      <w:pPr>
        <w:jc w:val="right"/>
        <w:rPr>
          <w:i/>
          <w:sz w:val="18"/>
          <w:szCs w:val="22"/>
          <w:lang w:val="nl-NL"/>
        </w:rPr>
      </w:pPr>
      <w:r>
        <w:rPr>
          <w:i/>
          <w:sz w:val="18"/>
          <w:szCs w:val="22"/>
          <w:lang w:val="nl-NL"/>
        </w:rPr>
        <w:t xml:space="preserve">(Dấu </w:t>
      </w:r>
      <w:r>
        <w:rPr>
          <w:i/>
          <w:sz w:val="18"/>
          <w:szCs w:val="22"/>
          <w:vertAlign w:val="superscript"/>
          <w:lang w:val="nl-NL"/>
        </w:rPr>
        <w:t xml:space="preserve">* </w:t>
      </w:r>
      <w:r>
        <w:rPr>
          <w:i/>
          <w:sz w:val="18"/>
          <w:szCs w:val="22"/>
          <w:lang w:val="nl-NL"/>
        </w:rPr>
        <w:t xml:space="preserve">để đánh dấu tác giả </w:t>
      </w:r>
      <w:r w:rsidR="00E756F3">
        <w:rPr>
          <w:i/>
          <w:sz w:val="18"/>
          <w:szCs w:val="22"/>
          <w:lang w:val="nl-NL"/>
        </w:rPr>
        <w:t>liên hệ</w:t>
      </w:r>
      <w:r>
        <w:rPr>
          <w:i/>
          <w:sz w:val="18"/>
          <w:szCs w:val="22"/>
          <w:lang w:val="nl-NL"/>
        </w:rPr>
        <w:t xml:space="preserve">; </w:t>
      </w:r>
    </w:p>
    <w:p w:rsidR="00111EA6" w:rsidRDefault="00715D0C" w:rsidP="00D37E72">
      <w:pPr>
        <w:jc w:val="right"/>
        <w:rPr>
          <w:i/>
          <w:sz w:val="18"/>
          <w:szCs w:val="22"/>
          <w:lang w:val="nl-NL"/>
        </w:rPr>
      </w:pPr>
      <w:r>
        <w:rPr>
          <w:i/>
          <w:sz w:val="18"/>
          <w:szCs w:val="22"/>
          <w:lang w:val="nl-NL"/>
        </w:rPr>
        <w:t>Nếu các tác giả cùng 1 đơn vị thì không cần đánh số thứ tự</w:t>
      </w:r>
      <w:r w:rsidR="00111EA6">
        <w:rPr>
          <w:i/>
          <w:sz w:val="18"/>
          <w:szCs w:val="22"/>
          <w:lang w:val="nl-NL"/>
        </w:rPr>
        <w:t xml:space="preserve">, </w:t>
      </w:r>
    </w:p>
    <w:p w:rsidR="00715D0C" w:rsidRDefault="00111EA6" w:rsidP="00D37E72">
      <w:pPr>
        <w:jc w:val="right"/>
        <w:rPr>
          <w:i/>
          <w:sz w:val="18"/>
          <w:szCs w:val="22"/>
          <w:lang w:val="nl-NL"/>
        </w:rPr>
      </w:pPr>
      <w:r>
        <w:rPr>
          <w:i/>
          <w:sz w:val="18"/>
          <w:szCs w:val="22"/>
          <w:lang w:val="nl-NL"/>
        </w:rPr>
        <w:t>Trong nhóm nhiều tác gi</w:t>
      </w:r>
      <w:r w:rsidR="00210607">
        <w:rPr>
          <w:i/>
          <w:sz w:val="18"/>
          <w:szCs w:val="22"/>
          <w:lang w:val="nl-NL"/>
        </w:rPr>
        <w:t>ả</w:t>
      </w:r>
      <w:r>
        <w:rPr>
          <w:i/>
          <w:sz w:val="18"/>
          <w:szCs w:val="22"/>
          <w:lang w:val="nl-NL"/>
        </w:rPr>
        <w:t>, các tác giả cùng đơn vị chung 1 số thứ tự</w:t>
      </w:r>
      <w:r w:rsidR="00715D0C">
        <w:rPr>
          <w:i/>
          <w:sz w:val="18"/>
          <w:szCs w:val="22"/>
          <w:lang w:val="nl-NL"/>
        </w:rPr>
        <w:t>)</w:t>
      </w:r>
    </w:p>
    <w:p w:rsidR="00D37E72" w:rsidRPr="00D37E72" w:rsidRDefault="00D37E72" w:rsidP="00D37E72">
      <w:pPr>
        <w:jc w:val="right"/>
        <w:rPr>
          <w:i/>
          <w:sz w:val="18"/>
          <w:szCs w:val="22"/>
          <w:lang w:val="nl-NL"/>
        </w:rPr>
      </w:pPr>
    </w:p>
    <w:p w:rsidR="007614E4" w:rsidRPr="00640443" w:rsidRDefault="007614E4" w:rsidP="00D37E72">
      <w:pPr>
        <w:rPr>
          <w:sz w:val="22"/>
          <w:szCs w:val="18"/>
          <w:lang w:val="nl-NL"/>
        </w:rPr>
      </w:pPr>
      <w:r w:rsidRPr="00640443">
        <w:rPr>
          <w:sz w:val="22"/>
          <w:szCs w:val="18"/>
          <w:lang w:val="nl-NL"/>
        </w:rPr>
        <w:t>TÓM TẮT</w:t>
      </w:r>
    </w:p>
    <w:p w:rsidR="00C57CB2" w:rsidRDefault="00C57CB2" w:rsidP="006F0BD0">
      <w:pPr>
        <w:ind w:left="340" w:right="340"/>
        <w:jc w:val="both"/>
        <w:outlineLvl w:val="0"/>
        <w:rPr>
          <w:sz w:val="20"/>
          <w:szCs w:val="18"/>
          <w:lang w:val="nb-NO"/>
        </w:rPr>
      </w:pPr>
      <w:r>
        <w:rPr>
          <w:sz w:val="20"/>
          <w:szCs w:val="18"/>
          <w:lang w:val="nb-NO"/>
        </w:rPr>
        <w:t xml:space="preserve">Phần tóm tắt trình bày thành một đoạn văn, dài khoảng 100-250 từ, không viết tắt, không chèn </w:t>
      </w:r>
      <w:r w:rsidR="00A85649">
        <w:rPr>
          <w:sz w:val="20"/>
          <w:szCs w:val="18"/>
          <w:lang w:val="nb-NO"/>
        </w:rPr>
        <w:t>chú thích</w:t>
      </w:r>
      <w:r>
        <w:rPr>
          <w:sz w:val="20"/>
          <w:szCs w:val="18"/>
          <w:lang w:val="nb-NO"/>
        </w:rPr>
        <w:t xml:space="preserve"> và các trích dẫn tham khảo. Nội dung tóm tắt bao gồm bốn ý sau: </w:t>
      </w:r>
    </w:p>
    <w:p w:rsidR="00C57CB2" w:rsidRPr="00317028" w:rsidRDefault="00C57CB2" w:rsidP="006F0BD0">
      <w:pPr>
        <w:pStyle w:val="ListParagraph"/>
        <w:numPr>
          <w:ilvl w:val="0"/>
          <w:numId w:val="36"/>
        </w:numPr>
        <w:ind w:left="340" w:right="340" w:firstLine="0"/>
        <w:contextualSpacing w:val="0"/>
        <w:jc w:val="both"/>
        <w:outlineLvl w:val="0"/>
        <w:rPr>
          <w:sz w:val="20"/>
          <w:szCs w:val="18"/>
          <w:lang w:val="nb-NO"/>
        </w:rPr>
      </w:pPr>
      <w:r w:rsidRPr="00317028">
        <w:rPr>
          <w:sz w:val="20"/>
          <w:szCs w:val="18"/>
          <w:lang w:val="nb-NO"/>
        </w:rPr>
        <w:t xml:space="preserve">Câu hỏi và mục đích của nghiên cứu. Phần này nên mô tả bằng 2 câu văn: (1) mô tả vấn đề mà nghiên cứu quan tâm, tình hình nghiên cứu hiện tại; (2) mô tả mục đích nghiên cứu một cách </w:t>
      </w:r>
      <w:r w:rsidR="00C507A2">
        <w:rPr>
          <w:sz w:val="20"/>
          <w:szCs w:val="18"/>
          <w:lang w:val="nb-NO"/>
        </w:rPr>
        <w:t xml:space="preserve">ngắn </w:t>
      </w:r>
      <w:r w:rsidRPr="00317028">
        <w:rPr>
          <w:sz w:val="20"/>
          <w:szCs w:val="18"/>
          <w:lang w:val="nb-NO"/>
        </w:rPr>
        <w:t>gọn, rõ ràng.</w:t>
      </w:r>
    </w:p>
    <w:p w:rsidR="00C57CB2" w:rsidRPr="00317028" w:rsidRDefault="00C57CB2" w:rsidP="006F0BD0">
      <w:pPr>
        <w:pStyle w:val="ListParagraph"/>
        <w:numPr>
          <w:ilvl w:val="0"/>
          <w:numId w:val="36"/>
        </w:numPr>
        <w:ind w:left="340" w:right="340" w:firstLine="0"/>
        <w:contextualSpacing w:val="0"/>
        <w:jc w:val="both"/>
        <w:outlineLvl w:val="0"/>
        <w:rPr>
          <w:sz w:val="20"/>
          <w:szCs w:val="18"/>
          <w:lang w:val="nb-NO"/>
        </w:rPr>
      </w:pPr>
      <w:r w:rsidRPr="00317028">
        <w:rPr>
          <w:sz w:val="20"/>
          <w:szCs w:val="18"/>
          <w:lang w:val="nb-NO"/>
        </w:rPr>
        <w:t>Phương pháp nghiên cứu. Cần mô tả cách thức giải quyết vấn đề (phát triển lý thuyết/ phương pháp thu thập, xử lý dữ liệu…</w:t>
      </w:r>
      <w:r w:rsidR="000535D4">
        <w:rPr>
          <w:sz w:val="20"/>
          <w:szCs w:val="18"/>
          <w:lang w:val="nb-NO"/>
        </w:rPr>
        <w:t>)</w:t>
      </w:r>
    </w:p>
    <w:p w:rsidR="00C57CB2" w:rsidRPr="00317028" w:rsidRDefault="00C57CB2" w:rsidP="006F0BD0">
      <w:pPr>
        <w:pStyle w:val="ListParagraph"/>
        <w:numPr>
          <w:ilvl w:val="0"/>
          <w:numId w:val="36"/>
        </w:numPr>
        <w:ind w:left="340" w:right="340" w:firstLine="0"/>
        <w:contextualSpacing w:val="0"/>
        <w:jc w:val="both"/>
        <w:outlineLvl w:val="0"/>
        <w:rPr>
          <w:sz w:val="20"/>
          <w:szCs w:val="18"/>
          <w:lang w:val="nb-NO"/>
        </w:rPr>
      </w:pPr>
      <w:r w:rsidRPr="00317028">
        <w:rPr>
          <w:sz w:val="20"/>
          <w:szCs w:val="18"/>
          <w:lang w:val="nb-NO"/>
        </w:rPr>
        <w:t>Kết quả. Tóm tắt những kết quả chính của nghiên cứu, kể cả những số liệu có thể lấy làm điểm thiết yếu của nghiên cứu. Kết quả phải được trình bày sao cho trả lời câu hỏi nghiên cứu đặt ra từ câu văn đầu tiên.</w:t>
      </w:r>
    </w:p>
    <w:p w:rsidR="00C57CB2" w:rsidRPr="00317028" w:rsidRDefault="00C57CB2" w:rsidP="006F0BD0">
      <w:pPr>
        <w:pStyle w:val="ListParagraph"/>
        <w:numPr>
          <w:ilvl w:val="0"/>
          <w:numId w:val="36"/>
        </w:numPr>
        <w:ind w:left="340" w:right="340" w:firstLine="0"/>
        <w:contextualSpacing w:val="0"/>
        <w:jc w:val="both"/>
        <w:outlineLvl w:val="0"/>
        <w:rPr>
          <w:sz w:val="20"/>
          <w:szCs w:val="18"/>
          <w:lang w:val="nb-NO"/>
        </w:rPr>
      </w:pPr>
      <w:r w:rsidRPr="00317028">
        <w:rPr>
          <w:sz w:val="20"/>
          <w:szCs w:val="18"/>
          <w:lang w:val="nb-NO"/>
        </w:rPr>
        <w:t xml:space="preserve">Kết luận. Một hoặc 2 câu văn kết luận và ý nghĩa của kết quả nghiên cứu. </w:t>
      </w:r>
    </w:p>
    <w:p w:rsidR="00C57CB2" w:rsidRDefault="00C57CB2" w:rsidP="006F0BD0">
      <w:pPr>
        <w:ind w:left="340" w:right="340"/>
        <w:jc w:val="both"/>
        <w:rPr>
          <w:sz w:val="20"/>
          <w:szCs w:val="18"/>
          <w:lang w:val="nb-NO"/>
        </w:rPr>
      </w:pPr>
      <w:r w:rsidRPr="00F543A6">
        <w:rPr>
          <w:sz w:val="20"/>
          <w:szCs w:val="18"/>
          <w:lang w:val="nb-NO"/>
        </w:rPr>
        <w:t xml:space="preserve">Phần tóm tắt có tính độc lập so với bài báo, thuyết phục người đọc nên đọc tiếp hay bỏ qua bài báo. Do đó, tác giả cần cung cấp thông tin một cách ngắn gọn, nhưng có dữ liệu </w:t>
      </w:r>
      <w:r>
        <w:rPr>
          <w:sz w:val="20"/>
          <w:szCs w:val="18"/>
          <w:lang w:val="nb-NO"/>
        </w:rPr>
        <w:t>minh chứng</w:t>
      </w:r>
      <w:r w:rsidRPr="00F543A6">
        <w:rPr>
          <w:sz w:val="20"/>
          <w:szCs w:val="18"/>
          <w:lang w:val="nb-NO"/>
        </w:rPr>
        <w:t xml:space="preserve"> và đi thẳng vào vấn đề. Thông thường phần tóm tắt được viết sau khi đã hoàn tất bài báo.</w:t>
      </w:r>
    </w:p>
    <w:p w:rsidR="007614E4" w:rsidRDefault="007614E4" w:rsidP="006F0BD0">
      <w:pPr>
        <w:ind w:left="340" w:right="340"/>
        <w:jc w:val="both"/>
        <w:rPr>
          <w:i/>
          <w:sz w:val="20"/>
          <w:szCs w:val="18"/>
          <w:lang w:val="pt-BR"/>
        </w:rPr>
      </w:pPr>
      <w:r w:rsidRPr="00D37E72">
        <w:rPr>
          <w:b/>
          <w:sz w:val="20"/>
          <w:szCs w:val="18"/>
          <w:lang w:val="nb-NO"/>
        </w:rPr>
        <w:t>Từ khóa:</w:t>
      </w:r>
      <w:r w:rsidR="00135379">
        <w:rPr>
          <w:i/>
          <w:sz w:val="20"/>
          <w:szCs w:val="18"/>
          <w:lang w:val="nb-NO"/>
        </w:rPr>
        <w:t>Yêu cầu cung cấp</w:t>
      </w:r>
      <w:r w:rsidR="00715D0C">
        <w:rPr>
          <w:i/>
          <w:sz w:val="20"/>
          <w:szCs w:val="18"/>
          <w:lang w:val="nb-NO"/>
        </w:rPr>
        <w:t xml:space="preserve"> tối thiểu 5 từ hoặc cụm từ</w:t>
      </w:r>
      <w:r w:rsidR="00E756F3">
        <w:rPr>
          <w:i/>
          <w:sz w:val="20"/>
          <w:szCs w:val="18"/>
          <w:lang w:val="nb-NO"/>
        </w:rPr>
        <w:t xml:space="preserve"> khóa</w:t>
      </w:r>
      <w:r w:rsidR="00854861">
        <w:rPr>
          <w:i/>
          <w:sz w:val="20"/>
          <w:szCs w:val="18"/>
          <w:lang w:val="pt-BR"/>
        </w:rPr>
        <w:t>, các từ khóa cách nhau bằng dấu “</w:t>
      </w:r>
      <w:r w:rsidR="00C57CB2">
        <w:rPr>
          <w:i/>
          <w:sz w:val="20"/>
          <w:szCs w:val="18"/>
          <w:lang w:val="pt-BR"/>
        </w:rPr>
        <w:t>;</w:t>
      </w:r>
      <w:r w:rsidR="000267FA">
        <w:rPr>
          <w:i/>
          <w:sz w:val="20"/>
          <w:szCs w:val="18"/>
          <w:lang w:val="pt-BR"/>
        </w:rPr>
        <w:t xml:space="preserve">”. </w:t>
      </w:r>
    </w:p>
    <w:p w:rsidR="006F0BD0" w:rsidRDefault="006F0BD0" w:rsidP="00A85649">
      <w:pPr>
        <w:spacing w:before="60" w:after="60" w:line="280" w:lineRule="exact"/>
        <w:jc w:val="both"/>
        <w:rPr>
          <w:color w:val="000000" w:themeColor="text1"/>
          <w:sz w:val="22"/>
          <w:szCs w:val="22"/>
          <w:lang w:val="pt-BR"/>
        </w:rPr>
      </w:pPr>
    </w:p>
    <w:p w:rsidR="009D59E4" w:rsidRDefault="009D59E4" w:rsidP="00A85649">
      <w:pPr>
        <w:spacing w:before="60" w:after="60" w:line="280" w:lineRule="exact"/>
        <w:jc w:val="both"/>
        <w:rPr>
          <w:color w:val="000000" w:themeColor="text1"/>
          <w:sz w:val="22"/>
          <w:szCs w:val="22"/>
          <w:lang w:val="pt-BR"/>
        </w:rPr>
        <w:sectPr w:rsidR="009D59E4" w:rsidSect="00A85649">
          <w:type w:val="continuous"/>
          <w:pgSz w:w="11907" w:h="16840" w:code="9"/>
          <w:pgMar w:top="1758" w:right="1588" w:bottom="1758" w:left="1701" w:header="1616" w:footer="1616" w:gutter="0"/>
          <w:cols w:space="454"/>
          <w:docGrid w:linePitch="360"/>
        </w:sectPr>
      </w:pPr>
    </w:p>
    <w:p w:rsidR="00A85649" w:rsidRDefault="00A85649" w:rsidP="009D59E4">
      <w:pPr>
        <w:spacing w:before="60" w:after="60" w:line="280" w:lineRule="exact"/>
        <w:jc w:val="both"/>
        <w:rPr>
          <w:color w:val="000000" w:themeColor="text1"/>
          <w:sz w:val="22"/>
          <w:szCs w:val="22"/>
          <w:lang w:val="pt-BR"/>
        </w:rPr>
      </w:pPr>
      <w:r>
        <w:rPr>
          <w:color w:val="000000" w:themeColor="text1"/>
          <w:sz w:val="22"/>
          <w:szCs w:val="22"/>
          <w:lang w:val="pt-BR"/>
        </w:rPr>
        <w:lastRenderedPageBreak/>
        <w:t>MỞ ĐẦU</w:t>
      </w:r>
      <w:r w:rsidR="00E756F3" w:rsidRPr="00C1167C">
        <w:rPr>
          <w:rStyle w:val="FootnoteReference"/>
          <w:color w:val="FFFFFF" w:themeColor="background1"/>
          <w:sz w:val="22"/>
          <w:szCs w:val="22"/>
          <w:lang w:val="pt-BR"/>
        </w:rPr>
        <w:footnoteReference w:customMarkFollows="1" w:id="1"/>
        <w:t>*</w:t>
      </w:r>
    </w:p>
    <w:p w:rsidR="00911BBC" w:rsidRDefault="00A85649" w:rsidP="009D59E4">
      <w:pPr>
        <w:spacing w:before="60" w:after="60" w:line="280" w:lineRule="exact"/>
        <w:jc w:val="both"/>
        <w:rPr>
          <w:color w:val="000000" w:themeColor="text1"/>
          <w:sz w:val="22"/>
          <w:szCs w:val="22"/>
          <w:lang w:val="pt-BR"/>
        </w:rPr>
      </w:pPr>
      <w:r>
        <w:rPr>
          <w:color w:val="000000" w:themeColor="text1"/>
          <w:sz w:val="22"/>
          <w:szCs w:val="22"/>
          <w:lang w:val="pt-BR"/>
        </w:rPr>
        <w:t>Tài liệu này là bản mẫu về định dạng cho các bài báo gửi đăng tại Tạp chí Khoa học và Công nghệ - Đại học Thái Nguyên.</w:t>
      </w:r>
      <w:r w:rsidR="00911BBC">
        <w:rPr>
          <w:color w:val="000000" w:themeColor="text1"/>
          <w:sz w:val="22"/>
          <w:szCs w:val="22"/>
          <w:lang w:val="pt-BR"/>
        </w:rPr>
        <w:t xml:space="preserve">Tác giả có thể copy nội dung đã soạn và dán không định dạng (Unformated </w:t>
      </w:r>
      <w:r w:rsidR="0070531D">
        <w:rPr>
          <w:color w:val="000000" w:themeColor="text1"/>
          <w:sz w:val="22"/>
          <w:szCs w:val="22"/>
          <w:lang w:val="pt-BR"/>
        </w:rPr>
        <w:t>text</w:t>
      </w:r>
      <w:r w:rsidR="00911BBC">
        <w:rPr>
          <w:color w:val="000000" w:themeColor="text1"/>
          <w:sz w:val="22"/>
          <w:szCs w:val="22"/>
          <w:lang w:val="pt-BR"/>
        </w:rPr>
        <w:t xml:space="preserve">) vào các phần tương ứng. Các khuyến nghị cụ thể cũng được trình bày trong </w:t>
      </w:r>
      <w:r w:rsidR="009D59E4">
        <w:rPr>
          <w:color w:val="000000" w:themeColor="text1"/>
          <w:sz w:val="22"/>
          <w:szCs w:val="22"/>
          <w:lang w:val="pt-BR"/>
        </w:rPr>
        <w:t>từng phần.</w:t>
      </w:r>
    </w:p>
    <w:p w:rsidR="006F0BD0" w:rsidRPr="001D2AFF" w:rsidRDefault="006F0BD0" w:rsidP="009D59E4">
      <w:pPr>
        <w:spacing w:before="60" w:after="60" w:line="280" w:lineRule="exact"/>
        <w:jc w:val="both"/>
        <w:rPr>
          <w:color w:val="000000" w:themeColor="text1"/>
          <w:sz w:val="22"/>
          <w:szCs w:val="22"/>
          <w:lang w:val="pt-BR"/>
        </w:rPr>
      </w:pPr>
      <w:r w:rsidRPr="001D2AFF">
        <w:rPr>
          <w:color w:val="000000" w:themeColor="text1"/>
          <w:sz w:val="22"/>
          <w:szCs w:val="22"/>
          <w:lang w:val="pt-BR"/>
        </w:rPr>
        <w:t xml:space="preserve">Bài báo </w:t>
      </w:r>
      <w:r w:rsidR="001D2AFF">
        <w:rPr>
          <w:color w:val="000000" w:themeColor="text1"/>
          <w:sz w:val="22"/>
          <w:szCs w:val="22"/>
          <w:lang w:val="pt-BR"/>
        </w:rPr>
        <w:t xml:space="preserve">cần </w:t>
      </w:r>
      <w:r w:rsidRPr="001D2AFF">
        <w:rPr>
          <w:color w:val="000000" w:themeColor="text1"/>
          <w:sz w:val="22"/>
          <w:szCs w:val="22"/>
          <w:lang w:val="pt-BR"/>
        </w:rPr>
        <w:t>được trình bày trên khổ A4 theo chiều dọc, với các thông số PageSetup cụ thể như sau: Top:3.1cm, Bottom: 3.1cm, Left: 3.0cm, Right: 2.8cm, H</w:t>
      </w:r>
      <w:r w:rsidR="00282D59">
        <w:rPr>
          <w:color w:val="000000" w:themeColor="text1"/>
          <w:sz w:val="22"/>
          <w:szCs w:val="22"/>
          <w:lang w:val="pt-BR"/>
        </w:rPr>
        <w:t>eader: 2.85cm, Footer: 2.85cm. N</w:t>
      </w:r>
      <w:r w:rsidRPr="001D2AFF">
        <w:rPr>
          <w:color w:val="000000" w:themeColor="text1"/>
          <w:sz w:val="22"/>
          <w:szCs w:val="22"/>
          <w:lang w:val="pt-BR"/>
        </w:rPr>
        <w:t xml:space="preserve">ội dung bài báo </w:t>
      </w:r>
      <w:r w:rsidR="001D2AFF">
        <w:rPr>
          <w:color w:val="000000" w:themeColor="text1"/>
          <w:sz w:val="22"/>
          <w:szCs w:val="22"/>
          <w:lang w:val="pt-BR"/>
        </w:rPr>
        <w:t xml:space="preserve">dùng </w:t>
      </w:r>
      <w:r w:rsidRPr="001D2AFF">
        <w:rPr>
          <w:color w:val="000000" w:themeColor="text1"/>
          <w:sz w:val="22"/>
          <w:szCs w:val="22"/>
          <w:lang w:val="pt-BR"/>
        </w:rPr>
        <w:t>cỡ</w:t>
      </w:r>
      <w:r w:rsidR="001D2AFF">
        <w:rPr>
          <w:color w:val="000000" w:themeColor="text1"/>
          <w:sz w:val="22"/>
          <w:szCs w:val="22"/>
          <w:lang w:val="pt-BR"/>
        </w:rPr>
        <w:t xml:space="preserve"> chữ</w:t>
      </w:r>
      <w:r w:rsidRPr="001D2AFF">
        <w:rPr>
          <w:color w:val="000000" w:themeColor="text1"/>
          <w:sz w:val="22"/>
          <w:szCs w:val="22"/>
          <w:lang w:val="pt-BR"/>
        </w:rPr>
        <w:t xml:space="preserve"> 11; Font chữ </w:t>
      </w:r>
      <w:r w:rsidRPr="006F0BD0">
        <w:rPr>
          <w:color w:val="000000" w:themeColor="text1"/>
          <w:sz w:val="22"/>
          <w:szCs w:val="22"/>
          <w:lang w:val="pt-BR"/>
        </w:rPr>
        <w:t>Time</w:t>
      </w:r>
      <w:r w:rsidR="009D59E4">
        <w:rPr>
          <w:color w:val="000000" w:themeColor="text1"/>
          <w:sz w:val="22"/>
          <w:szCs w:val="22"/>
          <w:lang w:val="pt-BR"/>
        </w:rPr>
        <w:t>s</w:t>
      </w:r>
      <w:r w:rsidRPr="006F0BD0">
        <w:rPr>
          <w:color w:val="000000" w:themeColor="text1"/>
          <w:sz w:val="22"/>
          <w:szCs w:val="22"/>
          <w:lang w:val="pt-BR"/>
        </w:rPr>
        <w:t xml:space="preserve"> New Roman, không dãn hay co cỡ chữ</w:t>
      </w:r>
      <w:r w:rsidRPr="001D2AFF">
        <w:rPr>
          <w:color w:val="000000" w:themeColor="text1"/>
          <w:sz w:val="22"/>
          <w:szCs w:val="22"/>
          <w:lang w:val="pt-BR"/>
        </w:rPr>
        <w:t xml:space="preserve">; dãn dòng: exactly 14, before + after: 3pt; căn lề </w:t>
      </w:r>
      <w:r w:rsidR="002E0FE4">
        <w:rPr>
          <w:color w:val="000000" w:themeColor="text1"/>
          <w:sz w:val="22"/>
          <w:szCs w:val="22"/>
          <w:lang w:val="pt-BR"/>
        </w:rPr>
        <w:t>kiểu J</w:t>
      </w:r>
      <w:r w:rsidRPr="001D2AFF">
        <w:rPr>
          <w:color w:val="000000" w:themeColor="text1"/>
          <w:sz w:val="22"/>
          <w:szCs w:val="22"/>
          <w:lang w:val="pt-BR"/>
        </w:rPr>
        <w:t>ustified.</w:t>
      </w:r>
      <w:r w:rsidR="009D59E4" w:rsidRPr="001D2AFF">
        <w:rPr>
          <w:color w:val="000000" w:themeColor="text1"/>
          <w:sz w:val="22"/>
          <w:szCs w:val="22"/>
          <w:lang w:val="pt-BR"/>
        </w:rPr>
        <w:t xml:space="preserve"> (</w:t>
      </w:r>
      <w:r w:rsidRPr="001D2AFF">
        <w:rPr>
          <w:color w:val="000000" w:themeColor="text1"/>
          <w:sz w:val="22"/>
          <w:szCs w:val="22"/>
          <w:lang w:val="pt-BR"/>
        </w:rPr>
        <w:t xml:space="preserve">Đối với các bài báo thể hiện bằng các phần mềm chuyên dụng như Latex, ACD/Chem Sketch hoặc Science Helper for Word cũng trình bày theo </w:t>
      </w:r>
      <w:r w:rsidRPr="001D2AFF">
        <w:rPr>
          <w:color w:val="000000" w:themeColor="text1"/>
          <w:sz w:val="22"/>
          <w:szCs w:val="22"/>
          <w:lang w:val="pt-BR"/>
        </w:rPr>
        <w:lastRenderedPageBreak/>
        <w:t>khuôn dạng nêu trên</w:t>
      </w:r>
      <w:r w:rsidR="009D59E4" w:rsidRPr="001D2AFF">
        <w:rPr>
          <w:color w:val="000000" w:themeColor="text1"/>
          <w:sz w:val="22"/>
          <w:szCs w:val="22"/>
          <w:lang w:val="pt-BR"/>
        </w:rPr>
        <w:t>)</w:t>
      </w:r>
      <w:r w:rsidRPr="001D2AFF">
        <w:rPr>
          <w:color w:val="000000" w:themeColor="text1"/>
          <w:sz w:val="22"/>
          <w:szCs w:val="22"/>
          <w:lang w:val="pt-BR"/>
        </w:rPr>
        <w:t>.</w:t>
      </w:r>
      <w:r w:rsidR="009C0FF8">
        <w:rPr>
          <w:color w:val="000000" w:themeColor="text1"/>
          <w:sz w:val="22"/>
          <w:szCs w:val="22"/>
          <w:lang w:val="pt-BR"/>
        </w:rPr>
        <w:t xml:space="preserve"> </w:t>
      </w:r>
      <w:r w:rsidR="009C0FF8" w:rsidRPr="002912BF">
        <w:rPr>
          <w:color w:val="000000" w:themeColor="text1"/>
          <w:sz w:val="22"/>
          <w:szCs w:val="22"/>
          <w:lang w:val="pt-BR"/>
        </w:rPr>
        <w:t xml:space="preserve">Dung lượng bài báo </w:t>
      </w:r>
      <w:r w:rsidR="009C0FF8" w:rsidRPr="002F67E5">
        <w:rPr>
          <w:color w:val="000000" w:themeColor="text1"/>
          <w:sz w:val="22"/>
          <w:szCs w:val="22"/>
          <w:lang w:val="pt-BR"/>
        </w:rPr>
        <w:t>không quá 6 trang</w:t>
      </w:r>
      <w:r w:rsidR="009C0FF8" w:rsidRPr="002912BF">
        <w:rPr>
          <w:color w:val="000000" w:themeColor="text1"/>
          <w:sz w:val="22"/>
          <w:szCs w:val="22"/>
          <w:lang w:val="pt-BR"/>
        </w:rPr>
        <w:t>.</w:t>
      </w:r>
    </w:p>
    <w:p w:rsidR="00911BBC" w:rsidRDefault="00073DDB" w:rsidP="009D59E4">
      <w:pPr>
        <w:spacing w:before="60" w:after="60" w:line="280" w:lineRule="exact"/>
        <w:jc w:val="both"/>
        <w:rPr>
          <w:color w:val="000000" w:themeColor="text1"/>
          <w:sz w:val="22"/>
          <w:szCs w:val="22"/>
          <w:lang w:val="pt-BR"/>
        </w:rPr>
      </w:pPr>
      <w:r>
        <w:rPr>
          <w:color w:val="000000" w:themeColor="text1"/>
          <w:sz w:val="22"/>
          <w:szCs w:val="22"/>
          <w:lang w:val="pt-BR"/>
        </w:rPr>
        <w:t xml:space="preserve">Bài báo </w:t>
      </w:r>
      <w:r w:rsidR="00267058">
        <w:rPr>
          <w:color w:val="000000" w:themeColor="text1"/>
          <w:sz w:val="22"/>
          <w:szCs w:val="22"/>
          <w:lang w:val="pt-BR"/>
        </w:rPr>
        <w:t xml:space="preserve"> nên </w:t>
      </w:r>
      <w:r>
        <w:rPr>
          <w:color w:val="000000" w:themeColor="text1"/>
          <w:sz w:val="22"/>
          <w:szCs w:val="22"/>
          <w:lang w:val="pt-BR"/>
        </w:rPr>
        <w:t xml:space="preserve">được viết </w:t>
      </w:r>
      <w:r w:rsidRPr="00073DDB">
        <w:rPr>
          <w:color w:val="000000" w:themeColor="text1"/>
          <w:sz w:val="22"/>
          <w:szCs w:val="22"/>
          <w:lang w:val="pt-BR"/>
        </w:rPr>
        <w:t>theo</w:t>
      </w:r>
      <w:r>
        <w:rPr>
          <w:color w:val="000000" w:themeColor="text1"/>
          <w:sz w:val="22"/>
          <w:szCs w:val="22"/>
          <w:lang w:val="pt-BR"/>
        </w:rPr>
        <w:t xml:space="preserve"> cấu trúc IMRAD (</w:t>
      </w:r>
      <w:r w:rsidRPr="00B770B4">
        <w:rPr>
          <w:color w:val="000000" w:themeColor="text1"/>
          <w:sz w:val="22"/>
          <w:szCs w:val="22"/>
          <w:lang w:val="pt-BR"/>
        </w:rPr>
        <w:t>I</w:t>
      </w:r>
      <w:r>
        <w:rPr>
          <w:color w:val="000000" w:themeColor="text1"/>
          <w:sz w:val="22"/>
          <w:szCs w:val="22"/>
          <w:lang w:val="pt-BR"/>
        </w:rPr>
        <w:t>ntroduction – Methods/Materials – Results – And Discussion</w:t>
      </w:r>
      <w:r w:rsidR="00780ED6">
        <w:rPr>
          <w:color w:val="000000" w:themeColor="text1"/>
          <w:sz w:val="22"/>
          <w:szCs w:val="22"/>
          <w:lang w:val="pt-BR"/>
        </w:rPr>
        <w:t>)</w:t>
      </w:r>
      <w:r>
        <w:rPr>
          <w:color w:val="000000" w:themeColor="text1"/>
          <w:sz w:val="22"/>
          <w:szCs w:val="22"/>
          <w:lang w:val="pt-BR"/>
        </w:rPr>
        <w:t>. Cấu trúc IMRAD là</w:t>
      </w:r>
      <w:r w:rsidRPr="00073DDB">
        <w:rPr>
          <w:color w:val="000000" w:themeColor="text1"/>
          <w:sz w:val="22"/>
          <w:szCs w:val="22"/>
          <w:lang w:val="pt-BR"/>
        </w:rPr>
        <w:t xml:space="preserve"> một cấu trúc </w:t>
      </w:r>
      <w:r w:rsidR="00CE230D">
        <w:rPr>
          <w:color w:val="000000" w:themeColor="text1"/>
          <w:sz w:val="22"/>
          <w:szCs w:val="22"/>
          <w:lang w:val="pt-BR"/>
        </w:rPr>
        <w:t>phổ biến trong</w:t>
      </w:r>
      <w:r w:rsidRPr="00073DDB">
        <w:rPr>
          <w:color w:val="000000" w:themeColor="text1"/>
          <w:sz w:val="22"/>
          <w:szCs w:val="22"/>
          <w:lang w:val="pt-BR"/>
        </w:rPr>
        <w:t xml:space="preserve"> cộng đồng khoa học </w:t>
      </w:r>
      <w:r w:rsidR="004A75D9">
        <w:rPr>
          <w:color w:val="000000" w:themeColor="text1"/>
          <w:sz w:val="22"/>
          <w:szCs w:val="22"/>
          <w:lang w:val="pt-BR"/>
        </w:rPr>
        <w:t>quốc tế</w:t>
      </w:r>
      <w:r w:rsidR="00911BBC">
        <w:rPr>
          <w:color w:val="000000" w:themeColor="text1"/>
          <w:sz w:val="22"/>
          <w:szCs w:val="22"/>
          <w:lang w:val="pt-BR"/>
        </w:rPr>
        <w:t>.</w:t>
      </w:r>
      <w:r w:rsidR="00630001">
        <w:rPr>
          <w:color w:val="000000" w:themeColor="text1"/>
          <w:sz w:val="22"/>
          <w:szCs w:val="22"/>
          <w:lang w:val="pt-BR"/>
        </w:rPr>
        <w:t xml:space="preserve"> Tiêu đề các phần chính của bài báo (Tiêu đề cấp 1) dùng chữ in</w:t>
      </w:r>
      <w:r w:rsidR="00E9476A">
        <w:rPr>
          <w:color w:val="000000" w:themeColor="text1"/>
          <w:sz w:val="22"/>
          <w:szCs w:val="22"/>
          <w:lang w:val="pt-BR"/>
        </w:rPr>
        <w:t xml:space="preserve"> hoa</w:t>
      </w:r>
      <w:r w:rsidR="00630001">
        <w:rPr>
          <w:color w:val="000000" w:themeColor="text1"/>
          <w:sz w:val="22"/>
          <w:szCs w:val="22"/>
          <w:lang w:val="pt-BR"/>
        </w:rPr>
        <w:t>, cùng cỡ chữ (11 pt) của văn bản nội dung.</w:t>
      </w:r>
      <w:r w:rsidR="009C7CB1">
        <w:rPr>
          <w:color w:val="000000" w:themeColor="text1"/>
          <w:sz w:val="22"/>
          <w:szCs w:val="22"/>
          <w:lang w:val="pt-BR"/>
        </w:rPr>
        <w:t xml:space="preserve"> Chú ý: không đánh số thứ tự các phần trong bài báo.</w:t>
      </w:r>
    </w:p>
    <w:p w:rsidR="00C47146" w:rsidRDefault="00770F31" w:rsidP="009D59E4">
      <w:pPr>
        <w:spacing w:before="60" w:after="60" w:line="280" w:lineRule="exact"/>
        <w:jc w:val="both"/>
        <w:rPr>
          <w:color w:val="000000" w:themeColor="text1"/>
          <w:sz w:val="22"/>
          <w:szCs w:val="22"/>
          <w:lang w:val="pt-BR"/>
        </w:rPr>
      </w:pPr>
      <w:r>
        <w:rPr>
          <w:color w:val="000000" w:themeColor="text1"/>
          <w:sz w:val="22"/>
          <w:szCs w:val="22"/>
          <w:lang w:val="pt-BR"/>
        </w:rPr>
        <w:t>P</w:t>
      </w:r>
      <w:r w:rsidR="004360B5" w:rsidRPr="004360B5">
        <w:rPr>
          <w:color w:val="000000" w:themeColor="text1"/>
          <w:sz w:val="22"/>
          <w:szCs w:val="22"/>
          <w:lang w:val="pt-BR"/>
        </w:rPr>
        <w:t xml:space="preserve">hần </w:t>
      </w:r>
      <w:r w:rsidR="009D59E4">
        <w:rPr>
          <w:color w:val="000000" w:themeColor="text1"/>
          <w:sz w:val="22"/>
          <w:szCs w:val="22"/>
          <w:lang w:val="pt-BR"/>
        </w:rPr>
        <w:t>MỞ ĐẦU</w:t>
      </w:r>
      <w:r w:rsidR="00C81A05">
        <w:rPr>
          <w:color w:val="000000" w:themeColor="text1"/>
          <w:sz w:val="22"/>
          <w:szCs w:val="22"/>
          <w:lang w:val="pt-BR"/>
        </w:rPr>
        <w:t xml:space="preserve"> </w:t>
      </w:r>
      <w:r>
        <w:rPr>
          <w:color w:val="000000" w:themeColor="text1"/>
          <w:sz w:val="22"/>
          <w:szCs w:val="22"/>
          <w:lang w:val="pt-BR"/>
        </w:rPr>
        <w:t xml:space="preserve">có thể </w:t>
      </w:r>
      <w:r w:rsidR="00C81A05">
        <w:rPr>
          <w:color w:val="000000" w:themeColor="text1"/>
          <w:sz w:val="22"/>
          <w:szCs w:val="22"/>
          <w:lang w:val="pt-BR"/>
        </w:rPr>
        <w:t xml:space="preserve"> được sử dụng tiêu đề</w:t>
      </w:r>
      <w:r>
        <w:rPr>
          <w:color w:val="000000" w:themeColor="text1"/>
          <w:sz w:val="22"/>
          <w:szCs w:val="22"/>
          <w:lang w:val="pt-BR"/>
        </w:rPr>
        <w:t xml:space="preserve"> </w:t>
      </w:r>
      <w:r w:rsidR="00C81A05">
        <w:rPr>
          <w:color w:val="000000" w:themeColor="text1"/>
          <w:sz w:val="22"/>
          <w:szCs w:val="22"/>
          <w:lang w:val="pt-BR"/>
        </w:rPr>
        <w:t>khác</w:t>
      </w:r>
      <w:r w:rsidR="00D624F2">
        <w:rPr>
          <w:color w:val="000000" w:themeColor="text1"/>
          <w:sz w:val="22"/>
          <w:szCs w:val="22"/>
          <w:lang w:val="pt-BR"/>
        </w:rPr>
        <w:t>, chẳng hạn"</w:t>
      </w:r>
      <w:r w:rsidR="009D59E4">
        <w:rPr>
          <w:color w:val="000000" w:themeColor="text1"/>
          <w:sz w:val="22"/>
          <w:szCs w:val="22"/>
          <w:lang w:val="pt-BR"/>
        </w:rPr>
        <w:t>GIỚI THIỆU</w:t>
      </w:r>
      <w:r w:rsidR="00D624F2">
        <w:rPr>
          <w:color w:val="000000" w:themeColor="text1"/>
          <w:sz w:val="22"/>
          <w:szCs w:val="22"/>
          <w:lang w:val="pt-BR"/>
        </w:rPr>
        <w:t>"</w:t>
      </w:r>
      <w:r>
        <w:rPr>
          <w:color w:val="000000" w:themeColor="text1"/>
          <w:sz w:val="22"/>
          <w:szCs w:val="22"/>
          <w:lang w:val="pt-BR"/>
        </w:rPr>
        <w:t>/</w:t>
      </w:r>
      <w:r w:rsidR="00D624F2">
        <w:rPr>
          <w:color w:val="000000" w:themeColor="text1"/>
          <w:sz w:val="22"/>
          <w:szCs w:val="22"/>
          <w:lang w:val="pt-BR"/>
        </w:rPr>
        <w:t>"</w:t>
      </w:r>
      <w:r w:rsidR="009D59E4">
        <w:rPr>
          <w:color w:val="000000" w:themeColor="text1"/>
          <w:sz w:val="22"/>
          <w:szCs w:val="22"/>
          <w:lang w:val="pt-BR"/>
        </w:rPr>
        <w:t>ĐẶT VẤN ĐỀ</w:t>
      </w:r>
      <w:r w:rsidR="00D624F2">
        <w:rPr>
          <w:color w:val="000000" w:themeColor="text1"/>
          <w:sz w:val="22"/>
          <w:szCs w:val="22"/>
          <w:lang w:val="pt-BR"/>
        </w:rPr>
        <w:t>"</w:t>
      </w:r>
      <w:r>
        <w:rPr>
          <w:color w:val="000000" w:themeColor="text1"/>
          <w:sz w:val="22"/>
          <w:szCs w:val="22"/>
          <w:lang w:val="pt-BR"/>
        </w:rPr>
        <w:t>...t</w:t>
      </w:r>
      <w:r w:rsidR="00152C0C">
        <w:rPr>
          <w:color w:val="000000" w:themeColor="text1"/>
          <w:sz w:val="22"/>
          <w:szCs w:val="22"/>
          <w:lang w:val="pt-BR"/>
        </w:rPr>
        <w:t xml:space="preserve">ùy </w:t>
      </w:r>
      <w:r>
        <w:rPr>
          <w:color w:val="000000" w:themeColor="text1"/>
          <w:sz w:val="22"/>
          <w:szCs w:val="22"/>
          <w:lang w:val="pt-BR"/>
        </w:rPr>
        <w:t xml:space="preserve">theo ý </w:t>
      </w:r>
      <w:r w:rsidR="00152C0C">
        <w:rPr>
          <w:color w:val="000000" w:themeColor="text1"/>
          <w:sz w:val="22"/>
          <w:szCs w:val="22"/>
          <w:lang w:val="pt-BR"/>
        </w:rPr>
        <w:t>tác giả</w:t>
      </w:r>
      <w:r>
        <w:rPr>
          <w:color w:val="000000" w:themeColor="text1"/>
          <w:sz w:val="22"/>
          <w:szCs w:val="22"/>
          <w:lang w:val="pt-BR"/>
        </w:rPr>
        <w:t>. N</w:t>
      </w:r>
      <w:r w:rsidR="00152C0C">
        <w:rPr>
          <w:color w:val="000000" w:themeColor="text1"/>
          <w:sz w:val="22"/>
          <w:szCs w:val="22"/>
          <w:lang w:val="pt-BR"/>
        </w:rPr>
        <w:t>ội dung phần này cần cung cấp những thông tin sau</w:t>
      </w:r>
      <w:r w:rsidR="00055BCE">
        <w:rPr>
          <w:color w:val="000000" w:themeColor="text1"/>
          <w:sz w:val="22"/>
          <w:szCs w:val="22"/>
          <w:lang w:val="pt-BR"/>
        </w:rPr>
        <w:t xml:space="preserve">: </w:t>
      </w:r>
      <w:r w:rsidR="00055BCE" w:rsidRPr="00055BCE">
        <w:rPr>
          <w:color w:val="000000" w:themeColor="text1"/>
          <w:sz w:val="22"/>
          <w:szCs w:val="22"/>
          <w:lang w:val="pt-BR"/>
        </w:rPr>
        <w:t xml:space="preserve">vấn đề </w:t>
      </w:r>
      <w:r w:rsidR="00055BCE">
        <w:rPr>
          <w:color w:val="000000" w:themeColor="text1"/>
          <w:sz w:val="22"/>
          <w:szCs w:val="22"/>
          <w:lang w:val="pt-BR"/>
        </w:rPr>
        <w:t xml:space="preserve">nghiên cứu đặt ra </w:t>
      </w:r>
      <w:r w:rsidR="00055BCE" w:rsidRPr="00055BCE">
        <w:rPr>
          <w:color w:val="000000" w:themeColor="text1"/>
          <w:sz w:val="22"/>
          <w:szCs w:val="22"/>
          <w:lang w:val="pt-BR"/>
        </w:rPr>
        <w:t xml:space="preserve">là gì, đã có </w:t>
      </w:r>
      <w:r w:rsidR="00455F41">
        <w:rPr>
          <w:color w:val="000000" w:themeColor="text1"/>
          <w:sz w:val="22"/>
          <w:szCs w:val="22"/>
          <w:lang w:val="pt-BR"/>
        </w:rPr>
        <w:t>nhữ</w:t>
      </w:r>
      <w:r w:rsidR="00055BCE">
        <w:rPr>
          <w:color w:val="000000" w:themeColor="text1"/>
          <w:sz w:val="22"/>
          <w:szCs w:val="22"/>
          <w:lang w:val="pt-BR"/>
        </w:rPr>
        <w:t xml:space="preserve">ng công trình </w:t>
      </w:r>
      <w:r w:rsidR="00055BCE" w:rsidRPr="00055BCE">
        <w:rPr>
          <w:color w:val="000000" w:themeColor="text1"/>
          <w:sz w:val="22"/>
          <w:szCs w:val="22"/>
          <w:lang w:val="pt-BR"/>
        </w:rPr>
        <w:t xml:space="preserve">nghiên cứu </w:t>
      </w:r>
      <w:r w:rsidR="00055BCE">
        <w:rPr>
          <w:color w:val="000000" w:themeColor="text1"/>
          <w:sz w:val="22"/>
          <w:szCs w:val="22"/>
          <w:lang w:val="pt-BR"/>
        </w:rPr>
        <w:t xml:space="preserve">nào </w:t>
      </w:r>
      <w:r w:rsidR="00221B8A">
        <w:rPr>
          <w:color w:val="000000" w:themeColor="text1"/>
          <w:sz w:val="22"/>
          <w:szCs w:val="22"/>
          <w:lang w:val="pt-BR"/>
        </w:rPr>
        <w:t xml:space="preserve">được </w:t>
      </w:r>
      <w:r w:rsidR="00055BCE">
        <w:rPr>
          <w:color w:val="000000" w:themeColor="text1"/>
          <w:sz w:val="22"/>
          <w:szCs w:val="22"/>
          <w:lang w:val="pt-BR"/>
        </w:rPr>
        <w:t>thực hiện để giải quyết vấn đề</w:t>
      </w:r>
      <w:r w:rsidR="00055BCE" w:rsidRPr="00055BCE">
        <w:rPr>
          <w:color w:val="000000" w:themeColor="text1"/>
          <w:sz w:val="22"/>
          <w:szCs w:val="22"/>
          <w:lang w:val="pt-BR"/>
        </w:rPr>
        <w:t xml:space="preserve">, khoảng trống của tri thức </w:t>
      </w:r>
      <w:r w:rsidR="00F84D1B">
        <w:rPr>
          <w:color w:val="000000" w:themeColor="text1"/>
          <w:sz w:val="22"/>
          <w:szCs w:val="22"/>
          <w:lang w:val="pt-BR"/>
        </w:rPr>
        <w:t>cần</w:t>
      </w:r>
      <w:r w:rsidR="006E2CAF">
        <w:rPr>
          <w:color w:val="000000" w:themeColor="text1"/>
          <w:sz w:val="22"/>
          <w:szCs w:val="22"/>
          <w:lang w:val="pt-BR"/>
        </w:rPr>
        <w:t xml:space="preserve"> được</w:t>
      </w:r>
      <w:r w:rsidR="00F84D1B">
        <w:rPr>
          <w:color w:val="000000" w:themeColor="text1"/>
          <w:sz w:val="22"/>
          <w:szCs w:val="22"/>
          <w:lang w:val="pt-BR"/>
        </w:rPr>
        <w:t xml:space="preserve"> bổ sung </w:t>
      </w:r>
      <w:r w:rsidR="00055BCE" w:rsidRPr="00055BCE">
        <w:rPr>
          <w:color w:val="000000" w:themeColor="text1"/>
          <w:sz w:val="22"/>
          <w:szCs w:val="22"/>
          <w:lang w:val="pt-BR"/>
        </w:rPr>
        <w:t>là gì</w:t>
      </w:r>
      <w:r w:rsidR="00C47146">
        <w:rPr>
          <w:color w:val="000000" w:themeColor="text1"/>
          <w:sz w:val="22"/>
          <w:szCs w:val="22"/>
          <w:lang w:val="pt-BR"/>
        </w:rPr>
        <w:t>, từ đó chỉ ra mục đích nghiên cứu</w:t>
      </w:r>
      <w:r w:rsidR="004360B5" w:rsidRPr="004360B5">
        <w:rPr>
          <w:color w:val="000000" w:themeColor="text1"/>
          <w:sz w:val="22"/>
          <w:szCs w:val="22"/>
          <w:lang w:val="pt-BR"/>
        </w:rPr>
        <w:t>.</w:t>
      </w:r>
      <w:r w:rsidR="00832FFE">
        <w:rPr>
          <w:color w:val="000000" w:themeColor="text1"/>
          <w:sz w:val="22"/>
          <w:szCs w:val="22"/>
          <w:lang w:val="pt-BR"/>
        </w:rPr>
        <w:t xml:space="preserve"> </w:t>
      </w:r>
      <w:r w:rsidR="00535844">
        <w:rPr>
          <w:color w:val="000000" w:themeColor="text1"/>
          <w:sz w:val="22"/>
          <w:szCs w:val="22"/>
          <w:lang w:val="pt-BR"/>
        </w:rPr>
        <w:t>Nên bố trí cấu trúc phần này như sau:</w:t>
      </w:r>
    </w:p>
    <w:p w:rsidR="00535844" w:rsidRPr="00535844" w:rsidRDefault="00535844" w:rsidP="009D59E4">
      <w:pPr>
        <w:spacing w:before="60" w:after="60" w:line="280" w:lineRule="exact"/>
        <w:jc w:val="both"/>
        <w:rPr>
          <w:color w:val="000000" w:themeColor="text1"/>
          <w:sz w:val="22"/>
          <w:szCs w:val="22"/>
          <w:lang w:val="pt-BR"/>
        </w:rPr>
      </w:pPr>
      <w:r>
        <w:rPr>
          <w:color w:val="000000" w:themeColor="text1"/>
          <w:sz w:val="22"/>
          <w:szCs w:val="22"/>
          <w:lang w:val="pt-BR"/>
        </w:rPr>
        <w:t>Trước hết</w:t>
      </w:r>
      <w:r w:rsidRPr="00535844">
        <w:rPr>
          <w:color w:val="000000" w:themeColor="text1"/>
          <w:sz w:val="22"/>
          <w:szCs w:val="22"/>
          <w:lang w:val="pt-BR"/>
        </w:rPr>
        <w:t xml:space="preserve">, </w:t>
      </w:r>
      <w:r>
        <w:rPr>
          <w:color w:val="000000" w:themeColor="text1"/>
          <w:sz w:val="22"/>
          <w:szCs w:val="22"/>
          <w:lang w:val="pt-BR"/>
        </w:rPr>
        <w:t xml:space="preserve">cung cấp thông tin ngắn gọn về hoàn cảnh đặt ra vấn đề cần nghiên cứu. </w:t>
      </w:r>
      <w:r w:rsidR="00935785">
        <w:rPr>
          <w:color w:val="000000" w:themeColor="text1"/>
          <w:sz w:val="22"/>
          <w:szCs w:val="22"/>
          <w:lang w:val="pt-BR"/>
        </w:rPr>
        <w:t>N</w:t>
      </w:r>
      <w:r>
        <w:rPr>
          <w:color w:val="000000" w:themeColor="text1"/>
          <w:sz w:val="22"/>
          <w:szCs w:val="22"/>
          <w:lang w:val="pt-BR"/>
        </w:rPr>
        <w:t>ếu cần</w:t>
      </w:r>
      <w:r w:rsidR="00935785">
        <w:rPr>
          <w:color w:val="000000" w:themeColor="text1"/>
          <w:sz w:val="22"/>
          <w:szCs w:val="22"/>
          <w:lang w:val="pt-BR"/>
        </w:rPr>
        <w:t>,</w:t>
      </w:r>
      <w:r>
        <w:rPr>
          <w:color w:val="000000" w:themeColor="text1"/>
          <w:sz w:val="22"/>
          <w:szCs w:val="22"/>
          <w:lang w:val="pt-BR"/>
        </w:rPr>
        <w:t xml:space="preserve"> sử dụng 1-2 câu</w:t>
      </w:r>
      <w:r w:rsidR="00935785">
        <w:rPr>
          <w:color w:val="000000" w:themeColor="text1"/>
          <w:sz w:val="22"/>
          <w:szCs w:val="22"/>
          <w:lang w:val="pt-BR"/>
        </w:rPr>
        <w:t xml:space="preserve"> văn</w:t>
      </w:r>
      <w:r>
        <w:rPr>
          <w:color w:val="000000" w:themeColor="text1"/>
          <w:sz w:val="22"/>
          <w:szCs w:val="22"/>
          <w:lang w:val="pt-BR"/>
        </w:rPr>
        <w:t xml:space="preserve"> tóm tắt kiến thức cơ bản </w:t>
      </w:r>
      <w:r w:rsidRPr="004360B5">
        <w:rPr>
          <w:color w:val="000000" w:themeColor="text1"/>
          <w:sz w:val="22"/>
          <w:szCs w:val="22"/>
          <w:lang w:val="pt-BR"/>
        </w:rPr>
        <w:t xml:space="preserve">có liên quan </w:t>
      </w:r>
      <w:r>
        <w:rPr>
          <w:color w:val="000000" w:themeColor="text1"/>
          <w:sz w:val="22"/>
          <w:szCs w:val="22"/>
          <w:lang w:val="pt-BR"/>
        </w:rPr>
        <w:t xml:space="preserve">trực tiếp </w:t>
      </w:r>
      <w:r w:rsidRPr="004360B5">
        <w:rPr>
          <w:color w:val="000000" w:themeColor="text1"/>
          <w:sz w:val="22"/>
          <w:szCs w:val="22"/>
          <w:lang w:val="pt-BR"/>
        </w:rPr>
        <w:t xml:space="preserve">đến vấn đề nghiên </w:t>
      </w:r>
      <w:r w:rsidRPr="004360B5">
        <w:rPr>
          <w:color w:val="000000" w:themeColor="text1"/>
          <w:sz w:val="22"/>
          <w:szCs w:val="22"/>
          <w:lang w:val="pt-BR"/>
        </w:rPr>
        <w:lastRenderedPageBreak/>
        <w:t>cứu.</w:t>
      </w:r>
      <w:r w:rsidR="00FB1743">
        <w:rPr>
          <w:color w:val="000000" w:themeColor="text1"/>
          <w:sz w:val="22"/>
          <w:szCs w:val="22"/>
          <w:lang w:val="pt-BR"/>
        </w:rPr>
        <w:t xml:space="preserve"> </w:t>
      </w:r>
      <w:r w:rsidR="00B74E2D">
        <w:rPr>
          <w:color w:val="000000" w:themeColor="text1"/>
          <w:sz w:val="22"/>
          <w:szCs w:val="22"/>
          <w:lang w:val="pt-BR"/>
        </w:rPr>
        <w:t xml:space="preserve">Phát biểu vấn đề nghiên cứu một cách cụ thể, </w:t>
      </w:r>
      <w:r w:rsidR="009B5BAD">
        <w:rPr>
          <w:color w:val="000000" w:themeColor="text1"/>
          <w:sz w:val="22"/>
          <w:szCs w:val="22"/>
          <w:lang w:val="pt-BR"/>
        </w:rPr>
        <w:t>súc tích</w:t>
      </w:r>
      <w:r w:rsidR="00B74E2D">
        <w:rPr>
          <w:color w:val="000000" w:themeColor="text1"/>
          <w:sz w:val="22"/>
          <w:szCs w:val="22"/>
          <w:lang w:val="pt-BR"/>
        </w:rPr>
        <w:t xml:space="preserve">. </w:t>
      </w:r>
      <w:r w:rsidR="00765554">
        <w:rPr>
          <w:color w:val="000000" w:themeColor="text1"/>
          <w:sz w:val="22"/>
          <w:szCs w:val="22"/>
          <w:lang w:val="pt-BR"/>
        </w:rPr>
        <w:t>Tiếp đó</w:t>
      </w:r>
      <w:r w:rsidRPr="00535844">
        <w:rPr>
          <w:color w:val="000000" w:themeColor="text1"/>
          <w:sz w:val="22"/>
          <w:szCs w:val="22"/>
          <w:lang w:val="pt-BR"/>
        </w:rPr>
        <w:t xml:space="preserve">, </w:t>
      </w:r>
      <w:r>
        <w:rPr>
          <w:color w:val="000000" w:themeColor="text1"/>
          <w:sz w:val="22"/>
          <w:szCs w:val="22"/>
          <w:lang w:val="pt-BR"/>
        </w:rPr>
        <w:t xml:space="preserve">giới thiệu tóm tắt các kết quả nghiên cứu liên quan đã được công bố gần nhất, </w:t>
      </w:r>
      <w:r w:rsidR="00765554">
        <w:rPr>
          <w:color w:val="000000" w:themeColor="text1"/>
          <w:sz w:val="22"/>
          <w:szCs w:val="22"/>
          <w:lang w:val="pt-BR"/>
        </w:rPr>
        <w:t xml:space="preserve">qua đó </w:t>
      </w:r>
      <w:r>
        <w:rPr>
          <w:color w:val="000000" w:themeColor="text1"/>
          <w:sz w:val="22"/>
          <w:szCs w:val="22"/>
          <w:lang w:val="pt-BR"/>
        </w:rPr>
        <w:t xml:space="preserve">chỉ ra khoảng trống về kiến thức cần bổ sung để hoàn thiện lời giải cho vấn đề nghiên cứu. </w:t>
      </w:r>
      <w:r w:rsidR="00B74E2D">
        <w:rPr>
          <w:color w:val="000000" w:themeColor="text1"/>
          <w:sz w:val="22"/>
          <w:szCs w:val="22"/>
          <w:lang w:val="pt-BR"/>
        </w:rPr>
        <w:t xml:space="preserve">Các công bố khoa học có liên quan đến vấn đề nghiên cứu </w:t>
      </w:r>
      <w:r w:rsidR="003110F2">
        <w:rPr>
          <w:color w:val="000000" w:themeColor="text1"/>
          <w:sz w:val="22"/>
          <w:szCs w:val="22"/>
          <w:lang w:val="pt-BR"/>
        </w:rPr>
        <w:t>nhất thiết phải</w:t>
      </w:r>
      <w:r w:rsidR="00B74E2D">
        <w:rPr>
          <w:color w:val="000000" w:themeColor="text1"/>
          <w:sz w:val="22"/>
          <w:szCs w:val="22"/>
          <w:lang w:val="pt-BR"/>
        </w:rPr>
        <w:t xml:space="preserve"> kèm theo trích dẫn, tham chiếu đến tài liệu tham khảo. Số lượng trích dẫn không nên quá ít. Quá ít trích dẫn có thể được hiểu rằng hoặc vấn đề ít quan trọng nên ít người quan tâm, hoặc tác giả không chịu tìm hiểu vấn đề đã được quan tâm giải quyết thế nào, khoảng trống kiến thức khoa học cần bổ sung là gì. Nhiều nhà khoa học khuyến nghị số trích dẫn tối thiểu bằng số trang của báo cáo khoa học.</w:t>
      </w:r>
      <w:r w:rsidR="000723C6">
        <w:rPr>
          <w:color w:val="000000" w:themeColor="text1"/>
          <w:sz w:val="22"/>
          <w:szCs w:val="22"/>
          <w:lang w:val="pt-BR"/>
        </w:rPr>
        <w:t xml:space="preserve"> Nên trích dẫn các công bố khoa học trên các tạp chí uy tín. Khi nhấ</w:t>
      </w:r>
      <w:r w:rsidR="00FB1743">
        <w:rPr>
          <w:color w:val="000000" w:themeColor="text1"/>
          <w:sz w:val="22"/>
          <w:szCs w:val="22"/>
          <w:lang w:val="pt-BR"/>
        </w:rPr>
        <w:t xml:space="preserve">t thiết phải sử dụng kiến thức hay </w:t>
      </w:r>
      <w:r w:rsidR="000723C6">
        <w:rPr>
          <w:color w:val="000000" w:themeColor="text1"/>
          <w:sz w:val="22"/>
          <w:szCs w:val="22"/>
          <w:lang w:val="pt-BR"/>
        </w:rPr>
        <w:t>công thức c</w:t>
      </w:r>
      <w:r w:rsidR="00FB1743">
        <w:rPr>
          <w:color w:val="000000" w:themeColor="text1"/>
          <w:sz w:val="22"/>
          <w:szCs w:val="22"/>
          <w:lang w:val="pt-BR"/>
        </w:rPr>
        <w:t>ăn bản</w:t>
      </w:r>
      <w:r w:rsidR="000723C6">
        <w:rPr>
          <w:color w:val="000000" w:themeColor="text1"/>
          <w:sz w:val="22"/>
          <w:szCs w:val="22"/>
          <w:lang w:val="pt-BR"/>
        </w:rPr>
        <w:t xml:space="preserve"> mới</w:t>
      </w:r>
      <w:r w:rsidR="00FB1743">
        <w:rPr>
          <w:color w:val="000000" w:themeColor="text1"/>
          <w:sz w:val="22"/>
          <w:szCs w:val="22"/>
          <w:lang w:val="pt-BR"/>
        </w:rPr>
        <w:t xml:space="preserve"> dùng</w:t>
      </w:r>
      <w:r w:rsidR="000723C6">
        <w:rPr>
          <w:color w:val="000000" w:themeColor="text1"/>
          <w:sz w:val="22"/>
          <w:szCs w:val="22"/>
          <w:lang w:val="pt-BR"/>
        </w:rPr>
        <w:t xml:space="preserve"> trích dẫn từ </w:t>
      </w:r>
      <w:r w:rsidR="00E14913">
        <w:rPr>
          <w:color w:val="000000" w:themeColor="text1"/>
          <w:sz w:val="22"/>
          <w:szCs w:val="22"/>
          <w:lang w:val="pt-BR"/>
        </w:rPr>
        <w:t xml:space="preserve"> các sách giáo trình</w:t>
      </w:r>
      <w:r w:rsidR="000723C6">
        <w:rPr>
          <w:color w:val="000000" w:themeColor="text1"/>
          <w:sz w:val="22"/>
          <w:szCs w:val="22"/>
          <w:lang w:val="pt-BR"/>
        </w:rPr>
        <w:t>.</w:t>
      </w:r>
      <w:r w:rsidR="00006E25">
        <w:rPr>
          <w:color w:val="000000" w:themeColor="text1"/>
          <w:sz w:val="22"/>
          <w:szCs w:val="22"/>
          <w:lang w:val="pt-BR"/>
        </w:rPr>
        <w:t xml:space="preserve"> </w:t>
      </w:r>
      <w:r w:rsidR="003E4C51">
        <w:rPr>
          <w:color w:val="000000" w:themeColor="text1"/>
          <w:sz w:val="22"/>
          <w:szCs w:val="22"/>
          <w:lang w:val="pt-BR"/>
        </w:rPr>
        <w:t>Tiếp theo</w:t>
      </w:r>
      <w:r w:rsidRPr="00535844">
        <w:rPr>
          <w:color w:val="000000" w:themeColor="text1"/>
          <w:sz w:val="22"/>
          <w:szCs w:val="22"/>
          <w:lang w:val="pt-BR"/>
        </w:rPr>
        <w:t xml:space="preserve">, </w:t>
      </w:r>
      <w:r>
        <w:rPr>
          <w:color w:val="000000" w:themeColor="text1"/>
          <w:sz w:val="22"/>
          <w:szCs w:val="22"/>
          <w:lang w:val="pt-BR"/>
        </w:rPr>
        <w:t xml:space="preserve">mô tả ngắn gọn </w:t>
      </w:r>
      <w:r w:rsidR="00FA0432">
        <w:rPr>
          <w:color w:val="000000" w:themeColor="text1"/>
          <w:sz w:val="22"/>
          <w:szCs w:val="22"/>
          <w:lang w:val="pt-BR"/>
        </w:rPr>
        <w:t xml:space="preserve">cách thức và </w:t>
      </w:r>
      <w:r>
        <w:rPr>
          <w:color w:val="000000" w:themeColor="text1"/>
          <w:sz w:val="22"/>
          <w:szCs w:val="22"/>
          <w:lang w:val="pt-BR"/>
        </w:rPr>
        <w:t>kết quả thu được để giải quyết vấn đề</w:t>
      </w:r>
      <w:r w:rsidR="00FA0432">
        <w:rPr>
          <w:color w:val="000000" w:themeColor="text1"/>
          <w:sz w:val="22"/>
          <w:szCs w:val="22"/>
          <w:lang w:val="pt-BR"/>
        </w:rPr>
        <w:t xml:space="preserve"> đã nêu</w:t>
      </w:r>
      <w:r>
        <w:rPr>
          <w:color w:val="000000" w:themeColor="text1"/>
          <w:sz w:val="22"/>
          <w:szCs w:val="22"/>
          <w:lang w:val="pt-BR"/>
        </w:rPr>
        <w:t xml:space="preserve">. </w:t>
      </w:r>
    </w:p>
    <w:p w:rsidR="00A85649" w:rsidRDefault="00FA0432" w:rsidP="009D59E4">
      <w:pPr>
        <w:spacing w:before="60" w:after="60" w:line="280" w:lineRule="exact"/>
        <w:jc w:val="both"/>
        <w:rPr>
          <w:color w:val="000000" w:themeColor="text1"/>
          <w:sz w:val="22"/>
          <w:szCs w:val="22"/>
          <w:lang w:val="pt-BR"/>
        </w:rPr>
      </w:pPr>
      <w:r>
        <w:rPr>
          <w:color w:val="000000" w:themeColor="text1"/>
          <w:sz w:val="22"/>
          <w:szCs w:val="22"/>
          <w:lang w:val="pt-BR"/>
        </w:rPr>
        <w:t xml:space="preserve">Cuối phần </w:t>
      </w:r>
      <w:r w:rsidR="004D3B04">
        <w:rPr>
          <w:color w:val="000000" w:themeColor="text1"/>
          <w:sz w:val="22"/>
          <w:szCs w:val="22"/>
          <w:lang w:val="pt-BR"/>
        </w:rPr>
        <w:t>mở đầu</w:t>
      </w:r>
      <w:r w:rsidR="00535844" w:rsidRPr="00535844">
        <w:rPr>
          <w:color w:val="000000" w:themeColor="text1"/>
          <w:sz w:val="22"/>
          <w:szCs w:val="22"/>
          <w:lang w:val="pt-BR"/>
        </w:rPr>
        <w:t>,</w:t>
      </w:r>
      <w:r>
        <w:rPr>
          <w:color w:val="000000" w:themeColor="text1"/>
          <w:sz w:val="22"/>
          <w:szCs w:val="22"/>
          <w:lang w:val="pt-BR"/>
        </w:rPr>
        <w:t xml:space="preserve"> nên giới thiệu cấu trúc các phần tiếp theo của bài báo để người đọc tiện theo dõi.</w:t>
      </w:r>
    </w:p>
    <w:p w:rsidR="00A85649" w:rsidRPr="00640443" w:rsidRDefault="004A0ACD" w:rsidP="009D59E4">
      <w:pPr>
        <w:spacing w:before="60" w:after="60" w:line="280" w:lineRule="exact"/>
        <w:jc w:val="both"/>
        <w:rPr>
          <w:sz w:val="22"/>
          <w:szCs w:val="22"/>
          <w:lang w:val="pt-BR"/>
        </w:rPr>
      </w:pPr>
      <w:r>
        <w:rPr>
          <w:sz w:val="22"/>
          <w:szCs w:val="22"/>
          <w:lang w:val="pt-BR"/>
        </w:rPr>
        <w:t>PHƯƠNG PHÁP NGHIÊN CỨU</w:t>
      </w:r>
    </w:p>
    <w:p w:rsidR="00C672F2" w:rsidRDefault="004A0ACD">
      <w:pPr>
        <w:spacing w:before="60" w:after="60" w:line="270" w:lineRule="exact"/>
        <w:jc w:val="both"/>
        <w:rPr>
          <w:sz w:val="22"/>
          <w:szCs w:val="22"/>
          <w:lang w:val="pt-BR"/>
        </w:rPr>
      </w:pPr>
      <w:r>
        <w:rPr>
          <w:sz w:val="22"/>
          <w:szCs w:val="22"/>
          <w:lang w:val="pt-BR"/>
        </w:rPr>
        <w:t xml:space="preserve">Phần này mô tả chi tiết cách tiếp cận để tìm lời giải cho vấn đề nghiên cứu. Cách tiếp cận có thể là </w:t>
      </w:r>
      <w:r w:rsidR="00B37718">
        <w:rPr>
          <w:sz w:val="22"/>
          <w:szCs w:val="22"/>
          <w:lang w:val="pt-BR"/>
        </w:rPr>
        <w:t>phát triển</w:t>
      </w:r>
      <w:r>
        <w:rPr>
          <w:sz w:val="22"/>
          <w:szCs w:val="22"/>
          <w:lang w:val="pt-BR"/>
        </w:rPr>
        <w:t xml:space="preserve"> lý thuyết, nghiên cứu thực nghiệm, điều tra khảo sát</w:t>
      </w:r>
      <w:r w:rsidR="002A3974">
        <w:rPr>
          <w:sz w:val="22"/>
          <w:szCs w:val="22"/>
          <w:lang w:val="pt-BR"/>
        </w:rPr>
        <w:t xml:space="preserve"> v.v...</w:t>
      </w:r>
      <w:r w:rsidR="0084498F">
        <w:rPr>
          <w:sz w:val="22"/>
          <w:szCs w:val="22"/>
          <w:lang w:val="pt-BR"/>
        </w:rPr>
        <w:t xml:space="preserve"> Nên giải thích ưu việt của việc áp dụng cách tiếp cận được sử dụng. Nếu có thể, nên đánh giá so sánh với các nghiên cứu trước (nếu có).</w:t>
      </w:r>
    </w:p>
    <w:p w:rsidR="00C672F2" w:rsidRDefault="004F3EB0" w:rsidP="00FC0809">
      <w:pPr>
        <w:spacing w:before="60" w:after="60" w:line="270" w:lineRule="exact"/>
        <w:jc w:val="both"/>
        <w:rPr>
          <w:sz w:val="22"/>
          <w:szCs w:val="22"/>
          <w:lang w:val="pt-BR"/>
        </w:rPr>
      </w:pPr>
      <w:r>
        <w:rPr>
          <w:sz w:val="22"/>
          <w:szCs w:val="22"/>
          <w:lang w:val="pt-BR"/>
        </w:rPr>
        <w:t xml:space="preserve">Nếu nghiên cứu phát triển lý thuyết, </w:t>
      </w:r>
      <w:r w:rsidR="006B5417">
        <w:rPr>
          <w:sz w:val="22"/>
          <w:szCs w:val="22"/>
          <w:lang w:val="pt-BR"/>
        </w:rPr>
        <w:t xml:space="preserve">cần trình bày cơ sở lý luận để </w:t>
      </w:r>
      <w:r w:rsidR="00777002">
        <w:rPr>
          <w:sz w:val="22"/>
          <w:szCs w:val="22"/>
          <w:lang w:val="pt-BR"/>
        </w:rPr>
        <w:t>tìm</w:t>
      </w:r>
      <w:r w:rsidR="006B5417">
        <w:rPr>
          <w:sz w:val="22"/>
          <w:szCs w:val="22"/>
          <w:lang w:val="pt-BR"/>
        </w:rPr>
        <w:t xml:space="preserve"> lời giải cho vấn đề nghiên cứu.</w:t>
      </w:r>
    </w:p>
    <w:p w:rsidR="00C672F2" w:rsidRDefault="00434339" w:rsidP="00030D75">
      <w:pPr>
        <w:spacing w:before="60" w:after="60" w:line="270" w:lineRule="exact"/>
        <w:jc w:val="both"/>
        <w:rPr>
          <w:color w:val="000000"/>
          <w:sz w:val="22"/>
          <w:szCs w:val="22"/>
          <w:lang w:val="nb-NO"/>
        </w:rPr>
      </w:pPr>
      <w:r>
        <w:rPr>
          <w:color w:val="000000"/>
          <w:sz w:val="22"/>
          <w:szCs w:val="22"/>
          <w:lang w:val="nb-NO"/>
        </w:rPr>
        <w:t>Nếu nghiên cứu sử dụng phương pháp thực nghiệm</w:t>
      </w:r>
      <w:r w:rsidR="004F3EB0">
        <w:rPr>
          <w:color w:val="000000"/>
          <w:sz w:val="22"/>
          <w:szCs w:val="22"/>
          <w:lang w:val="nb-NO"/>
        </w:rPr>
        <w:t xml:space="preserve"> hay mô phỏng</w:t>
      </w:r>
      <w:r>
        <w:rPr>
          <w:color w:val="000000"/>
          <w:sz w:val="22"/>
          <w:szCs w:val="22"/>
          <w:lang w:val="nb-NO"/>
        </w:rPr>
        <w:t>, cần mô tả chi tiết thiết bị</w:t>
      </w:r>
      <w:r w:rsidR="00B97375">
        <w:rPr>
          <w:color w:val="000000"/>
          <w:sz w:val="22"/>
          <w:szCs w:val="22"/>
          <w:lang w:val="nb-NO"/>
        </w:rPr>
        <w:t>/ công cụ</w:t>
      </w:r>
      <w:r>
        <w:rPr>
          <w:color w:val="000000"/>
          <w:sz w:val="22"/>
          <w:szCs w:val="22"/>
          <w:lang w:val="nb-NO"/>
        </w:rPr>
        <w:t xml:space="preserve"> (nếu có),</w:t>
      </w:r>
      <w:r w:rsidR="00741ED1">
        <w:rPr>
          <w:color w:val="000000"/>
          <w:sz w:val="22"/>
          <w:szCs w:val="22"/>
          <w:lang w:val="nb-NO"/>
        </w:rPr>
        <w:t xml:space="preserve"> kế hoạch triển khai,</w:t>
      </w:r>
      <w:r>
        <w:rPr>
          <w:color w:val="000000"/>
          <w:sz w:val="22"/>
          <w:szCs w:val="22"/>
          <w:lang w:val="nb-NO"/>
        </w:rPr>
        <w:t xml:space="preserve"> cách thức thu thập và phân tích số liệu.</w:t>
      </w:r>
      <w:r w:rsidR="00741ED1">
        <w:rPr>
          <w:color w:val="000000"/>
          <w:sz w:val="22"/>
          <w:szCs w:val="22"/>
          <w:lang w:val="nb-NO"/>
        </w:rPr>
        <w:t xml:space="preserve"> Phần mô tả cần chi tiết và đầy đủ thông tin sao cho một nhà nghiên cứu khác có thể tiến hành lại được thí nghiệm đã trình bày.</w:t>
      </w:r>
    </w:p>
    <w:p w:rsidR="00C672F2" w:rsidRDefault="00B8254A">
      <w:pPr>
        <w:spacing w:before="60" w:after="60" w:line="270" w:lineRule="exact"/>
        <w:jc w:val="both"/>
        <w:rPr>
          <w:color w:val="000000"/>
          <w:sz w:val="22"/>
          <w:szCs w:val="22"/>
          <w:lang w:val="nb-NO"/>
        </w:rPr>
      </w:pPr>
      <w:r>
        <w:rPr>
          <w:color w:val="000000"/>
          <w:sz w:val="22"/>
          <w:szCs w:val="22"/>
          <w:lang w:val="nb-NO"/>
        </w:rPr>
        <w:t xml:space="preserve">KẾT QUẢ VÀ </w:t>
      </w:r>
      <w:r w:rsidR="00FA6C39">
        <w:rPr>
          <w:color w:val="000000"/>
          <w:sz w:val="22"/>
          <w:szCs w:val="22"/>
          <w:lang w:val="nb-NO"/>
        </w:rPr>
        <w:t>BÀN</w:t>
      </w:r>
      <w:r>
        <w:rPr>
          <w:color w:val="000000"/>
          <w:sz w:val="22"/>
          <w:szCs w:val="22"/>
          <w:lang w:val="nb-NO"/>
        </w:rPr>
        <w:t xml:space="preserve"> LUẬN</w:t>
      </w:r>
    </w:p>
    <w:p w:rsidR="00C672F2" w:rsidRDefault="00FA6C39" w:rsidP="004E66B9">
      <w:pPr>
        <w:spacing w:before="60" w:after="60" w:line="270" w:lineRule="exact"/>
        <w:jc w:val="both"/>
        <w:rPr>
          <w:color w:val="000000"/>
          <w:sz w:val="22"/>
          <w:szCs w:val="22"/>
          <w:lang w:val="nb-NO"/>
        </w:rPr>
      </w:pPr>
      <w:r>
        <w:rPr>
          <w:color w:val="000000"/>
          <w:sz w:val="22"/>
          <w:szCs w:val="22"/>
          <w:lang w:val="nb-NO"/>
        </w:rPr>
        <w:t xml:space="preserve">Trình bày các kết quả thu được từ nghiên cứu. Có thể sử dụng hình ảnh, bảng biểu minh họa </w:t>
      </w:r>
      <w:r>
        <w:rPr>
          <w:color w:val="000000"/>
          <w:sz w:val="22"/>
          <w:szCs w:val="22"/>
          <w:lang w:val="nb-NO"/>
        </w:rPr>
        <w:lastRenderedPageBreak/>
        <w:t xml:space="preserve">kết quả, hỗ trợ cho phần bàn luận. </w:t>
      </w:r>
      <w:r w:rsidR="008C0A16">
        <w:rPr>
          <w:color w:val="000000"/>
          <w:sz w:val="22"/>
          <w:szCs w:val="22"/>
          <w:lang w:val="nb-NO"/>
        </w:rPr>
        <w:t>Nhấn mạnh các đóng góp mới của nghiên cứu so với các nghiên cứu tương tự đã công bố.</w:t>
      </w:r>
    </w:p>
    <w:p w:rsidR="00C672F2" w:rsidRDefault="00C025F6">
      <w:pPr>
        <w:spacing w:before="60" w:after="60" w:line="270" w:lineRule="exact"/>
        <w:jc w:val="both"/>
        <w:rPr>
          <w:color w:val="000000"/>
          <w:sz w:val="22"/>
          <w:szCs w:val="22"/>
          <w:lang w:val="nb-NO"/>
        </w:rPr>
      </w:pPr>
      <w:r>
        <w:rPr>
          <w:color w:val="000000"/>
          <w:sz w:val="22"/>
          <w:szCs w:val="22"/>
          <w:lang w:val="nb-NO"/>
        </w:rPr>
        <w:t xml:space="preserve">Nếu cần thiết, có thể chia nội dung một phần của bài báo thành nhiều phần nhỏ. </w:t>
      </w:r>
      <w:r w:rsidR="00515EA3">
        <w:rPr>
          <w:color w:val="000000"/>
          <w:sz w:val="22"/>
          <w:szCs w:val="22"/>
          <w:lang w:val="nb-NO"/>
        </w:rPr>
        <w:t xml:space="preserve">Khi này, có </w:t>
      </w:r>
      <w:r w:rsidR="00DB332B">
        <w:rPr>
          <w:color w:val="000000"/>
          <w:sz w:val="22"/>
          <w:szCs w:val="22"/>
          <w:lang w:val="nb-NO"/>
        </w:rPr>
        <w:t xml:space="preserve">thể cung </w:t>
      </w:r>
      <w:r w:rsidR="00267058">
        <w:rPr>
          <w:color w:val="000000"/>
          <w:sz w:val="22"/>
          <w:szCs w:val="22"/>
          <w:lang w:val="nb-NO"/>
        </w:rPr>
        <w:t xml:space="preserve">cấp </w:t>
      </w:r>
      <w:r w:rsidR="00515EA3">
        <w:rPr>
          <w:color w:val="000000"/>
          <w:sz w:val="22"/>
          <w:szCs w:val="22"/>
          <w:lang w:val="nb-NO"/>
        </w:rPr>
        <w:t>thông tin giới thiệu nội dung các phần nhỏ</w:t>
      </w:r>
      <w:r w:rsidR="00552AB3">
        <w:rPr>
          <w:color w:val="000000"/>
          <w:sz w:val="22"/>
          <w:szCs w:val="22"/>
          <w:lang w:val="nb-NO"/>
        </w:rPr>
        <w:t>. Thông tin này nằm</w:t>
      </w:r>
      <w:r w:rsidR="00515EA3">
        <w:rPr>
          <w:color w:val="000000"/>
          <w:sz w:val="22"/>
          <w:szCs w:val="22"/>
          <w:lang w:val="nb-NO"/>
        </w:rPr>
        <w:t xml:space="preserve"> giữa tiêu đề của phần chính với tiêu đề của phần nhỏ đầu tiên. </w:t>
      </w:r>
    </w:p>
    <w:p w:rsidR="00C672F2" w:rsidRDefault="000F23FC">
      <w:pPr>
        <w:spacing w:before="60" w:after="60" w:line="270" w:lineRule="exact"/>
        <w:jc w:val="both"/>
        <w:rPr>
          <w:color w:val="000000"/>
          <w:sz w:val="22"/>
          <w:szCs w:val="22"/>
          <w:lang w:val="nb-NO"/>
        </w:rPr>
      </w:pPr>
      <w:r>
        <w:rPr>
          <w:color w:val="000000"/>
          <w:sz w:val="22"/>
          <w:szCs w:val="22"/>
          <w:lang w:val="nb-NO"/>
        </w:rPr>
        <w:t>Tiêu đề</w:t>
      </w:r>
      <w:r w:rsidR="00DD5DE8">
        <w:rPr>
          <w:color w:val="000000"/>
          <w:sz w:val="22"/>
          <w:szCs w:val="22"/>
          <w:lang w:val="nb-NO"/>
        </w:rPr>
        <w:t xml:space="preserve"> các phần nhỏ</w:t>
      </w:r>
      <w:r>
        <w:rPr>
          <w:color w:val="000000"/>
          <w:sz w:val="22"/>
          <w:szCs w:val="22"/>
          <w:lang w:val="nb-NO"/>
        </w:rPr>
        <w:t xml:space="preserve"> (Tiêu đề cấp 2) thống nhất dùng chữ in đậm, cỡ 11</w:t>
      </w:r>
      <w:r w:rsidR="00DD5DE8">
        <w:rPr>
          <w:color w:val="000000"/>
          <w:sz w:val="22"/>
          <w:szCs w:val="22"/>
          <w:lang w:val="nb-NO"/>
        </w:rPr>
        <w:t xml:space="preserve"> như dưới đây.</w:t>
      </w:r>
    </w:p>
    <w:p w:rsidR="00C672F2" w:rsidRDefault="00EF55C9">
      <w:pPr>
        <w:autoSpaceDE w:val="0"/>
        <w:autoSpaceDN w:val="0"/>
        <w:adjustRightInd w:val="0"/>
        <w:spacing w:before="60" w:after="60" w:line="280" w:lineRule="exact"/>
        <w:jc w:val="both"/>
        <w:rPr>
          <w:b/>
          <w:sz w:val="22"/>
          <w:szCs w:val="22"/>
          <w:lang w:val="nb-NO"/>
        </w:rPr>
      </w:pPr>
      <w:r>
        <w:rPr>
          <w:b/>
          <w:sz w:val="22"/>
          <w:szCs w:val="22"/>
          <w:lang w:val="nb-NO"/>
        </w:rPr>
        <w:t>Chữ viết tắt</w:t>
      </w:r>
    </w:p>
    <w:p w:rsidR="00C672F2" w:rsidRDefault="00C519C2">
      <w:pPr>
        <w:autoSpaceDE w:val="0"/>
        <w:autoSpaceDN w:val="0"/>
        <w:adjustRightInd w:val="0"/>
        <w:spacing w:before="60" w:after="60" w:line="280" w:lineRule="exact"/>
        <w:jc w:val="both"/>
        <w:rPr>
          <w:sz w:val="22"/>
          <w:szCs w:val="22"/>
          <w:lang w:val="nb-NO"/>
        </w:rPr>
      </w:pPr>
      <w:r>
        <w:rPr>
          <w:sz w:val="22"/>
          <w:szCs w:val="22"/>
          <w:lang w:val="nb-NO"/>
        </w:rPr>
        <w:t>Những thuật ngữ dài, được sử dụng nhiều lần có thể sử dụng chữ viết tắt</w:t>
      </w:r>
      <w:r w:rsidR="006F7A34">
        <w:rPr>
          <w:sz w:val="22"/>
          <w:szCs w:val="22"/>
          <w:lang w:val="nb-NO"/>
        </w:rPr>
        <w:t xml:space="preserve">. Thuật ngữ này cần được hiển thị đầy đủ ở lần đầu tiên xuất hiện trong bài viết, kèm theo ký hiệu viết tắt đặt trong ngoặc đơn. Ví dụ: </w:t>
      </w:r>
      <w:r w:rsidR="00762118">
        <w:rPr>
          <w:sz w:val="22"/>
          <w:szCs w:val="22"/>
          <w:lang w:val="nb-NO"/>
        </w:rPr>
        <w:t>"Các định hướng phát triển khoa học công nghệ (KHCN) đã đóng vai trò..."</w:t>
      </w:r>
      <w:r w:rsidR="00192400">
        <w:rPr>
          <w:sz w:val="22"/>
          <w:szCs w:val="22"/>
          <w:lang w:val="nb-NO"/>
        </w:rPr>
        <w:t>.</w:t>
      </w:r>
    </w:p>
    <w:p w:rsidR="00C672F2" w:rsidRDefault="001502B4">
      <w:pPr>
        <w:pStyle w:val="Heading3"/>
        <w:spacing w:before="60" w:line="280" w:lineRule="exact"/>
        <w:rPr>
          <w:rFonts w:ascii="Times New Roman" w:hAnsi="Times New Roman"/>
          <w:iCs/>
          <w:sz w:val="22"/>
          <w:szCs w:val="22"/>
          <w:lang w:val="nb-NO"/>
        </w:rPr>
      </w:pPr>
      <w:r>
        <w:rPr>
          <w:rFonts w:ascii="Times New Roman" w:hAnsi="Times New Roman"/>
          <w:iCs/>
          <w:sz w:val="22"/>
          <w:szCs w:val="22"/>
          <w:lang w:val="nb-NO"/>
        </w:rPr>
        <w:t>Các lưu ý định dạng và trình bày</w:t>
      </w:r>
    </w:p>
    <w:p w:rsidR="00A85649" w:rsidRPr="00D010F0" w:rsidRDefault="00630001" w:rsidP="009D59E4">
      <w:pPr>
        <w:pStyle w:val="Heading3"/>
        <w:spacing w:before="60" w:line="280" w:lineRule="exact"/>
        <w:jc w:val="both"/>
        <w:rPr>
          <w:b w:val="0"/>
          <w:bCs w:val="0"/>
          <w:sz w:val="22"/>
          <w:szCs w:val="22"/>
          <w:lang w:val="nb-NO"/>
        </w:rPr>
      </w:pPr>
      <w:r w:rsidRPr="00630001">
        <w:rPr>
          <w:rFonts w:ascii="Times New Roman" w:hAnsi="Times New Roman"/>
          <w:b w:val="0"/>
          <w:bCs w:val="0"/>
          <w:iCs/>
          <w:sz w:val="22"/>
          <w:szCs w:val="22"/>
          <w:lang w:val="nb-NO"/>
        </w:rPr>
        <w:t>Nếu cần chia một phần nhỏ thành nhiều phần nhỏ hơn, thống nhất định dạng các tiêu đề cấp</w:t>
      </w:r>
      <w:r w:rsidR="000F23FC">
        <w:rPr>
          <w:rFonts w:ascii="Times New Roman" w:hAnsi="Times New Roman"/>
          <w:b w:val="0"/>
          <w:bCs w:val="0"/>
          <w:iCs/>
          <w:sz w:val="22"/>
          <w:szCs w:val="22"/>
          <w:lang w:val="nb-NO"/>
        </w:rPr>
        <w:t xml:space="preserve"> 3 là in đ</w:t>
      </w:r>
      <w:r w:rsidR="00CB09C3">
        <w:rPr>
          <w:rFonts w:ascii="Times New Roman" w:hAnsi="Times New Roman"/>
          <w:b w:val="0"/>
          <w:bCs w:val="0"/>
          <w:iCs/>
          <w:sz w:val="22"/>
          <w:szCs w:val="22"/>
          <w:lang w:val="nb-NO"/>
        </w:rPr>
        <w:t>ậm, nghiêng</w:t>
      </w:r>
      <w:r w:rsidR="003D4467">
        <w:rPr>
          <w:rFonts w:ascii="Times New Roman" w:hAnsi="Times New Roman"/>
          <w:b w:val="0"/>
          <w:bCs w:val="0"/>
          <w:iCs/>
          <w:sz w:val="22"/>
          <w:szCs w:val="22"/>
          <w:lang w:val="nb-NO"/>
        </w:rPr>
        <w:t xml:space="preserve"> (Xem minh họa dưới đây)</w:t>
      </w:r>
      <w:r w:rsidR="00D010F0">
        <w:rPr>
          <w:rFonts w:ascii="Times New Roman" w:hAnsi="Times New Roman"/>
          <w:b w:val="0"/>
          <w:bCs w:val="0"/>
          <w:iCs/>
          <w:sz w:val="22"/>
          <w:szCs w:val="22"/>
          <w:lang w:val="nb-NO"/>
        </w:rPr>
        <w:t xml:space="preserve">. </w:t>
      </w:r>
    </w:p>
    <w:p w:rsidR="00CB09C3" w:rsidRPr="001502B4" w:rsidRDefault="005E739D" w:rsidP="009D59E4">
      <w:pPr>
        <w:autoSpaceDE w:val="0"/>
        <w:autoSpaceDN w:val="0"/>
        <w:adjustRightInd w:val="0"/>
        <w:spacing w:before="60"/>
        <w:jc w:val="both"/>
        <w:rPr>
          <w:b/>
          <w:bCs/>
          <w:i/>
          <w:iCs/>
          <w:sz w:val="22"/>
          <w:szCs w:val="22"/>
          <w:lang w:val="nb-NO"/>
        </w:rPr>
      </w:pPr>
      <w:r w:rsidRPr="001502B4">
        <w:rPr>
          <w:b/>
          <w:bCs/>
          <w:i/>
          <w:iCs/>
          <w:sz w:val="22"/>
          <w:szCs w:val="22"/>
          <w:lang w:val="nb-NO"/>
        </w:rPr>
        <w:t xml:space="preserve">Đơn vị </w:t>
      </w:r>
      <w:r w:rsidR="006668B0" w:rsidRPr="001502B4">
        <w:rPr>
          <w:b/>
          <w:bCs/>
          <w:i/>
          <w:iCs/>
          <w:sz w:val="22"/>
          <w:szCs w:val="22"/>
          <w:lang w:val="nb-NO"/>
        </w:rPr>
        <w:t>đo</w:t>
      </w:r>
      <w:r w:rsidR="002A7FDE">
        <w:rPr>
          <w:b/>
          <w:bCs/>
          <w:i/>
          <w:iCs/>
          <w:sz w:val="22"/>
          <w:szCs w:val="22"/>
          <w:lang w:val="nb-NO"/>
        </w:rPr>
        <w:t xml:space="preserve"> và số liệu</w:t>
      </w:r>
    </w:p>
    <w:p w:rsidR="00CB09C3" w:rsidRDefault="00222B8E" w:rsidP="00175EE7">
      <w:pPr>
        <w:spacing w:before="60" w:after="60" w:line="270" w:lineRule="exact"/>
        <w:jc w:val="both"/>
        <w:rPr>
          <w:sz w:val="22"/>
          <w:szCs w:val="22"/>
          <w:lang w:val="nb-NO"/>
        </w:rPr>
      </w:pPr>
      <w:r>
        <w:rPr>
          <w:sz w:val="22"/>
          <w:szCs w:val="22"/>
          <w:lang w:val="nb-NO"/>
        </w:rPr>
        <w:t>Thống nhất dùng đơn vị đo theo hệ SI cho các số liệu trong bài báo.</w:t>
      </w:r>
      <w:r w:rsidR="006668B0">
        <w:rPr>
          <w:sz w:val="22"/>
          <w:szCs w:val="22"/>
          <w:lang w:val="nb-NO"/>
        </w:rPr>
        <w:t xml:space="preserve"> </w:t>
      </w:r>
      <w:r w:rsidR="00475E20">
        <w:rPr>
          <w:sz w:val="22"/>
          <w:szCs w:val="22"/>
          <w:lang w:val="nb-NO"/>
        </w:rPr>
        <w:t>Dấu ngăn cách</w:t>
      </w:r>
      <w:r w:rsidR="002A7FDE" w:rsidRPr="002A7FDE">
        <w:rPr>
          <w:sz w:val="22"/>
          <w:szCs w:val="22"/>
          <w:lang w:val="nb-NO"/>
        </w:rPr>
        <w:t xml:space="preserve"> thập phân trình bày </w:t>
      </w:r>
      <w:r w:rsidR="00B61AEB">
        <w:rPr>
          <w:sz w:val="22"/>
          <w:szCs w:val="22"/>
          <w:lang w:val="nb-NO"/>
        </w:rPr>
        <w:t>là dấu phảy</w:t>
      </w:r>
      <w:r w:rsidR="002A7FDE" w:rsidRPr="002A7FDE">
        <w:rPr>
          <w:sz w:val="22"/>
          <w:szCs w:val="22"/>
          <w:lang w:val="nb-NO"/>
        </w:rPr>
        <w:t xml:space="preserve"> </w:t>
      </w:r>
      <w:r w:rsidR="00425690">
        <w:rPr>
          <w:sz w:val="22"/>
          <w:szCs w:val="22"/>
          <w:lang w:val="nb-NO"/>
        </w:rPr>
        <w:t xml:space="preserve">(,) </w:t>
      </w:r>
      <w:r w:rsidR="00B61AEB">
        <w:rPr>
          <w:sz w:val="22"/>
          <w:szCs w:val="22"/>
          <w:lang w:val="nb-NO"/>
        </w:rPr>
        <w:t>trong bài báo tiếng Việt</w:t>
      </w:r>
      <w:r w:rsidR="00975B73">
        <w:rPr>
          <w:sz w:val="22"/>
          <w:szCs w:val="22"/>
          <w:lang w:val="nb-NO"/>
        </w:rPr>
        <w:t xml:space="preserve">; </w:t>
      </w:r>
      <w:r w:rsidR="00B61AEB">
        <w:rPr>
          <w:sz w:val="22"/>
          <w:szCs w:val="22"/>
          <w:lang w:val="nb-NO"/>
        </w:rPr>
        <w:t>dùng dấm chấm</w:t>
      </w:r>
      <w:r w:rsidR="002A7FDE" w:rsidRPr="002A7FDE">
        <w:rPr>
          <w:sz w:val="22"/>
          <w:szCs w:val="22"/>
          <w:lang w:val="nb-NO"/>
        </w:rPr>
        <w:t xml:space="preserve"> </w:t>
      </w:r>
      <w:r w:rsidR="00B61AEB">
        <w:rPr>
          <w:sz w:val="22"/>
          <w:szCs w:val="22"/>
          <w:lang w:val="nb-NO"/>
        </w:rPr>
        <w:t>(</w:t>
      </w:r>
      <w:r w:rsidR="002A7FDE" w:rsidRPr="002A7FDE">
        <w:rPr>
          <w:sz w:val="22"/>
          <w:szCs w:val="22"/>
          <w:lang w:val="nb-NO"/>
        </w:rPr>
        <w:t>.</w:t>
      </w:r>
      <w:r w:rsidR="00B61AEB">
        <w:rPr>
          <w:sz w:val="22"/>
          <w:szCs w:val="22"/>
          <w:lang w:val="nb-NO"/>
        </w:rPr>
        <w:t>) trong bài báo tiếng Anh</w:t>
      </w:r>
      <w:r w:rsidR="00EF44CD">
        <w:rPr>
          <w:sz w:val="22"/>
          <w:szCs w:val="22"/>
          <w:lang w:val="nb-NO"/>
        </w:rPr>
        <w:t xml:space="preserve">. </w:t>
      </w:r>
      <w:r w:rsidR="0041312E">
        <w:rPr>
          <w:sz w:val="22"/>
          <w:szCs w:val="22"/>
          <w:lang w:val="nb-NO"/>
        </w:rPr>
        <w:t xml:space="preserve"> Một số lưu ý </w:t>
      </w:r>
      <w:r w:rsidR="00EE5ADE">
        <w:rPr>
          <w:sz w:val="22"/>
          <w:szCs w:val="22"/>
          <w:lang w:val="nb-NO"/>
        </w:rPr>
        <w:t xml:space="preserve">về trình bày đơn vị đo </w:t>
      </w:r>
      <w:r w:rsidR="0041312E">
        <w:rPr>
          <w:sz w:val="22"/>
          <w:szCs w:val="22"/>
          <w:lang w:val="nb-NO"/>
        </w:rPr>
        <w:t xml:space="preserve">dưới đây được trích từ </w:t>
      </w:r>
      <w:r w:rsidR="0041312E" w:rsidRPr="0041312E">
        <w:rPr>
          <w:sz w:val="22"/>
          <w:szCs w:val="22"/>
          <w:lang w:val="nb-NO"/>
        </w:rPr>
        <w:t>Nghị định số 134/2007/NĐ-CPngày 15 tháng  8 năm 2007 của Chính phủ</w:t>
      </w:r>
      <w:r w:rsidR="0014281D">
        <w:rPr>
          <w:sz w:val="22"/>
          <w:szCs w:val="22"/>
          <w:lang w:val="nb-NO"/>
        </w:rPr>
        <w:t>,</w:t>
      </w:r>
      <w:r w:rsidR="00EF44CD">
        <w:rPr>
          <w:sz w:val="22"/>
          <w:szCs w:val="22"/>
          <w:lang w:val="nb-NO"/>
        </w:rPr>
        <w:t xml:space="preserve"> </w:t>
      </w:r>
      <w:r w:rsidR="0014281D">
        <w:rPr>
          <w:sz w:val="22"/>
          <w:szCs w:val="22"/>
          <w:lang w:val="nb-NO"/>
        </w:rPr>
        <w:t>q</w:t>
      </w:r>
      <w:r w:rsidR="0041312E" w:rsidRPr="0041312E">
        <w:rPr>
          <w:sz w:val="22"/>
          <w:szCs w:val="22"/>
          <w:lang w:val="nb-NO"/>
        </w:rPr>
        <w:t>uy định về đơn vị đo lường chính thức</w:t>
      </w:r>
      <w:r w:rsidR="0041312E">
        <w:rPr>
          <w:sz w:val="22"/>
          <w:szCs w:val="22"/>
          <w:lang w:val="nb-NO"/>
        </w:rPr>
        <w:t>.</w:t>
      </w:r>
    </w:p>
    <w:p w:rsidR="005C3081" w:rsidRDefault="0009532F" w:rsidP="004E66B9">
      <w:pPr>
        <w:spacing w:before="60" w:after="60" w:line="270" w:lineRule="exact"/>
        <w:jc w:val="both"/>
        <w:rPr>
          <w:sz w:val="22"/>
          <w:szCs w:val="22"/>
          <w:lang w:val="nb-NO"/>
        </w:rPr>
      </w:pPr>
      <w:r w:rsidRPr="0009532F">
        <w:rPr>
          <w:sz w:val="22"/>
          <w:szCs w:val="22"/>
          <w:lang w:val="nb-NO"/>
        </w:rPr>
        <w:t>Ký hiệu đơn vị phải viết bằng chữ thường, kiểu thẳng đứng, trừ đơn vị lít (L). Ví dụ: m, s...Trường hợp tên đơn vị xuất xứ từ một tên riêng thì ký tự đầu tiên trong ký hiệu đơn vị phải viết hoa.Ví dụ: A, K, Pa…</w:t>
      </w:r>
      <w:r w:rsidR="00FC0809" w:rsidRPr="00FC0809">
        <w:rPr>
          <w:sz w:val="22"/>
          <w:szCs w:val="22"/>
          <w:lang w:val="nb-NO"/>
        </w:rPr>
        <w:t>Khi thể hiện giá trị đại lượng theo đơn vị đo phải ghi đầy đủ cả phần trị số và phần đơn vị đo. Giữa hai thành phần này phải cách nhau một ký tự trống. Ví dụ: 22 m (không được viết: 22m  hoặc 22  m). Khi trình bày ký hiệu đơn vị nhiệt độ bằng độ Celsius, không được có khoảng trống giữa ký hiệu độ (</w:t>
      </w:r>
      <w:r w:rsidR="00950502">
        <w:rPr>
          <w:sz w:val="22"/>
          <w:szCs w:val="22"/>
          <w:lang w:val="nb-NO"/>
        </w:rPr>
        <w:sym w:font="Symbol" w:char="F0B0"/>
      </w:r>
      <w:r w:rsidR="00FC0809" w:rsidRPr="00FC0809">
        <w:rPr>
          <w:sz w:val="22"/>
          <w:szCs w:val="22"/>
          <w:lang w:val="nb-NO"/>
        </w:rPr>
        <w:t xml:space="preserve">) và ký hiệu </w:t>
      </w:r>
      <w:r w:rsidR="00FC0809" w:rsidRPr="00FC0809">
        <w:rPr>
          <w:sz w:val="22"/>
          <w:szCs w:val="22"/>
          <w:lang w:val="nb-NO"/>
        </w:rPr>
        <w:lastRenderedPageBreak/>
        <w:t xml:space="preserve">Celsius (C). Ví dụ: 15 </w:t>
      </w:r>
      <w:r w:rsidR="00950502">
        <w:rPr>
          <w:sz w:val="22"/>
          <w:szCs w:val="22"/>
          <w:lang w:val="nb-NO"/>
        </w:rPr>
        <w:sym w:font="Symbol" w:char="F0B0"/>
      </w:r>
      <w:r w:rsidR="00FC0809" w:rsidRPr="00FC0809">
        <w:rPr>
          <w:sz w:val="22"/>
          <w:szCs w:val="22"/>
          <w:lang w:val="nb-NO"/>
        </w:rPr>
        <w:t>C (không được viết: 15</w:t>
      </w:r>
      <w:r w:rsidR="00950502">
        <w:rPr>
          <w:sz w:val="22"/>
          <w:szCs w:val="22"/>
          <w:lang w:val="nb-NO"/>
        </w:rPr>
        <w:sym w:font="Symbol" w:char="F0B0"/>
      </w:r>
      <w:r w:rsidR="00FC0809" w:rsidRPr="00FC0809">
        <w:rPr>
          <w:sz w:val="22"/>
          <w:szCs w:val="22"/>
          <w:lang w:val="nb-NO"/>
        </w:rPr>
        <w:t xml:space="preserve">C hoặc 15 </w:t>
      </w:r>
      <w:r w:rsidR="00950502">
        <w:rPr>
          <w:sz w:val="22"/>
          <w:szCs w:val="22"/>
          <w:lang w:val="nb-NO"/>
        </w:rPr>
        <w:sym w:font="Symbol" w:char="F0B0"/>
      </w:r>
      <w:r w:rsidR="00FC0809" w:rsidRPr="00FC0809">
        <w:rPr>
          <w:sz w:val="22"/>
          <w:szCs w:val="22"/>
          <w:lang w:val="nb-NO"/>
        </w:rPr>
        <w:t xml:space="preserve"> C).</w:t>
      </w:r>
      <w:r w:rsidR="002D2DF6">
        <w:rPr>
          <w:sz w:val="22"/>
          <w:szCs w:val="22"/>
          <w:lang w:val="nb-NO"/>
        </w:rPr>
        <w:t xml:space="preserve"> </w:t>
      </w:r>
      <w:r w:rsidR="00FC0809" w:rsidRPr="00FC0809">
        <w:rPr>
          <w:sz w:val="22"/>
          <w:szCs w:val="22"/>
          <w:lang w:val="nb-NO"/>
        </w:rPr>
        <w:t xml:space="preserve">Khi trình bày ký hiệu đơn vị góc phẳng là </w:t>
      </w:r>
      <w:r w:rsidR="00950502">
        <w:rPr>
          <w:sz w:val="22"/>
          <w:szCs w:val="22"/>
          <w:lang w:val="nb-NO"/>
        </w:rPr>
        <w:sym w:font="Symbol" w:char="F0B0"/>
      </w:r>
      <w:r w:rsidR="00FC0809" w:rsidRPr="00FC0809">
        <w:rPr>
          <w:sz w:val="22"/>
          <w:szCs w:val="22"/>
          <w:lang w:val="nb-NO"/>
        </w:rPr>
        <w:t xml:space="preserve"> (độ); </w:t>
      </w:r>
      <w:r w:rsidR="00FC0809" w:rsidRPr="00FC0809">
        <w:rPr>
          <w:sz w:val="22"/>
          <w:szCs w:val="22"/>
          <w:lang w:val="nb-NO"/>
        </w:rPr>
        <w:sym w:font="Symbol" w:char="F0A2"/>
      </w:r>
      <w:r w:rsidR="00FC0809" w:rsidRPr="00FC0809">
        <w:rPr>
          <w:sz w:val="22"/>
          <w:szCs w:val="22"/>
          <w:lang w:val="nb-NO"/>
        </w:rPr>
        <w:t xml:space="preserve"> (phút); </w:t>
      </w:r>
      <w:r w:rsidR="00FC0809" w:rsidRPr="00FC0809">
        <w:rPr>
          <w:sz w:val="22"/>
          <w:szCs w:val="22"/>
          <w:lang w:val="nb-NO"/>
        </w:rPr>
        <w:sym w:font="Symbol" w:char="F0A2"/>
      </w:r>
      <w:r w:rsidR="00FC0809" w:rsidRPr="00FC0809">
        <w:rPr>
          <w:sz w:val="22"/>
          <w:szCs w:val="22"/>
          <w:lang w:val="nb-NO"/>
        </w:rPr>
        <w:sym w:font="Symbol" w:char="F0A2"/>
      </w:r>
      <w:r w:rsidR="00FC0809" w:rsidRPr="00FC0809">
        <w:rPr>
          <w:sz w:val="22"/>
          <w:szCs w:val="22"/>
          <w:lang w:val="nb-NO"/>
        </w:rPr>
        <w:t xml:space="preserve"> (giây), không được có khoảng trống giữa các giá trị đại lượng và ký hiệu </w:t>
      </w:r>
      <w:r w:rsidR="00950502">
        <w:rPr>
          <w:sz w:val="22"/>
          <w:szCs w:val="22"/>
          <w:lang w:val="nb-NO"/>
        </w:rPr>
        <w:t>đơn vị đo.</w:t>
      </w:r>
      <w:r w:rsidR="00F90575">
        <w:rPr>
          <w:sz w:val="22"/>
          <w:szCs w:val="22"/>
          <w:lang w:val="nb-NO"/>
        </w:rPr>
        <w:t xml:space="preserve"> </w:t>
      </w:r>
      <w:r w:rsidR="004E66B9" w:rsidRPr="004E66B9">
        <w:rPr>
          <w:sz w:val="22"/>
          <w:szCs w:val="22"/>
          <w:lang w:val="pt-PT"/>
        </w:rPr>
        <w:t>Ví dụ: 15</w:t>
      </w:r>
      <w:r w:rsidR="004E66B9" w:rsidRPr="004E66B9">
        <w:rPr>
          <w:sz w:val="22"/>
          <w:szCs w:val="22"/>
          <w:vertAlign w:val="superscript"/>
          <w:lang w:val="pt-PT"/>
        </w:rPr>
        <w:t>o</w:t>
      </w:r>
      <w:r w:rsidR="004E66B9" w:rsidRPr="004E66B9">
        <w:rPr>
          <w:sz w:val="22"/>
          <w:szCs w:val="22"/>
          <w:lang w:val="pt-PT"/>
        </w:rPr>
        <w:t>20</w:t>
      </w:r>
      <w:r w:rsidR="004E66B9" w:rsidRPr="004E66B9">
        <w:rPr>
          <w:sz w:val="22"/>
          <w:szCs w:val="22"/>
        </w:rPr>
        <w:sym w:font="Symbol" w:char="F0A2"/>
      </w:r>
      <w:r w:rsidR="004E66B9" w:rsidRPr="004E66B9">
        <w:rPr>
          <w:sz w:val="22"/>
          <w:szCs w:val="22"/>
          <w:lang w:val="pt-PT"/>
        </w:rPr>
        <w:t>30</w:t>
      </w:r>
      <w:r w:rsidR="004E66B9" w:rsidRPr="004E66B9">
        <w:rPr>
          <w:sz w:val="22"/>
          <w:szCs w:val="22"/>
        </w:rPr>
        <w:sym w:font="Symbol" w:char="F0A2"/>
      </w:r>
      <w:r w:rsidR="004E66B9" w:rsidRPr="004E66B9">
        <w:rPr>
          <w:sz w:val="22"/>
          <w:szCs w:val="22"/>
        </w:rPr>
        <w:sym w:font="Symbol" w:char="F0A2"/>
      </w:r>
      <w:r w:rsidR="004E66B9" w:rsidRPr="004E66B9">
        <w:rPr>
          <w:sz w:val="22"/>
          <w:szCs w:val="22"/>
          <w:lang w:val="pt-PT"/>
        </w:rPr>
        <w:t xml:space="preserve"> (không được viết: 15 </w:t>
      </w:r>
      <w:r w:rsidR="004E66B9" w:rsidRPr="004E66B9">
        <w:rPr>
          <w:sz w:val="22"/>
          <w:szCs w:val="22"/>
          <w:vertAlign w:val="superscript"/>
          <w:lang w:val="pt-PT"/>
        </w:rPr>
        <w:t>o</w:t>
      </w:r>
      <w:r w:rsidR="004E66B9" w:rsidRPr="004E66B9">
        <w:rPr>
          <w:sz w:val="22"/>
          <w:szCs w:val="22"/>
          <w:lang w:val="pt-PT"/>
        </w:rPr>
        <w:t xml:space="preserve">20 </w:t>
      </w:r>
      <w:r w:rsidR="004E66B9" w:rsidRPr="004E66B9">
        <w:rPr>
          <w:sz w:val="22"/>
          <w:szCs w:val="22"/>
        </w:rPr>
        <w:sym w:font="Symbol" w:char="F0A2"/>
      </w:r>
      <w:r w:rsidR="004E66B9" w:rsidRPr="004E66B9">
        <w:rPr>
          <w:sz w:val="22"/>
          <w:szCs w:val="22"/>
          <w:lang w:val="pt-PT"/>
        </w:rPr>
        <w:t xml:space="preserve">30 </w:t>
      </w:r>
      <w:r w:rsidR="004E66B9" w:rsidRPr="004E66B9">
        <w:rPr>
          <w:sz w:val="22"/>
          <w:szCs w:val="22"/>
        </w:rPr>
        <w:sym w:font="Symbol" w:char="F0A2"/>
      </w:r>
      <w:r w:rsidR="004E66B9" w:rsidRPr="004E66B9">
        <w:rPr>
          <w:sz w:val="22"/>
          <w:szCs w:val="22"/>
        </w:rPr>
        <w:sym w:font="Symbol" w:char="F0A2"/>
      </w:r>
      <w:r w:rsidR="004E66B9" w:rsidRPr="004E66B9">
        <w:rPr>
          <w:sz w:val="22"/>
          <w:szCs w:val="22"/>
          <w:lang w:val="pt-PT"/>
        </w:rPr>
        <w:t xml:space="preserve"> hoặc 15 </w:t>
      </w:r>
      <w:r w:rsidR="004E66B9" w:rsidRPr="004E66B9">
        <w:rPr>
          <w:sz w:val="22"/>
          <w:szCs w:val="22"/>
          <w:vertAlign w:val="superscript"/>
          <w:lang w:val="pt-PT"/>
        </w:rPr>
        <w:t xml:space="preserve">o </w:t>
      </w:r>
      <w:r w:rsidR="004E66B9" w:rsidRPr="004E66B9">
        <w:rPr>
          <w:sz w:val="22"/>
          <w:szCs w:val="22"/>
          <w:lang w:val="pt-PT"/>
        </w:rPr>
        <w:t xml:space="preserve">20 </w:t>
      </w:r>
      <w:r w:rsidR="004E66B9" w:rsidRPr="004E66B9">
        <w:rPr>
          <w:sz w:val="22"/>
          <w:szCs w:val="22"/>
        </w:rPr>
        <w:sym w:font="Symbol" w:char="F0A2"/>
      </w:r>
      <w:r w:rsidR="004E66B9" w:rsidRPr="004E66B9">
        <w:rPr>
          <w:sz w:val="22"/>
          <w:szCs w:val="22"/>
          <w:lang w:val="pt-PT"/>
        </w:rPr>
        <w:t xml:space="preserve"> 30 </w:t>
      </w:r>
      <w:r w:rsidR="004E66B9" w:rsidRPr="004E66B9">
        <w:rPr>
          <w:sz w:val="22"/>
          <w:szCs w:val="22"/>
        </w:rPr>
        <w:sym w:font="Symbol" w:char="F0A2"/>
      </w:r>
      <w:r w:rsidR="004E66B9" w:rsidRPr="004E66B9">
        <w:rPr>
          <w:sz w:val="22"/>
          <w:szCs w:val="22"/>
        </w:rPr>
        <w:sym w:font="Symbol" w:char="F0A2"/>
      </w:r>
      <w:r w:rsidR="004E66B9" w:rsidRPr="004E66B9">
        <w:rPr>
          <w:sz w:val="22"/>
          <w:szCs w:val="22"/>
          <w:lang w:val="pt-PT"/>
        </w:rPr>
        <w:t>).</w:t>
      </w:r>
    </w:p>
    <w:p w:rsidR="00024324" w:rsidRPr="00024324" w:rsidRDefault="00EB15FA" w:rsidP="009D59E4">
      <w:pPr>
        <w:autoSpaceDE w:val="0"/>
        <w:autoSpaceDN w:val="0"/>
        <w:adjustRightInd w:val="0"/>
        <w:spacing w:before="60"/>
        <w:jc w:val="both"/>
        <w:rPr>
          <w:b/>
          <w:bCs/>
          <w:i/>
          <w:iCs/>
          <w:sz w:val="22"/>
          <w:szCs w:val="22"/>
          <w:lang w:val="nb-NO"/>
        </w:rPr>
      </w:pPr>
      <w:r>
        <w:rPr>
          <w:b/>
          <w:bCs/>
          <w:i/>
          <w:iCs/>
          <w:sz w:val="22"/>
          <w:szCs w:val="22"/>
          <w:lang w:val="nb-NO"/>
        </w:rPr>
        <w:t>Công thức</w:t>
      </w:r>
      <w:r w:rsidR="00024324">
        <w:rPr>
          <w:b/>
          <w:bCs/>
          <w:i/>
          <w:iCs/>
          <w:sz w:val="22"/>
          <w:szCs w:val="22"/>
          <w:lang w:val="nb-NO"/>
        </w:rPr>
        <w:t xml:space="preserve"> toán</w:t>
      </w:r>
    </w:p>
    <w:p w:rsidR="009D59E4" w:rsidRDefault="00024324" w:rsidP="0047231D">
      <w:pPr>
        <w:spacing w:before="60" w:after="60" w:line="270" w:lineRule="exact"/>
        <w:jc w:val="both"/>
        <w:rPr>
          <w:sz w:val="22"/>
          <w:szCs w:val="22"/>
          <w:lang w:val="nb-NO"/>
        </w:rPr>
      </w:pPr>
      <w:r>
        <w:rPr>
          <w:sz w:val="22"/>
          <w:szCs w:val="22"/>
          <w:lang w:val="nb-NO"/>
        </w:rPr>
        <w:t xml:space="preserve">Các </w:t>
      </w:r>
      <w:r w:rsidR="00EB15FA">
        <w:rPr>
          <w:sz w:val="22"/>
          <w:szCs w:val="22"/>
          <w:lang w:val="nb-NO"/>
        </w:rPr>
        <w:t>công thức tính toán</w:t>
      </w:r>
      <w:r>
        <w:rPr>
          <w:sz w:val="22"/>
          <w:szCs w:val="22"/>
          <w:lang w:val="nb-NO"/>
        </w:rPr>
        <w:t xml:space="preserve"> được đánh số thứ tự, đặt trong ngoặc đơn</w:t>
      </w:r>
      <w:r w:rsidR="00EB15FA">
        <w:rPr>
          <w:sz w:val="22"/>
          <w:szCs w:val="22"/>
          <w:lang w:val="nb-NO"/>
        </w:rPr>
        <w:t xml:space="preserve"> phía lề phải</w:t>
      </w:r>
      <w:r>
        <w:rPr>
          <w:sz w:val="22"/>
          <w:szCs w:val="22"/>
          <w:lang w:val="nb-NO"/>
        </w:rPr>
        <w:t xml:space="preserve"> như minh họa </w:t>
      </w:r>
      <w:r w:rsidR="00EB15FA">
        <w:rPr>
          <w:sz w:val="22"/>
          <w:szCs w:val="22"/>
          <w:lang w:val="nb-NO"/>
        </w:rPr>
        <w:t xml:space="preserve">dưới đây. Lưu ý là các ký hiệu hàm, biến được in nghiêng; ký hiệu ma trận, véc tơ được in đậm. </w:t>
      </w:r>
    </w:p>
    <w:p w:rsidR="00024324" w:rsidRPr="001D2AFF" w:rsidRDefault="009D59E4" w:rsidP="009D59E4">
      <w:pPr>
        <w:autoSpaceDE w:val="0"/>
        <w:autoSpaceDN w:val="0"/>
        <w:adjustRightInd w:val="0"/>
        <w:spacing w:before="60"/>
        <w:jc w:val="right"/>
        <w:rPr>
          <w:lang w:val="nb-NO"/>
        </w:rPr>
      </w:pPr>
      <w:r w:rsidRPr="00602859">
        <w:rPr>
          <w:position w:val="-32"/>
        </w:rPr>
        <w:object w:dxaOrig="20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pt;height:30.85pt" o:ole="">
            <v:imagedata r:id="rId9" o:title=""/>
          </v:shape>
          <o:OLEObject Type="Embed" ProgID="Equation.3" ShapeID="_x0000_i1025" DrawAspect="Content" ObjectID="_1567109246" r:id="rId10"/>
        </w:object>
      </w:r>
      <w:r w:rsidR="00024324" w:rsidRPr="001D2AFF">
        <w:rPr>
          <w:lang w:val="nb-NO"/>
        </w:rPr>
        <w:tab/>
      </w:r>
      <w:r w:rsidR="00024324" w:rsidRPr="001D2AFF">
        <w:rPr>
          <w:sz w:val="22"/>
          <w:szCs w:val="22"/>
          <w:lang w:val="nb-NO"/>
        </w:rPr>
        <w:t>(1)</w:t>
      </w:r>
    </w:p>
    <w:p w:rsidR="00024324" w:rsidRPr="001D2AFF" w:rsidRDefault="00024324" w:rsidP="009D59E4">
      <w:pPr>
        <w:pStyle w:val="SV-JMENormalEquation"/>
        <w:jc w:val="right"/>
        <w:rPr>
          <w:lang w:val="nb-NO"/>
        </w:rPr>
      </w:pPr>
      <w:r w:rsidRPr="001D2AFF">
        <w:rPr>
          <w:lang w:val="nb-NO"/>
        </w:rPr>
        <w:tab/>
      </w:r>
      <w:r w:rsidR="00602859" w:rsidRPr="00B064DA">
        <w:rPr>
          <w:position w:val="-50"/>
        </w:rPr>
        <w:object w:dxaOrig="1719" w:dyaOrig="1120">
          <v:shape id="_x0000_i1026" type="#_x0000_t75" style="width:86.05pt;height:56.1pt" o:ole="">
            <v:imagedata r:id="rId11" o:title=""/>
          </v:shape>
          <o:OLEObject Type="Embed" ProgID="Equation.3" ShapeID="_x0000_i1026" DrawAspect="Content" ObjectID="_1567109247" r:id="rId12"/>
        </w:object>
      </w:r>
      <w:r w:rsidRPr="001D2AFF">
        <w:rPr>
          <w:lang w:val="nb-NO"/>
        </w:rPr>
        <w:tab/>
      </w:r>
      <w:r w:rsidRPr="001D2AFF">
        <w:rPr>
          <w:sz w:val="22"/>
          <w:szCs w:val="22"/>
          <w:lang w:val="nb-NO"/>
        </w:rPr>
        <w:t>(2)</w:t>
      </w:r>
    </w:p>
    <w:p w:rsidR="001502B4" w:rsidRPr="001502B4" w:rsidRDefault="00A0589B" w:rsidP="009D59E4">
      <w:pPr>
        <w:autoSpaceDE w:val="0"/>
        <w:autoSpaceDN w:val="0"/>
        <w:adjustRightInd w:val="0"/>
        <w:spacing w:before="60"/>
        <w:jc w:val="both"/>
        <w:rPr>
          <w:b/>
          <w:bCs/>
          <w:i/>
          <w:iCs/>
          <w:sz w:val="22"/>
          <w:szCs w:val="22"/>
          <w:lang w:val="nb-NO"/>
        </w:rPr>
      </w:pPr>
      <w:r>
        <w:rPr>
          <w:b/>
          <w:bCs/>
          <w:i/>
          <w:iCs/>
          <w:sz w:val="22"/>
          <w:szCs w:val="22"/>
          <w:lang w:val="nb-NO"/>
        </w:rPr>
        <w:t>Hì</w:t>
      </w:r>
      <w:r w:rsidR="00AE0C69">
        <w:rPr>
          <w:b/>
          <w:bCs/>
          <w:i/>
          <w:iCs/>
          <w:sz w:val="22"/>
          <w:szCs w:val="22"/>
          <w:lang w:val="nb-NO"/>
        </w:rPr>
        <w:t>nh</w:t>
      </w:r>
      <w:r w:rsidR="006011FC">
        <w:rPr>
          <w:b/>
          <w:bCs/>
          <w:i/>
          <w:iCs/>
          <w:sz w:val="22"/>
          <w:szCs w:val="22"/>
          <w:lang w:val="nb-NO"/>
        </w:rPr>
        <w:t xml:space="preserve"> ảnh</w:t>
      </w:r>
      <w:r w:rsidR="007300D3">
        <w:rPr>
          <w:b/>
          <w:bCs/>
          <w:i/>
          <w:iCs/>
          <w:sz w:val="22"/>
          <w:szCs w:val="22"/>
          <w:lang w:val="nb-NO"/>
        </w:rPr>
        <w:t>, bảng biểu</w:t>
      </w:r>
    </w:p>
    <w:p w:rsidR="00BA7763" w:rsidRPr="00403418" w:rsidRDefault="00A0589B" w:rsidP="0047231D">
      <w:pPr>
        <w:spacing w:before="60" w:after="60" w:line="270" w:lineRule="exact"/>
        <w:jc w:val="both"/>
        <w:rPr>
          <w:bCs/>
          <w:sz w:val="22"/>
          <w:szCs w:val="22"/>
          <w:lang w:val="nb-NO"/>
        </w:rPr>
      </w:pPr>
      <w:r>
        <w:rPr>
          <w:sz w:val="22"/>
          <w:szCs w:val="22"/>
          <w:lang w:val="nb-NO"/>
        </w:rPr>
        <w:lastRenderedPageBreak/>
        <w:t>Các hình</w:t>
      </w:r>
      <w:r w:rsidR="00BA7763">
        <w:rPr>
          <w:sz w:val="22"/>
          <w:szCs w:val="22"/>
          <w:lang w:val="nb-NO"/>
        </w:rPr>
        <w:t xml:space="preserve"> ảnh</w:t>
      </w:r>
      <w:r w:rsidR="00672BC1">
        <w:rPr>
          <w:sz w:val="22"/>
          <w:szCs w:val="22"/>
          <w:lang w:val="nb-NO"/>
        </w:rPr>
        <w:t xml:space="preserve"> </w:t>
      </w:r>
      <w:r w:rsidR="00BA7763">
        <w:rPr>
          <w:sz w:val="22"/>
          <w:szCs w:val="22"/>
          <w:lang w:val="nb-NO"/>
        </w:rPr>
        <w:t>(đồ thị</w:t>
      </w:r>
      <w:r w:rsidR="006011FC">
        <w:rPr>
          <w:sz w:val="22"/>
          <w:szCs w:val="22"/>
          <w:lang w:val="nb-NO"/>
        </w:rPr>
        <w:t xml:space="preserve">, </w:t>
      </w:r>
      <w:r w:rsidR="00BA7763">
        <w:rPr>
          <w:sz w:val="22"/>
          <w:szCs w:val="22"/>
          <w:lang w:val="nb-NO"/>
        </w:rPr>
        <w:t xml:space="preserve">sơ đồ, </w:t>
      </w:r>
      <w:r w:rsidR="006011FC">
        <w:rPr>
          <w:sz w:val="22"/>
          <w:szCs w:val="22"/>
          <w:lang w:val="nb-NO"/>
        </w:rPr>
        <w:t>ảnh</w:t>
      </w:r>
      <w:r w:rsidR="00D535CC">
        <w:rPr>
          <w:sz w:val="22"/>
          <w:szCs w:val="22"/>
          <w:lang w:val="nb-NO"/>
        </w:rPr>
        <w:t xml:space="preserve"> </w:t>
      </w:r>
      <w:r w:rsidR="006011FC">
        <w:rPr>
          <w:sz w:val="22"/>
          <w:szCs w:val="22"/>
          <w:lang w:val="nb-NO"/>
        </w:rPr>
        <w:t>chụp</w:t>
      </w:r>
      <w:r w:rsidR="00BA7763">
        <w:rPr>
          <w:sz w:val="22"/>
          <w:szCs w:val="22"/>
          <w:lang w:val="nb-NO"/>
        </w:rPr>
        <w:t>...)</w:t>
      </w:r>
      <w:r w:rsidR="007300D3">
        <w:rPr>
          <w:sz w:val="22"/>
          <w:szCs w:val="22"/>
          <w:lang w:val="nb-NO"/>
        </w:rPr>
        <w:t>, bảng biểu</w:t>
      </w:r>
      <w:r w:rsidR="00672BC1">
        <w:rPr>
          <w:sz w:val="22"/>
          <w:szCs w:val="22"/>
          <w:lang w:val="nb-NO"/>
        </w:rPr>
        <w:t xml:space="preserve"> </w:t>
      </w:r>
      <w:r>
        <w:rPr>
          <w:sz w:val="22"/>
          <w:szCs w:val="22"/>
          <w:lang w:val="nb-NO"/>
        </w:rPr>
        <w:t>nhất thiết phải có số hiệu và tiêu đề.</w:t>
      </w:r>
      <w:r w:rsidR="006011FC">
        <w:rPr>
          <w:sz w:val="22"/>
          <w:szCs w:val="22"/>
          <w:lang w:val="nb-NO"/>
        </w:rPr>
        <w:t xml:space="preserve"> Số hiệu đánh theo thứ tự tăng dần của bài báo, ví dụ Hình 1, Hình 2</w:t>
      </w:r>
      <w:r w:rsidR="007300D3">
        <w:rPr>
          <w:sz w:val="22"/>
          <w:szCs w:val="22"/>
          <w:lang w:val="nb-NO"/>
        </w:rPr>
        <w:t xml:space="preserve">; </w:t>
      </w:r>
      <w:r w:rsidR="00F90575">
        <w:rPr>
          <w:sz w:val="22"/>
          <w:szCs w:val="22"/>
          <w:lang w:val="nb-NO"/>
        </w:rPr>
        <w:t>B</w:t>
      </w:r>
      <w:r w:rsidR="007300D3">
        <w:rPr>
          <w:sz w:val="22"/>
          <w:szCs w:val="22"/>
          <w:lang w:val="nb-NO"/>
        </w:rPr>
        <w:t xml:space="preserve">ảng 1, </w:t>
      </w:r>
      <w:r w:rsidR="00F90575">
        <w:rPr>
          <w:sz w:val="22"/>
          <w:szCs w:val="22"/>
          <w:lang w:val="nb-NO"/>
        </w:rPr>
        <w:t>B</w:t>
      </w:r>
      <w:r w:rsidR="007300D3">
        <w:rPr>
          <w:sz w:val="22"/>
          <w:szCs w:val="22"/>
          <w:lang w:val="nb-NO"/>
        </w:rPr>
        <w:t>ảng 2</w:t>
      </w:r>
      <w:r w:rsidR="006011FC">
        <w:rPr>
          <w:sz w:val="22"/>
          <w:szCs w:val="22"/>
          <w:lang w:val="nb-NO"/>
        </w:rPr>
        <w:t>... Số hiệu hình vẽ</w:t>
      </w:r>
      <w:r w:rsidR="007300D3">
        <w:rPr>
          <w:sz w:val="22"/>
          <w:szCs w:val="22"/>
          <w:lang w:val="nb-NO"/>
        </w:rPr>
        <w:t>, bảng biểu</w:t>
      </w:r>
      <w:r w:rsidR="006011FC">
        <w:rPr>
          <w:sz w:val="22"/>
          <w:szCs w:val="22"/>
          <w:lang w:val="nb-NO"/>
        </w:rPr>
        <w:t xml:space="preserve"> phải được tham chiếu (giới thiệu, bình luận) trong văn bản. </w:t>
      </w:r>
      <w:r w:rsidR="00F46F07" w:rsidRPr="00403418">
        <w:rPr>
          <w:bCs/>
          <w:sz w:val="22"/>
          <w:szCs w:val="22"/>
          <w:lang w:val="nb-NO"/>
        </w:rPr>
        <w:t xml:space="preserve">Khi </w:t>
      </w:r>
      <w:r w:rsidR="00403418">
        <w:rPr>
          <w:bCs/>
          <w:sz w:val="22"/>
          <w:szCs w:val="22"/>
          <w:lang w:val="nb-NO"/>
        </w:rPr>
        <w:t>dàn trang</w:t>
      </w:r>
      <w:r w:rsidR="00F46F07" w:rsidRPr="00403418">
        <w:rPr>
          <w:bCs/>
          <w:sz w:val="22"/>
          <w:szCs w:val="22"/>
          <w:lang w:val="nb-NO"/>
        </w:rPr>
        <w:t xml:space="preserve">, Tòa soạn có thể </w:t>
      </w:r>
      <w:r w:rsidR="00592450">
        <w:rPr>
          <w:bCs/>
          <w:sz w:val="22"/>
          <w:szCs w:val="22"/>
          <w:lang w:val="nb-NO"/>
        </w:rPr>
        <w:t xml:space="preserve">cần </w:t>
      </w:r>
      <w:r w:rsidR="00F46F07" w:rsidRPr="00403418">
        <w:rPr>
          <w:bCs/>
          <w:sz w:val="22"/>
          <w:szCs w:val="22"/>
          <w:lang w:val="nb-NO"/>
        </w:rPr>
        <w:t>di chuyển vị trí của bảng biểu, hình vẽ lên đầu trang hoặc xuống cuối trang</w:t>
      </w:r>
      <w:r w:rsidR="00325107" w:rsidRPr="00403418">
        <w:rPr>
          <w:bCs/>
          <w:sz w:val="22"/>
          <w:szCs w:val="22"/>
          <w:lang w:val="nb-NO"/>
        </w:rPr>
        <w:t xml:space="preserve">. </w:t>
      </w:r>
      <w:r w:rsidR="00F46F07" w:rsidRPr="00403418">
        <w:rPr>
          <w:bCs/>
          <w:sz w:val="22"/>
          <w:szCs w:val="22"/>
          <w:lang w:val="nb-NO"/>
        </w:rPr>
        <w:t>Do đó</w:t>
      </w:r>
      <w:r w:rsidR="00635D1A">
        <w:rPr>
          <w:bCs/>
          <w:sz w:val="22"/>
          <w:szCs w:val="22"/>
          <w:lang w:val="nb-NO"/>
        </w:rPr>
        <w:t xml:space="preserve">, </w:t>
      </w:r>
      <w:r w:rsidR="00F46F07" w:rsidRPr="00403418">
        <w:rPr>
          <w:bCs/>
          <w:sz w:val="22"/>
          <w:szCs w:val="22"/>
          <w:lang w:val="nb-NO"/>
        </w:rPr>
        <w:t>tác giả k</w:t>
      </w:r>
      <w:r w:rsidR="006011FC" w:rsidRPr="00403418">
        <w:rPr>
          <w:bCs/>
          <w:sz w:val="22"/>
          <w:szCs w:val="22"/>
          <w:lang w:val="nb-NO"/>
        </w:rPr>
        <w:t xml:space="preserve">hông sử dụng cách giới thiệu </w:t>
      </w:r>
      <w:r w:rsidR="00B17A3F" w:rsidRPr="00403418">
        <w:rPr>
          <w:bCs/>
          <w:sz w:val="22"/>
          <w:szCs w:val="22"/>
          <w:lang w:val="nb-NO"/>
        </w:rPr>
        <w:t xml:space="preserve">tương tự </w:t>
      </w:r>
      <w:r w:rsidR="006011FC" w:rsidRPr="00403418">
        <w:rPr>
          <w:bCs/>
          <w:sz w:val="22"/>
          <w:szCs w:val="22"/>
          <w:lang w:val="nb-NO"/>
        </w:rPr>
        <w:t>như</w:t>
      </w:r>
      <w:r w:rsidR="00523B8F" w:rsidRPr="00403418">
        <w:rPr>
          <w:bCs/>
          <w:sz w:val="22"/>
          <w:szCs w:val="22"/>
          <w:lang w:val="nb-NO"/>
        </w:rPr>
        <w:t>:</w:t>
      </w:r>
      <w:r w:rsidR="006011FC" w:rsidRPr="00403418">
        <w:rPr>
          <w:bCs/>
          <w:sz w:val="22"/>
          <w:szCs w:val="22"/>
          <w:lang w:val="nb-NO"/>
        </w:rPr>
        <w:t xml:space="preserve"> "... được minh họa trong hình sau:", </w:t>
      </w:r>
      <w:r w:rsidR="007300D3" w:rsidRPr="00403418">
        <w:rPr>
          <w:bCs/>
          <w:sz w:val="22"/>
          <w:szCs w:val="22"/>
          <w:lang w:val="nb-NO"/>
        </w:rPr>
        <w:t>hay "Số liệu thống kê như trong bảng sau:". Cần tham chiếu đến số hiệu của hình, bảng, chẳng hạn như</w:t>
      </w:r>
      <w:r w:rsidR="006011FC" w:rsidRPr="00403418">
        <w:rPr>
          <w:bCs/>
          <w:sz w:val="22"/>
          <w:szCs w:val="22"/>
          <w:lang w:val="nb-NO"/>
        </w:rPr>
        <w:t xml:space="preserve"> "...được minh họa trong </w:t>
      </w:r>
      <w:r w:rsidR="00F90575">
        <w:rPr>
          <w:bCs/>
          <w:sz w:val="22"/>
          <w:szCs w:val="22"/>
          <w:lang w:val="nb-NO"/>
        </w:rPr>
        <w:t>H</w:t>
      </w:r>
      <w:r w:rsidR="006011FC" w:rsidRPr="00403418">
        <w:rPr>
          <w:bCs/>
          <w:sz w:val="22"/>
          <w:szCs w:val="22"/>
          <w:lang w:val="nb-NO"/>
        </w:rPr>
        <w:t>ình 1"</w:t>
      </w:r>
      <w:r w:rsidR="007300D3" w:rsidRPr="00403418">
        <w:rPr>
          <w:bCs/>
          <w:sz w:val="22"/>
          <w:szCs w:val="22"/>
          <w:lang w:val="nb-NO"/>
        </w:rPr>
        <w:t xml:space="preserve">, hay "Số liệu thống kê như trong </w:t>
      </w:r>
      <w:r w:rsidR="00F90575">
        <w:rPr>
          <w:bCs/>
          <w:sz w:val="22"/>
          <w:szCs w:val="22"/>
          <w:lang w:val="nb-NO"/>
        </w:rPr>
        <w:t>B</w:t>
      </w:r>
      <w:r w:rsidR="007300D3" w:rsidRPr="00403418">
        <w:rPr>
          <w:bCs/>
          <w:sz w:val="22"/>
          <w:szCs w:val="22"/>
          <w:lang w:val="nb-NO"/>
        </w:rPr>
        <w:t>ảng 2"</w:t>
      </w:r>
      <w:r w:rsidR="006011FC" w:rsidRPr="00403418">
        <w:rPr>
          <w:bCs/>
          <w:sz w:val="22"/>
          <w:szCs w:val="22"/>
          <w:lang w:val="nb-NO"/>
        </w:rPr>
        <w:t>.</w:t>
      </w:r>
    </w:p>
    <w:p w:rsidR="00FA4B65" w:rsidRPr="001D2AFF" w:rsidRDefault="00FA4B65" w:rsidP="0047231D">
      <w:pPr>
        <w:spacing w:before="60" w:after="60" w:line="270" w:lineRule="exact"/>
        <w:jc w:val="both"/>
        <w:rPr>
          <w:sz w:val="22"/>
          <w:szCs w:val="22"/>
          <w:lang w:val="nb-NO"/>
        </w:rPr>
      </w:pPr>
      <w:r w:rsidRPr="00FA4B65">
        <w:rPr>
          <w:sz w:val="22"/>
          <w:szCs w:val="22"/>
          <w:lang w:val="nb-NO"/>
        </w:rPr>
        <w:t xml:space="preserve">Số liệu trong bảng phải chính xác, hình ảnh rõ nét.Độ rộng của bảng và hình vẽ bằng độ rộng của cột, hoặc của trang giấy theo khổ dọc. Nếu bảng và hình vẽ quá lớn có thể trình bày </w:t>
      </w:r>
      <w:r w:rsidRPr="001D2AFF">
        <w:rPr>
          <w:sz w:val="22"/>
          <w:szCs w:val="22"/>
          <w:lang w:val="nb-NO"/>
        </w:rPr>
        <w:t>theo trang ngang (Landscape).</w:t>
      </w:r>
    </w:p>
    <w:p w:rsidR="009D59E4" w:rsidRDefault="009D59E4" w:rsidP="00A2490A">
      <w:pPr>
        <w:spacing w:before="60" w:after="60" w:line="270" w:lineRule="exact"/>
        <w:jc w:val="both"/>
        <w:rPr>
          <w:sz w:val="22"/>
          <w:szCs w:val="22"/>
          <w:lang w:val="nb-NO"/>
        </w:rPr>
      </w:pPr>
    </w:p>
    <w:p w:rsidR="008B3170" w:rsidRDefault="008B3170" w:rsidP="00A2490A">
      <w:pPr>
        <w:spacing w:before="60" w:after="60" w:line="270" w:lineRule="exact"/>
        <w:jc w:val="both"/>
        <w:rPr>
          <w:sz w:val="22"/>
          <w:szCs w:val="22"/>
          <w:lang w:val="nb-NO"/>
        </w:rPr>
        <w:sectPr w:rsidR="008B3170" w:rsidSect="009D59E4">
          <w:type w:val="continuous"/>
          <w:pgSz w:w="11907" w:h="16840" w:code="9"/>
          <w:pgMar w:top="1758" w:right="1588" w:bottom="1758" w:left="1701" w:header="1616" w:footer="1616" w:gutter="0"/>
          <w:cols w:num="2" w:space="454"/>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083"/>
      </w:tblGrid>
      <w:tr w:rsidR="00F76239" w:rsidTr="00F450EF">
        <w:tc>
          <w:tcPr>
            <w:tcW w:w="4751" w:type="dxa"/>
          </w:tcPr>
          <w:p w:rsidR="00F76239" w:rsidRDefault="00F76239" w:rsidP="001B4D36">
            <w:pPr>
              <w:autoSpaceDE w:val="0"/>
              <w:autoSpaceDN w:val="0"/>
              <w:adjustRightInd w:val="0"/>
              <w:spacing w:before="60"/>
              <w:jc w:val="center"/>
              <w:rPr>
                <w:sz w:val="22"/>
                <w:szCs w:val="22"/>
                <w:lang w:val="nb-NO"/>
              </w:rPr>
            </w:pPr>
            <w:r>
              <w:rPr>
                <w:rFonts w:cs="Calibri"/>
                <w:noProof/>
                <w:lang w:bidi="ta-IN"/>
              </w:rPr>
              <w:lastRenderedPageBreak/>
              <w:drawing>
                <wp:inline distT="0" distB="0" distL="0" distR="0">
                  <wp:extent cx="2880000" cy="1378709"/>
                  <wp:effectExtent l="0" t="0" r="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378709"/>
                          </a:xfrm>
                          <a:prstGeom prst="rect">
                            <a:avLst/>
                          </a:prstGeom>
                          <a:noFill/>
                          <a:ln>
                            <a:noFill/>
                          </a:ln>
                        </pic:spPr>
                      </pic:pic>
                    </a:graphicData>
                  </a:graphic>
                </wp:inline>
              </w:drawing>
            </w:r>
          </w:p>
        </w:tc>
        <w:tc>
          <w:tcPr>
            <w:tcW w:w="4083" w:type="dxa"/>
          </w:tcPr>
          <w:p w:rsidR="00F76239" w:rsidRDefault="008C0B63" w:rsidP="008C0B63">
            <w:pPr>
              <w:autoSpaceDE w:val="0"/>
              <w:autoSpaceDN w:val="0"/>
              <w:adjustRightInd w:val="0"/>
              <w:spacing w:before="60"/>
              <w:jc w:val="center"/>
              <w:rPr>
                <w:sz w:val="22"/>
                <w:szCs w:val="22"/>
                <w:lang w:val="nb-NO"/>
              </w:rPr>
            </w:pPr>
            <w:r>
              <w:rPr>
                <w:noProof/>
                <w:lang w:bidi="ta-IN"/>
              </w:rPr>
              <w:drawing>
                <wp:inline distT="0" distB="0" distL="0" distR="0">
                  <wp:extent cx="1935678" cy="1401288"/>
                  <wp:effectExtent l="0" t="0" r="7620" b="889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4" cstate="print">
                            <a:extLst>
                              <a:ext uri="{28A0092B-C50C-407E-A947-70E740481C1C}">
                                <a14:useLocalDpi xmlns:a14="http://schemas.microsoft.com/office/drawing/2010/main" val="0"/>
                              </a:ext>
                            </a:extLst>
                          </a:blip>
                          <a:srcRect r="8417"/>
                          <a:stretch>
                            <a:fillRect/>
                          </a:stretch>
                        </pic:blipFill>
                        <pic:spPr bwMode="auto">
                          <a:xfrm>
                            <a:off x="0" y="0"/>
                            <a:ext cx="1936861" cy="1402145"/>
                          </a:xfrm>
                          <a:prstGeom prst="rect">
                            <a:avLst/>
                          </a:prstGeom>
                          <a:noFill/>
                          <a:ln>
                            <a:noFill/>
                          </a:ln>
                        </pic:spPr>
                      </pic:pic>
                    </a:graphicData>
                  </a:graphic>
                </wp:inline>
              </w:drawing>
            </w:r>
          </w:p>
        </w:tc>
      </w:tr>
      <w:tr w:rsidR="00F76239" w:rsidTr="00DF1191">
        <w:tc>
          <w:tcPr>
            <w:tcW w:w="4751" w:type="dxa"/>
          </w:tcPr>
          <w:p w:rsidR="00F76239" w:rsidRPr="00F450EF" w:rsidRDefault="00A9178A" w:rsidP="00A9178A">
            <w:pPr>
              <w:autoSpaceDE w:val="0"/>
              <w:autoSpaceDN w:val="0"/>
              <w:adjustRightInd w:val="0"/>
              <w:spacing w:before="60"/>
              <w:jc w:val="center"/>
              <w:rPr>
                <w:i/>
                <w:iCs/>
                <w:sz w:val="22"/>
                <w:szCs w:val="22"/>
                <w:lang w:val="nb-NO"/>
              </w:rPr>
            </w:pPr>
            <w:r w:rsidRPr="00F450EF">
              <w:rPr>
                <w:i/>
                <w:iCs/>
                <w:sz w:val="22"/>
                <w:szCs w:val="22"/>
                <w:lang w:val="nb-NO"/>
              </w:rPr>
              <w:t>(a)</w:t>
            </w:r>
          </w:p>
        </w:tc>
        <w:tc>
          <w:tcPr>
            <w:tcW w:w="4083" w:type="dxa"/>
          </w:tcPr>
          <w:p w:rsidR="00F76239" w:rsidRPr="00F450EF" w:rsidRDefault="00A9178A" w:rsidP="00A9178A">
            <w:pPr>
              <w:autoSpaceDE w:val="0"/>
              <w:autoSpaceDN w:val="0"/>
              <w:adjustRightInd w:val="0"/>
              <w:spacing w:before="60"/>
              <w:jc w:val="center"/>
              <w:rPr>
                <w:i/>
                <w:iCs/>
                <w:sz w:val="22"/>
                <w:szCs w:val="22"/>
                <w:lang w:val="nb-NO"/>
              </w:rPr>
            </w:pPr>
            <w:r w:rsidRPr="00F450EF">
              <w:rPr>
                <w:i/>
                <w:iCs/>
                <w:sz w:val="22"/>
                <w:szCs w:val="22"/>
                <w:lang w:val="nb-NO"/>
              </w:rPr>
              <w:t>(b)</w:t>
            </w:r>
          </w:p>
        </w:tc>
      </w:tr>
      <w:tr w:rsidR="00A9178A" w:rsidRPr="00852FC7" w:rsidTr="00F450EF">
        <w:tc>
          <w:tcPr>
            <w:tcW w:w="8834" w:type="dxa"/>
            <w:gridSpan w:val="2"/>
          </w:tcPr>
          <w:p w:rsidR="00A9178A" w:rsidRPr="00852FC7" w:rsidRDefault="00A9178A" w:rsidP="00670CF7">
            <w:pPr>
              <w:autoSpaceDE w:val="0"/>
              <w:autoSpaceDN w:val="0"/>
              <w:adjustRightInd w:val="0"/>
              <w:spacing w:before="60"/>
              <w:jc w:val="center"/>
              <w:rPr>
                <w:sz w:val="20"/>
                <w:szCs w:val="20"/>
                <w:lang w:val="nb-NO"/>
              </w:rPr>
            </w:pPr>
            <w:r w:rsidRPr="00852FC7">
              <w:rPr>
                <w:b/>
                <w:bCs/>
                <w:sz w:val="20"/>
                <w:szCs w:val="20"/>
                <w:lang w:val="nb-NO"/>
              </w:rPr>
              <w:t>Hình 1.</w:t>
            </w:r>
            <w:r w:rsidR="007C1312">
              <w:rPr>
                <w:b/>
                <w:bCs/>
                <w:sz w:val="20"/>
                <w:szCs w:val="20"/>
                <w:lang w:val="nb-NO"/>
              </w:rPr>
              <w:t xml:space="preserve"> </w:t>
            </w:r>
            <w:r w:rsidR="00670CF7" w:rsidRPr="00852FC7">
              <w:rPr>
                <w:i/>
                <w:iCs/>
                <w:sz w:val="20"/>
                <w:szCs w:val="20"/>
                <w:lang w:val="nb-NO"/>
              </w:rPr>
              <w:t>Một hệ</w:t>
            </w:r>
            <w:r w:rsidRPr="00852FC7">
              <w:rPr>
                <w:i/>
                <w:iCs/>
                <w:sz w:val="20"/>
                <w:szCs w:val="20"/>
                <w:lang w:val="nb-NO"/>
              </w:rPr>
              <w:t xml:space="preserve"> tự </w:t>
            </w:r>
            <w:r w:rsidR="001610DD" w:rsidRPr="00852FC7">
              <w:rPr>
                <w:i/>
                <w:iCs/>
                <w:sz w:val="20"/>
                <w:szCs w:val="20"/>
                <w:lang w:val="nb-NO"/>
              </w:rPr>
              <w:t>di chuyển</w:t>
            </w:r>
            <w:r w:rsidRPr="00852FC7">
              <w:rPr>
                <w:i/>
                <w:iCs/>
                <w:sz w:val="20"/>
                <w:szCs w:val="20"/>
                <w:lang w:val="nb-NO"/>
              </w:rPr>
              <w:t>: (a) mô hình nguyên lý và (b) ảnh chụp thiết bị</w:t>
            </w:r>
          </w:p>
        </w:tc>
      </w:tr>
    </w:tbl>
    <w:p w:rsidR="00030D75" w:rsidRDefault="00030D75" w:rsidP="00A85649">
      <w:pPr>
        <w:autoSpaceDE w:val="0"/>
        <w:autoSpaceDN w:val="0"/>
        <w:adjustRightInd w:val="0"/>
        <w:spacing w:before="60"/>
        <w:jc w:val="both"/>
        <w:rPr>
          <w:sz w:val="22"/>
          <w:szCs w:val="22"/>
          <w:lang w:val="nb-NO"/>
        </w:rPr>
        <w:sectPr w:rsidR="00030D75" w:rsidSect="001B4D36">
          <w:type w:val="continuous"/>
          <w:pgSz w:w="11907" w:h="16840" w:code="9"/>
          <w:pgMar w:top="1758" w:right="1588" w:bottom="1758" w:left="1701" w:header="1616" w:footer="1616" w:gutter="0"/>
          <w:cols w:space="454"/>
          <w:docGrid w:linePitch="360"/>
        </w:sectPr>
      </w:pPr>
    </w:p>
    <w:p w:rsidR="00C672F2" w:rsidRDefault="00C672F2" w:rsidP="00030D75">
      <w:pPr>
        <w:spacing w:before="60" w:after="60" w:line="270" w:lineRule="exact"/>
        <w:jc w:val="both"/>
        <w:rPr>
          <w:sz w:val="22"/>
          <w:szCs w:val="22"/>
          <w:lang w:val="nb-NO"/>
        </w:rPr>
      </w:pPr>
    </w:p>
    <w:p w:rsidR="00A2490A" w:rsidRDefault="00A2490A" w:rsidP="00A2490A">
      <w:pPr>
        <w:autoSpaceDE w:val="0"/>
        <w:autoSpaceDN w:val="0"/>
        <w:adjustRightInd w:val="0"/>
        <w:spacing w:before="60"/>
        <w:jc w:val="both"/>
        <w:rPr>
          <w:sz w:val="22"/>
          <w:szCs w:val="22"/>
          <w:lang w:val="nb-NO"/>
        </w:rPr>
        <w:sectPr w:rsidR="00A2490A" w:rsidSect="001B4D36">
          <w:type w:val="continuous"/>
          <w:pgSz w:w="11907" w:h="16840" w:code="9"/>
          <w:pgMar w:top="1758" w:right="1588" w:bottom="1758" w:left="1701" w:header="1616" w:footer="1616" w:gutter="0"/>
          <w:cols w:space="454"/>
          <w:docGrid w:linePitch="360"/>
        </w:sectPr>
      </w:pPr>
    </w:p>
    <w:p w:rsidR="00A2490A" w:rsidRDefault="00A2490A" w:rsidP="00A2490A">
      <w:pPr>
        <w:autoSpaceDE w:val="0"/>
        <w:autoSpaceDN w:val="0"/>
        <w:adjustRightInd w:val="0"/>
        <w:spacing w:before="60"/>
        <w:jc w:val="both"/>
        <w:rPr>
          <w:sz w:val="22"/>
          <w:szCs w:val="22"/>
          <w:lang w:val="nb-NO"/>
        </w:rPr>
      </w:pPr>
      <w:r>
        <w:rPr>
          <w:sz w:val="22"/>
          <w:szCs w:val="22"/>
          <w:lang w:val="nb-NO"/>
        </w:rPr>
        <w:lastRenderedPageBreak/>
        <w:t>Cố gắng sắp xếp để hình ảnh, bảng biểu ở vị trí gần với nội dung văn bản có tham chiếu đến hình ảnh, bảng biểu.</w:t>
      </w:r>
    </w:p>
    <w:p w:rsidR="00A2490A" w:rsidRDefault="00A2490A" w:rsidP="00A2490A">
      <w:pPr>
        <w:spacing w:before="60" w:after="60" w:line="270" w:lineRule="exact"/>
        <w:jc w:val="both"/>
        <w:rPr>
          <w:sz w:val="22"/>
          <w:szCs w:val="22"/>
          <w:lang w:val="nb-NO"/>
        </w:rPr>
      </w:pPr>
      <w:r>
        <w:rPr>
          <w:sz w:val="22"/>
          <w:szCs w:val="22"/>
          <w:lang w:val="nb-NO"/>
        </w:rPr>
        <w:t xml:space="preserve">Nếu một hình bao gồm nhiều hình nhỏ, ký hiệu các hình nhỏ bằng các chữ cái a), b), </w:t>
      </w:r>
      <w:r>
        <w:rPr>
          <w:sz w:val="22"/>
          <w:szCs w:val="22"/>
          <w:lang w:val="nb-NO"/>
        </w:rPr>
        <w:lastRenderedPageBreak/>
        <w:t>v.v... và giải thích nội dung các phần nhỏ ngay trong tiêu đề của hình.</w:t>
      </w:r>
    </w:p>
    <w:p w:rsidR="00A2490A" w:rsidRDefault="00A2490A" w:rsidP="00A2490A">
      <w:pPr>
        <w:spacing w:before="60" w:after="60" w:line="270" w:lineRule="exact"/>
        <w:jc w:val="both"/>
        <w:rPr>
          <w:sz w:val="22"/>
          <w:szCs w:val="22"/>
          <w:lang w:val="nb-NO"/>
        </w:rPr>
      </w:pPr>
      <w:r>
        <w:rPr>
          <w:sz w:val="22"/>
          <w:szCs w:val="22"/>
          <w:lang w:val="nb-NO"/>
        </w:rPr>
        <w:t>Hình 1 minh họa mẫu định dạng tiêu đề của một hình được chèn trong bài báo. Định dạng các thành phần của bảng biểu được minh họa như trong bảng 1.</w:t>
      </w:r>
    </w:p>
    <w:p w:rsidR="00A2490A" w:rsidRDefault="00A2490A" w:rsidP="008808BE">
      <w:pPr>
        <w:spacing w:before="120"/>
        <w:jc w:val="center"/>
        <w:outlineLvl w:val="0"/>
        <w:rPr>
          <w:b/>
          <w:sz w:val="20"/>
          <w:szCs w:val="22"/>
          <w:lang w:val="de-DE"/>
        </w:rPr>
        <w:sectPr w:rsidR="00A2490A" w:rsidSect="00A2490A">
          <w:type w:val="continuous"/>
          <w:pgSz w:w="11907" w:h="16840" w:code="9"/>
          <w:pgMar w:top="1758" w:right="1588" w:bottom="1758" w:left="1701" w:header="1616" w:footer="1616" w:gutter="0"/>
          <w:cols w:num="2" w:space="454"/>
          <w:docGrid w:linePitch="360"/>
        </w:sectPr>
      </w:pPr>
    </w:p>
    <w:p w:rsidR="008808BE" w:rsidRDefault="008808BE" w:rsidP="008808BE">
      <w:pPr>
        <w:spacing w:before="120"/>
        <w:jc w:val="center"/>
        <w:outlineLvl w:val="0"/>
        <w:rPr>
          <w:i/>
          <w:sz w:val="20"/>
          <w:szCs w:val="22"/>
          <w:lang w:val="de-DE"/>
        </w:rPr>
      </w:pPr>
      <w:r>
        <w:rPr>
          <w:b/>
          <w:sz w:val="20"/>
          <w:szCs w:val="22"/>
          <w:lang w:val="de-DE"/>
        </w:rPr>
        <w:lastRenderedPageBreak/>
        <w:t xml:space="preserve">Bảng </w:t>
      </w:r>
      <w:r w:rsidRPr="008808BE">
        <w:rPr>
          <w:b/>
          <w:sz w:val="20"/>
          <w:szCs w:val="22"/>
          <w:lang w:val="nb-NO"/>
        </w:rPr>
        <w:t>1.</w:t>
      </w:r>
      <w:r w:rsidR="007C1312">
        <w:rPr>
          <w:b/>
          <w:sz w:val="20"/>
          <w:szCs w:val="22"/>
          <w:lang w:val="nb-NO"/>
        </w:rPr>
        <w:t xml:space="preserve"> </w:t>
      </w:r>
      <w:r>
        <w:rPr>
          <w:i/>
          <w:sz w:val="20"/>
          <w:szCs w:val="22"/>
          <w:lang w:val="de-DE"/>
        </w:rPr>
        <w:t xml:space="preserve">Ảnh hưởng của một số loại cây trồng xen đến tỉ lệ mọc mầm, </w:t>
      </w:r>
    </w:p>
    <w:p w:rsidR="008808BE" w:rsidRDefault="008808BE" w:rsidP="008808BE">
      <w:pPr>
        <w:spacing w:after="120"/>
        <w:jc w:val="center"/>
        <w:outlineLvl w:val="0"/>
        <w:rPr>
          <w:bCs/>
          <w:i/>
          <w:sz w:val="20"/>
          <w:szCs w:val="22"/>
          <w:lang w:val="pt-BR"/>
        </w:rPr>
      </w:pPr>
      <w:r>
        <w:rPr>
          <w:i/>
          <w:sz w:val="20"/>
          <w:szCs w:val="22"/>
          <w:lang w:val="de-DE"/>
        </w:rPr>
        <w:t xml:space="preserve">độ đồng đều và thời gian sinh trưởng của giống dong riềng DR3 </w:t>
      </w:r>
      <w:r>
        <w:rPr>
          <w:bCs/>
          <w:i/>
          <w:sz w:val="20"/>
          <w:szCs w:val="22"/>
          <w:lang w:val="pt-BR"/>
        </w:rPr>
        <w:t>(số liệu trung bình 2 năm)</w:t>
      </w:r>
    </w:p>
    <w:tbl>
      <w:tblPr>
        <w:tblW w:w="0" w:type="auto"/>
        <w:jc w:val="center"/>
        <w:tblInd w:w="48" w:type="dxa"/>
        <w:tblBorders>
          <w:top w:val="single" w:sz="4" w:space="0" w:color="auto"/>
          <w:bottom w:val="single" w:sz="4" w:space="0" w:color="auto"/>
          <w:insideH w:val="single" w:sz="4" w:space="0" w:color="auto"/>
        </w:tblBorders>
        <w:tblLook w:val="04A0" w:firstRow="1" w:lastRow="0" w:firstColumn="1" w:lastColumn="0" w:noHBand="0" w:noVBand="1"/>
      </w:tblPr>
      <w:tblGrid>
        <w:gridCol w:w="1158"/>
        <w:gridCol w:w="1668"/>
        <w:gridCol w:w="1513"/>
        <w:gridCol w:w="1378"/>
        <w:gridCol w:w="1393"/>
        <w:gridCol w:w="1556"/>
      </w:tblGrid>
      <w:tr w:rsidR="008808BE" w:rsidTr="00E66CEE">
        <w:trPr>
          <w:trHeight w:val="284"/>
          <w:tblHeader/>
          <w:jc w:val="center"/>
        </w:trPr>
        <w:tc>
          <w:tcPr>
            <w:tcW w:w="1158" w:type="dxa"/>
            <w:vMerge w:val="restart"/>
            <w:vAlign w:val="center"/>
            <w:hideMark/>
          </w:tcPr>
          <w:p w:rsidR="008808BE" w:rsidRDefault="008808BE">
            <w:pPr>
              <w:jc w:val="center"/>
              <w:rPr>
                <w:b/>
                <w:sz w:val="20"/>
                <w:szCs w:val="22"/>
                <w:lang w:val="de-DE"/>
              </w:rPr>
            </w:pPr>
            <w:r>
              <w:rPr>
                <w:b/>
                <w:sz w:val="20"/>
                <w:szCs w:val="22"/>
                <w:lang w:val="de-DE"/>
              </w:rPr>
              <w:t>Công thức</w:t>
            </w:r>
          </w:p>
        </w:tc>
        <w:tc>
          <w:tcPr>
            <w:tcW w:w="1668" w:type="dxa"/>
            <w:vMerge w:val="restart"/>
            <w:vAlign w:val="center"/>
            <w:hideMark/>
          </w:tcPr>
          <w:p w:rsidR="008808BE" w:rsidRDefault="008808BE">
            <w:pPr>
              <w:tabs>
                <w:tab w:val="left" w:pos="737"/>
              </w:tabs>
              <w:jc w:val="center"/>
              <w:rPr>
                <w:b/>
                <w:sz w:val="20"/>
                <w:szCs w:val="22"/>
                <w:lang w:val="es-MX"/>
              </w:rPr>
            </w:pPr>
            <w:r>
              <w:rPr>
                <w:b/>
                <w:sz w:val="20"/>
                <w:szCs w:val="22"/>
                <w:lang w:val="de-DE"/>
              </w:rPr>
              <w:t>Tỉ lệ mọc mầm (%)</w:t>
            </w:r>
          </w:p>
        </w:tc>
        <w:tc>
          <w:tcPr>
            <w:tcW w:w="1513" w:type="dxa"/>
            <w:vMerge w:val="restart"/>
            <w:vAlign w:val="center"/>
            <w:hideMark/>
          </w:tcPr>
          <w:p w:rsidR="008808BE" w:rsidRDefault="008808BE">
            <w:pPr>
              <w:tabs>
                <w:tab w:val="left" w:pos="737"/>
              </w:tabs>
              <w:jc w:val="center"/>
              <w:rPr>
                <w:b/>
                <w:sz w:val="20"/>
                <w:szCs w:val="22"/>
                <w:lang w:val="de-DE"/>
              </w:rPr>
            </w:pPr>
            <w:r>
              <w:rPr>
                <w:b/>
                <w:sz w:val="20"/>
                <w:szCs w:val="22"/>
                <w:lang w:val="de-DE"/>
              </w:rPr>
              <w:t>Độ đồng đều (điểm)</w:t>
            </w:r>
          </w:p>
        </w:tc>
        <w:tc>
          <w:tcPr>
            <w:tcW w:w="4327" w:type="dxa"/>
            <w:gridSpan w:val="3"/>
            <w:hideMark/>
          </w:tcPr>
          <w:p w:rsidR="008808BE" w:rsidRDefault="008808BE">
            <w:pPr>
              <w:jc w:val="center"/>
              <w:rPr>
                <w:b/>
                <w:sz w:val="20"/>
                <w:szCs w:val="22"/>
                <w:lang w:val="de-DE"/>
              </w:rPr>
            </w:pPr>
            <w:r>
              <w:rPr>
                <w:b/>
                <w:sz w:val="20"/>
                <w:szCs w:val="22"/>
                <w:lang w:val="de-DE"/>
              </w:rPr>
              <w:t>Thời gian từ trồng đến.... (ngày)</w:t>
            </w:r>
          </w:p>
        </w:tc>
      </w:tr>
      <w:tr w:rsidR="008808BE" w:rsidTr="00E66CEE">
        <w:trPr>
          <w:trHeight w:val="284"/>
          <w:tblHeader/>
          <w:jc w:val="center"/>
        </w:trPr>
        <w:tc>
          <w:tcPr>
            <w:tcW w:w="1158" w:type="dxa"/>
            <w:vMerge/>
            <w:vAlign w:val="center"/>
            <w:hideMark/>
          </w:tcPr>
          <w:p w:rsidR="008808BE" w:rsidRDefault="008808BE">
            <w:pPr>
              <w:rPr>
                <w:b/>
                <w:sz w:val="20"/>
                <w:szCs w:val="22"/>
                <w:lang w:val="de-DE"/>
              </w:rPr>
            </w:pPr>
          </w:p>
        </w:tc>
        <w:tc>
          <w:tcPr>
            <w:tcW w:w="1668" w:type="dxa"/>
            <w:vMerge/>
            <w:vAlign w:val="center"/>
            <w:hideMark/>
          </w:tcPr>
          <w:p w:rsidR="008808BE" w:rsidRDefault="008808BE">
            <w:pPr>
              <w:rPr>
                <w:b/>
                <w:sz w:val="20"/>
                <w:szCs w:val="22"/>
                <w:lang w:val="es-MX"/>
              </w:rPr>
            </w:pPr>
          </w:p>
        </w:tc>
        <w:tc>
          <w:tcPr>
            <w:tcW w:w="0" w:type="auto"/>
            <w:vMerge/>
            <w:vAlign w:val="center"/>
            <w:hideMark/>
          </w:tcPr>
          <w:p w:rsidR="008808BE" w:rsidRDefault="008808BE">
            <w:pPr>
              <w:rPr>
                <w:b/>
                <w:sz w:val="20"/>
                <w:szCs w:val="22"/>
                <w:lang w:val="de-DE"/>
              </w:rPr>
            </w:pPr>
          </w:p>
        </w:tc>
        <w:tc>
          <w:tcPr>
            <w:tcW w:w="1378" w:type="dxa"/>
            <w:vAlign w:val="center"/>
            <w:hideMark/>
          </w:tcPr>
          <w:p w:rsidR="008808BE" w:rsidRDefault="008808BE">
            <w:pPr>
              <w:pStyle w:val="1b"/>
              <w:tabs>
                <w:tab w:val="left" w:pos="737"/>
              </w:tabs>
              <w:spacing w:line="240" w:lineRule="auto"/>
              <w:rPr>
                <w:sz w:val="20"/>
                <w:szCs w:val="22"/>
                <w:lang w:val="de-DE"/>
              </w:rPr>
            </w:pPr>
            <w:r>
              <w:rPr>
                <w:sz w:val="20"/>
                <w:szCs w:val="22"/>
                <w:lang w:val="de-DE"/>
              </w:rPr>
              <w:t>Mọc</w:t>
            </w:r>
          </w:p>
        </w:tc>
        <w:tc>
          <w:tcPr>
            <w:tcW w:w="1393" w:type="dxa"/>
            <w:vAlign w:val="center"/>
            <w:hideMark/>
          </w:tcPr>
          <w:p w:rsidR="008808BE" w:rsidRDefault="008808BE">
            <w:pPr>
              <w:pStyle w:val="1b"/>
              <w:tabs>
                <w:tab w:val="left" w:pos="737"/>
              </w:tabs>
              <w:spacing w:line="240" w:lineRule="auto"/>
              <w:rPr>
                <w:sz w:val="20"/>
                <w:szCs w:val="22"/>
                <w:lang w:val="de-DE"/>
              </w:rPr>
            </w:pPr>
            <w:r>
              <w:rPr>
                <w:sz w:val="20"/>
                <w:szCs w:val="22"/>
                <w:lang w:val="de-DE"/>
              </w:rPr>
              <w:t>Ra hoa</w:t>
            </w:r>
          </w:p>
        </w:tc>
        <w:tc>
          <w:tcPr>
            <w:tcW w:w="1556" w:type="dxa"/>
            <w:vAlign w:val="center"/>
            <w:hideMark/>
          </w:tcPr>
          <w:p w:rsidR="008808BE" w:rsidRDefault="008808BE">
            <w:pPr>
              <w:pStyle w:val="1b"/>
              <w:tabs>
                <w:tab w:val="left" w:pos="737"/>
              </w:tabs>
              <w:spacing w:line="240" w:lineRule="auto"/>
              <w:rPr>
                <w:sz w:val="20"/>
                <w:szCs w:val="22"/>
                <w:lang w:val="de-DE"/>
              </w:rPr>
            </w:pPr>
            <w:r>
              <w:rPr>
                <w:sz w:val="20"/>
                <w:szCs w:val="22"/>
                <w:lang w:val="de-DE"/>
              </w:rPr>
              <w:t>Thu hoạch</w:t>
            </w:r>
          </w:p>
        </w:tc>
      </w:tr>
      <w:tr w:rsidR="008808BE" w:rsidTr="00E66CEE">
        <w:trPr>
          <w:trHeight w:val="284"/>
          <w:jc w:val="center"/>
        </w:trPr>
        <w:tc>
          <w:tcPr>
            <w:tcW w:w="1158" w:type="dxa"/>
            <w:tcBorders>
              <w:bottom w:val="nil"/>
            </w:tcBorders>
            <w:vAlign w:val="center"/>
            <w:hideMark/>
          </w:tcPr>
          <w:p w:rsidR="008808BE" w:rsidRDefault="008808BE">
            <w:pPr>
              <w:jc w:val="center"/>
              <w:rPr>
                <w:sz w:val="20"/>
                <w:szCs w:val="22"/>
                <w:lang w:val="de-DE"/>
              </w:rPr>
            </w:pPr>
            <w:r>
              <w:rPr>
                <w:sz w:val="20"/>
                <w:szCs w:val="22"/>
                <w:lang w:val="de-DE"/>
              </w:rPr>
              <w:t>1 (đ/c)</w:t>
            </w:r>
          </w:p>
        </w:tc>
        <w:tc>
          <w:tcPr>
            <w:tcW w:w="1668" w:type="dxa"/>
            <w:tcBorders>
              <w:bottom w:val="nil"/>
            </w:tcBorders>
            <w:vAlign w:val="bottom"/>
            <w:hideMark/>
          </w:tcPr>
          <w:p w:rsidR="008808BE" w:rsidRDefault="008808BE">
            <w:pPr>
              <w:jc w:val="center"/>
              <w:rPr>
                <w:sz w:val="20"/>
                <w:szCs w:val="22"/>
                <w:lang w:val="de-DE"/>
              </w:rPr>
            </w:pPr>
            <w:r>
              <w:rPr>
                <w:sz w:val="20"/>
                <w:szCs w:val="22"/>
                <w:lang w:val="de-DE"/>
              </w:rPr>
              <w:t>98,9</w:t>
            </w:r>
          </w:p>
        </w:tc>
        <w:tc>
          <w:tcPr>
            <w:tcW w:w="1513" w:type="dxa"/>
            <w:tcBorders>
              <w:bottom w:val="nil"/>
            </w:tcBorders>
            <w:vAlign w:val="bottom"/>
            <w:hideMark/>
          </w:tcPr>
          <w:p w:rsidR="008808BE" w:rsidRDefault="008808BE">
            <w:pPr>
              <w:jc w:val="center"/>
              <w:rPr>
                <w:sz w:val="20"/>
                <w:szCs w:val="22"/>
                <w:lang w:val="de-DE"/>
              </w:rPr>
            </w:pPr>
            <w:r>
              <w:rPr>
                <w:sz w:val="20"/>
                <w:szCs w:val="22"/>
                <w:lang w:val="de-DE"/>
              </w:rPr>
              <w:t>7</w:t>
            </w:r>
          </w:p>
        </w:tc>
        <w:tc>
          <w:tcPr>
            <w:tcW w:w="1378" w:type="dxa"/>
            <w:tcBorders>
              <w:bottom w:val="nil"/>
            </w:tcBorders>
            <w:vAlign w:val="bottom"/>
            <w:hideMark/>
          </w:tcPr>
          <w:p w:rsidR="008808BE" w:rsidRDefault="008808BE">
            <w:pPr>
              <w:jc w:val="center"/>
              <w:rPr>
                <w:sz w:val="20"/>
                <w:szCs w:val="22"/>
                <w:lang w:val="de-DE"/>
              </w:rPr>
            </w:pPr>
            <w:r>
              <w:rPr>
                <w:sz w:val="20"/>
                <w:szCs w:val="22"/>
                <w:lang w:val="de-DE"/>
              </w:rPr>
              <w:t>23</w:t>
            </w:r>
          </w:p>
        </w:tc>
        <w:tc>
          <w:tcPr>
            <w:tcW w:w="1393" w:type="dxa"/>
            <w:tcBorders>
              <w:bottom w:val="nil"/>
            </w:tcBorders>
            <w:vAlign w:val="bottom"/>
            <w:hideMark/>
          </w:tcPr>
          <w:p w:rsidR="008808BE" w:rsidRDefault="008808BE">
            <w:pPr>
              <w:jc w:val="center"/>
              <w:rPr>
                <w:sz w:val="20"/>
                <w:szCs w:val="22"/>
              </w:rPr>
            </w:pPr>
            <w:r>
              <w:rPr>
                <w:sz w:val="20"/>
                <w:szCs w:val="22"/>
              </w:rPr>
              <w:t>168</w:t>
            </w:r>
          </w:p>
        </w:tc>
        <w:tc>
          <w:tcPr>
            <w:tcW w:w="1556" w:type="dxa"/>
            <w:tcBorders>
              <w:bottom w:val="nil"/>
            </w:tcBorders>
            <w:vAlign w:val="bottom"/>
            <w:hideMark/>
          </w:tcPr>
          <w:p w:rsidR="008808BE" w:rsidRDefault="008808BE">
            <w:pPr>
              <w:jc w:val="center"/>
              <w:rPr>
                <w:sz w:val="20"/>
                <w:szCs w:val="22"/>
              </w:rPr>
            </w:pPr>
            <w:r>
              <w:rPr>
                <w:sz w:val="20"/>
                <w:szCs w:val="22"/>
              </w:rPr>
              <w:t>290</w:t>
            </w:r>
          </w:p>
        </w:tc>
      </w:tr>
      <w:tr w:rsidR="008808BE" w:rsidTr="00E66CEE">
        <w:trPr>
          <w:trHeight w:val="284"/>
          <w:jc w:val="center"/>
        </w:trPr>
        <w:tc>
          <w:tcPr>
            <w:tcW w:w="1158" w:type="dxa"/>
            <w:tcBorders>
              <w:top w:val="nil"/>
              <w:bottom w:val="nil"/>
            </w:tcBorders>
            <w:vAlign w:val="center"/>
            <w:hideMark/>
          </w:tcPr>
          <w:p w:rsidR="008808BE" w:rsidRDefault="008808BE">
            <w:pPr>
              <w:jc w:val="center"/>
              <w:rPr>
                <w:sz w:val="20"/>
                <w:szCs w:val="22"/>
              </w:rPr>
            </w:pPr>
            <w:r>
              <w:rPr>
                <w:sz w:val="20"/>
                <w:szCs w:val="22"/>
              </w:rPr>
              <w:t>2</w:t>
            </w:r>
          </w:p>
        </w:tc>
        <w:tc>
          <w:tcPr>
            <w:tcW w:w="1668" w:type="dxa"/>
            <w:tcBorders>
              <w:top w:val="nil"/>
              <w:bottom w:val="nil"/>
            </w:tcBorders>
            <w:vAlign w:val="bottom"/>
            <w:hideMark/>
          </w:tcPr>
          <w:p w:rsidR="008808BE" w:rsidRDefault="008808BE">
            <w:pPr>
              <w:jc w:val="center"/>
              <w:rPr>
                <w:sz w:val="20"/>
                <w:szCs w:val="22"/>
              </w:rPr>
            </w:pPr>
            <w:r>
              <w:rPr>
                <w:sz w:val="20"/>
                <w:szCs w:val="22"/>
              </w:rPr>
              <w:t>99,4</w:t>
            </w:r>
          </w:p>
        </w:tc>
        <w:tc>
          <w:tcPr>
            <w:tcW w:w="1513" w:type="dxa"/>
            <w:tcBorders>
              <w:top w:val="nil"/>
              <w:bottom w:val="nil"/>
            </w:tcBorders>
            <w:vAlign w:val="bottom"/>
            <w:hideMark/>
          </w:tcPr>
          <w:p w:rsidR="008808BE" w:rsidRDefault="008808BE">
            <w:pPr>
              <w:jc w:val="center"/>
              <w:rPr>
                <w:sz w:val="20"/>
                <w:szCs w:val="22"/>
              </w:rPr>
            </w:pPr>
            <w:r>
              <w:rPr>
                <w:sz w:val="20"/>
                <w:szCs w:val="22"/>
              </w:rPr>
              <w:t>9</w:t>
            </w:r>
          </w:p>
        </w:tc>
        <w:tc>
          <w:tcPr>
            <w:tcW w:w="1378" w:type="dxa"/>
            <w:tcBorders>
              <w:top w:val="nil"/>
              <w:bottom w:val="nil"/>
            </w:tcBorders>
            <w:vAlign w:val="bottom"/>
            <w:hideMark/>
          </w:tcPr>
          <w:p w:rsidR="008808BE" w:rsidRDefault="008808BE">
            <w:pPr>
              <w:jc w:val="center"/>
              <w:rPr>
                <w:sz w:val="20"/>
                <w:szCs w:val="22"/>
              </w:rPr>
            </w:pPr>
            <w:r>
              <w:rPr>
                <w:sz w:val="20"/>
                <w:szCs w:val="22"/>
              </w:rPr>
              <w:t>21</w:t>
            </w:r>
          </w:p>
        </w:tc>
        <w:tc>
          <w:tcPr>
            <w:tcW w:w="1393" w:type="dxa"/>
            <w:tcBorders>
              <w:top w:val="nil"/>
              <w:bottom w:val="nil"/>
            </w:tcBorders>
            <w:vAlign w:val="bottom"/>
            <w:hideMark/>
          </w:tcPr>
          <w:p w:rsidR="008808BE" w:rsidRDefault="008808BE">
            <w:pPr>
              <w:jc w:val="center"/>
              <w:rPr>
                <w:sz w:val="20"/>
                <w:szCs w:val="22"/>
              </w:rPr>
            </w:pPr>
            <w:r>
              <w:rPr>
                <w:sz w:val="20"/>
                <w:szCs w:val="22"/>
              </w:rPr>
              <w:t>172</w:t>
            </w:r>
          </w:p>
        </w:tc>
        <w:tc>
          <w:tcPr>
            <w:tcW w:w="1556" w:type="dxa"/>
            <w:tcBorders>
              <w:top w:val="nil"/>
              <w:bottom w:val="nil"/>
            </w:tcBorders>
            <w:vAlign w:val="bottom"/>
            <w:hideMark/>
          </w:tcPr>
          <w:p w:rsidR="008808BE" w:rsidRDefault="008808BE">
            <w:pPr>
              <w:jc w:val="center"/>
              <w:rPr>
                <w:sz w:val="20"/>
                <w:szCs w:val="22"/>
              </w:rPr>
            </w:pPr>
            <w:r>
              <w:rPr>
                <w:sz w:val="20"/>
                <w:szCs w:val="22"/>
              </w:rPr>
              <w:t>301</w:t>
            </w:r>
          </w:p>
        </w:tc>
      </w:tr>
      <w:tr w:rsidR="008808BE" w:rsidTr="00E66CEE">
        <w:trPr>
          <w:trHeight w:val="284"/>
          <w:jc w:val="center"/>
        </w:trPr>
        <w:tc>
          <w:tcPr>
            <w:tcW w:w="1158" w:type="dxa"/>
            <w:tcBorders>
              <w:top w:val="nil"/>
              <w:bottom w:val="nil"/>
            </w:tcBorders>
            <w:vAlign w:val="center"/>
            <w:hideMark/>
          </w:tcPr>
          <w:p w:rsidR="008808BE" w:rsidRDefault="008808BE">
            <w:pPr>
              <w:jc w:val="center"/>
              <w:rPr>
                <w:sz w:val="20"/>
                <w:szCs w:val="22"/>
              </w:rPr>
            </w:pPr>
            <w:r>
              <w:rPr>
                <w:sz w:val="20"/>
                <w:szCs w:val="22"/>
              </w:rPr>
              <w:t xml:space="preserve">3 </w:t>
            </w:r>
          </w:p>
        </w:tc>
        <w:tc>
          <w:tcPr>
            <w:tcW w:w="1668" w:type="dxa"/>
            <w:tcBorders>
              <w:top w:val="nil"/>
              <w:bottom w:val="nil"/>
            </w:tcBorders>
            <w:vAlign w:val="bottom"/>
            <w:hideMark/>
          </w:tcPr>
          <w:p w:rsidR="008808BE" w:rsidRDefault="008808BE">
            <w:pPr>
              <w:jc w:val="center"/>
              <w:rPr>
                <w:sz w:val="20"/>
                <w:szCs w:val="22"/>
              </w:rPr>
            </w:pPr>
            <w:r>
              <w:rPr>
                <w:sz w:val="20"/>
                <w:szCs w:val="22"/>
              </w:rPr>
              <w:t>99,2</w:t>
            </w:r>
          </w:p>
        </w:tc>
        <w:tc>
          <w:tcPr>
            <w:tcW w:w="1513" w:type="dxa"/>
            <w:tcBorders>
              <w:top w:val="nil"/>
              <w:bottom w:val="nil"/>
            </w:tcBorders>
            <w:vAlign w:val="bottom"/>
            <w:hideMark/>
          </w:tcPr>
          <w:p w:rsidR="008808BE" w:rsidRDefault="008808BE">
            <w:pPr>
              <w:jc w:val="center"/>
              <w:rPr>
                <w:sz w:val="20"/>
                <w:szCs w:val="22"/>
              </w:rPr>
            </w:pPr>
            <w:r>
              <w:rPr>
                <w:sz w:val="20"/>
                <w:szCs w:val="22"/>
              </w:rPr>
              <w:t>9</w:t>
            </w:r>
          </w:p>
        </w:tc>
        <w:tc>
          <w:tcPr>
            <w:tcW w:w="1378" w:type="dxa"/>
            <w:tcBorders>
              <w:top w:val="nil"/>
              <w:bottom w:val="nil"/>
            </w:tcBorders>
            <w:vAlign w:val="bottom"/>
            <w:hideMark/>
          </w:tcPr>
          <w:p w:rsidR="008808BE" w:rsidRDefault="008808BE">
            <w:pPr>
              <w:jc w:val="center"/>
              <w:rPr>
                <w:sz w:val="20"/>
                <w:szCs w:val="22"/>
              </w:rPr>
            </w:pPr>
            <w:r>
              <w:rPr>
                <w:sz w:val="20"/>
                <w:szCs w:val="22"/>
              </w:rPr>
              <w:t>24</w:t>
            </w:r>
          </w:p>
        </w:tc>
        <w:tc>
          <w:tcPr>
            <w:tcW w:w="1393" w:type="dxa"/>
            <w:tcBorders>
              <w:top w:val="nil"/>
              <w:bottom w:val="nil"/>
            </w:tcBorders>
            <w:vAlign w:val="bottom"/>
            <w:hideMark/>
          </w:tcPr>
          <w:p w:rsidR="008808BE" w:rsidRDefault="008808BE">
            <w:pPr>
              <w:jc w:val="center"/>
              <w:rPr>
                <w:sz w:val="20"/>
                <w:szCs w:val="22"/>
              </w:rPr>
            </w:pPr>
            <w:r>
              <w:rPr>
                <w:sz w:val="20"/>
                <w:szCs w:val="22"/>
              </w:rPr>
              <w:t>170</w:t>
            </w:r>
          </w:p>
        </w:tc>
        <w:tc>
          <w:tcPr>
            <w:tcW w:w="1556" w:type="dxa"/>
            <w:tcBorders>
              <w:top w:val="nil"/>
              <w:bottom w:val="nil"/>
            </w:tcBorders>
            <w:vAlign w:val="bottom"/>
            <w:hideMark/>
          </w:tcPr>
          <w:p w:rsidR="008808BE" w:rsidRDefault="008808BE">
            <w:pPr>
              <w:jc w:val="center"/>
              <w:rPr>
                <w:sz w:val="20"/>
                <w:szCs w:val="22"/>
              </w:rPr>
            </w:pPr>
            <w:r>
              <w:rPr>
                <w:sz w:val="20"/>
                <w:szCs w:val="22"/>
              </w:rPr>
              <w:t>298</w:t>
            </w:r>
          </w:p>
        </w:tc>
      </w:tr>
      <w:tr w:rsidR="008808BE" w:rsidTr="00E66CEE">
        <w:trPr>
          <w:trHeight w:val="284"/>
          <w:jc w:val="center"/>
        </w:trPr>
        <w:tc>
          <w:tcPr>
            <w:tcW w:w="1158" w:type="dxa"/>
            <w:tcBorders>
              <w:top w:val="nil"/>
            </w:tcBorders>
            <w:vAlign w:val="center"/>
            <w:hideMark/>
          </w:tcPr>
          <w:p w:rsidR="008808BE" w:rsidRDefault="008808BE">
            <w:pPr>
              <w:jc w:val="center"/>
              <w:rPr>
                <w:sz w:val="20"/>
                <w:szCs w:val="22"/>
              </w:rPr>
            </w:pPr>
            <w:r>
              <w:rPr>
                <w:sz w:val="20"/>
                <w:szCs w:val="22"/>
              </w:rPr>
              <w:t>4</w:t>
            </w:r>
          </w:p>
        </w:tc>
        <w:tc>
          <w:tcPr>
            <w:tcW w:w="1668" w:type="dxa"/>
            <w:tcBorders>
              <w:top w:val="nil"/>
            </w:tcBorders>
            <w:vAlign w:val="bottom"/>
            <w:hideMark/>
          </w:tcPr>
          <w:p w:rsidR="008808BE" w:rsidRDefault="008808BE">
            <w:pPr>
              <w:jc w:val="center"/>
              <w:rPr>
                <w:sz w:val="20"/>
                <w:szCs w:val="22"/>
              </w:rPr>
            </w:pPr>
            <w:r>
              <w:rPr>
                <w:sz w:val="20"/>
                <w:szCs w:val="22"/>
              </w:rPr>
              <w:t>99,7</w:t>
            </w:r>
          </w:p>
        </w:tc>
        <w:tc>
          <w:tcPr>
            <w:tcW w:w="1513" w:type="dxa"/>
            <w:tcBorders>
              <w:top w:val="nil"/>
            </w:tcBorders>
            <w:vAlign w:val="bottom"/>
            <w:hideMark/>
          </w:tcPr>
          <w:p w:rsidR="008808BE" w:rsidRDefault="008808BE">
            <w:pPr>
              <w:jc w:val="center"/>
              <w:rPr>
                <w:sz w:val="20"/>
                <w:szCs w:val="22"/>
              </w:rPr>
            </w:pPr>
            <w:r>
              <w:rPr>
                <w:sz w:val="20"/>
                <w:szCs w:val="22"/>
              </w:rPr>
              <w:t>7</w:t>
            </w:r>
          </w:p>
        </w:tc>
        <w:tc>
          <w:tcPr>
            <w:tcW w:w="1378" w:type="dxa"/>
            <w:tcBorders>
              <w:top w:val="nil"/>
            </w:tcBorders>
            <w:vAlign w:val="bottom"/>
            <w:hideMark/>
          </w:tcPr>
          <w:p w:rsidR="008808BE" w:rsidRDefault="008808BE">
            <w:pPr>
              <w:jc w:val="center"/>
              <w:rPr>
                <w:sz w:val="20"/>
                <w:szCs w:val="22"/>
              </w:rPr>
            </w:pPr>
            <w:r>
              <w:rPr>
                <w:sz w:val="20"/>
                <w:szCs w:val="22"/>
              </w:rPr>
              <w:t>22</w:t>
            </w:r>
          </w:p>
        </w:tc>
        <w:tc>
          <w:tcPr>
            <w:tcW w:w="1393" w:type="dxa"/>
            <w:tcBorders>
              <w:top w:val="nil"/>
            </w:tcBorders>
            <w:vAlign w:val="bottom"/>
            <w:hideMark/>
          </w:tcPr>
          <w:p w:rsidR="008808BE" w:rsidRDefault="008808BE">
            <w:pPr>
              <w:jc w:val="center"/>
              <w:rPr>
                <w:sz w:val="20"/>
                <w:szCs w:val="22"/>
              </w:rPr>
            </w:pPr>
            <w:r>
              <w:rPr>
                <w:sz w:val="20"/>
                <w:szCs w:val="22"/>
              </w:rPr>
              <w:t>176</w:t>
            </w:r>
          </w:p>
        </w:tc>
        <w:tc>
          <w:tcPr>
            <w:tcW w:w="1556" w:type="dxa"/>
            <w:tcBorders>
              <w:top w:val="nil"/>
            </w:tcBorders>
            <w:vAlign w:val="bottom"/>
            <w:hideMark/>
          </w:tcPr>
          <w:p w:rsidR="008808BE" w:rsidRDefault="008808BE">
            <w:pPr>
              <w:jc w:val="center"/>
              <w:rPr>
                <w:sz w:val="20"/>
                <w:szCs w:val="22"/>
              </w:rPr>
            </w:pPr>
            <w:r>
              <w:rPr>
                <w:sz w:val="20"/>
                <w:szCs w:val="22"/>
              </w:rPr>
              <w:t>306</w:t>
            </w:r>
          </w:p>
        </w:tc>
      </w:tr>
    </w:tbl>
    <w:p w:rsidR="00827C19" w:rsidRDefault="00827C19" w:rsidP="00506EAD">
      <w:pPr>
        <w:spacing w:before="60" w:after="60" w:line="270" w:lineRule="exact"/>
        <w:jc w:val="both"/>
        <w:rPr>
          <w:sz w:val="22"/>
          <w:szCs w:val="22"/>
          <w:lang w:val="nb-NO"/>
        </w:rPr>
        <w:sectPr w:rsidR="00827C19" w:rsidSect="001B4D36">
          <w:type w:val="continuous"/>
          <w:pgSz w:w="11907" w:h="16840" w:code="9"/>
          <w:pgMar w:top="1758" w:right="1588" w:bottom="1758" w:left="1701" w:header="1616" w:footer="1616" w:gutter="0"/>
          <w:cols w:space="454"/>
          <w:docGrid w:linePitch="360"/>
        </w:sectPr>
      </w:pPr>
    </w:p>
    <w:p w:rsidR="00827C19" w:rsidRDefault="00827C19">
      <w:pPr>
        <w:autoSpaceDE w:val="0"/>
        <w:autoSpaceDN w:val="0"/>
        <w:adjustRightInd w:val="0"/>
        <w:spacing w:before="60" w:after="60" w:line="280" w:lineRule="exact"/>
        <w:jc w:val="both"/>
        <w:rPr>
          <w:sz w:val="22"/>
          <w:szCs w:val="22"/>
          <w:lang w:val="nb-NO"/>
        </w:rPr>
        <w:sectPr w:rsidR="00827C19" w:rsidSect="001B4D36">
          <w:type w:val="continuous"/>
          <w:pgSz w:w="11907" w:h="16840" w:code="9"/>
          <w:pgMar w:top="1758" w:right="1588" w:bottom="1758" w:left="1701" w:header="1616" w:footer="1616" w:gutter="0"/>
          <w:cols w:num="2" w:space="454"/>
          <w:docGrid w:linePitch="360"/>
        </w:sectPr>
      </w:pPr>
    </w:p>
    <w:p w:rsidR="00672BC1" w:rsidRDefault="00930BBB" w:rsidP="00C20BA7">
      <w:pPr>
        <w:autoSpaceDE w:val="0"/>
        <w:autoSpaceDN w:val="0"/>
        <w:adjustRightInd w:val="0"/>
        <w:spacing w:before="60"/>
        <w:jc w:val="both"/>
        <w:rPr>
          <w:sz w:val="22"/>
          <w:szCs w:val="22"/>
          <w:lang w:val="nb-NO"/>
        </w:rPr>
      </w:pPr>
      <w:r w:rsidRPr="007C1312">
        <w:rPr>
          <w:b/>
          <w:i/>
          <w:sz w:val="22"/>
          <w:szCs w:val="22"/>
          <w:lang w:val="nb-NO"/>
        </w:rPr>
        <w:lastRenderedPageBreak/>
        <w:t>Chú ý:</w:t>
      </w:r>
      <w:r>
        <w:rPr>
          <w:sz w:val="22"/>
          <w:szCs w:val="22"/>
          <w:lang w:val="nb-NO"/>
        </w:rPr>
        <w:t xml:space="preserve"> </w:t>
      </w:r>
      <w:r w:rsidR="00C20BA7">
        <w:rPr>
          <w:sz w:val="22"/>
          <w:szCs w:val="22"/>
          <w:lang w:val="nb-NO"/>
        </w:rPr>
        <w:t xml:space="preserve">Số hiệu và tiêu đề của hình để bên dưới hình. Số hiệu và tiêu đề của bảng nằm bên trên bảng. </w:t>
      </w:r>
      <w:r w:rsidR="00672BC1" w:rsidRPr="00BD7A17">
        <w:rPr>
          <w:sz w:val="22"/>
          <w:szCs w:val="22"/>
          <w:lang w:val="nb-NO"/>
        </w:rPr>
        <w:t>Số hiệu và tiêu đề đánh trực tiếp trong bản thảo, không để trong textbox.</w:t>
      </w:r>
      <w:r w:rsidR="00672BC1">
        <w:rPr>
          <w:sz w:val="22"/>
          <w:szCs w:val="22"/>
          <w:lang w:val="nb-NO"/>
        </w:rPr>
        <w:t xml:space="preserve"> </w:t>
      </w:r>
    </w:p>
    <w:p w:rsidR="00C20BA7" w:rsidRDefault="00C20BA7" w:rsidP="00C20BA7">
      <w:pPr>
        <w:autoSpaceDE w:val="0"/>
        <w:autoSpaceDN w:val="0"/>
        <w:adjustRightInd w:val="0"/>
        <w:spacing w:before="60"/>
        <w:jc w:val="both"/>
        <w:rPr>
          <w:sz w:val="22"/>
          <w:szCs w:val="22"/>
          <w:lang w:val="nb-NO"/>
        </w:rPr>
      </w:pPr>
      <w:r>
        <w:rPr>
          <w:sz w:val="22"/>
          <w:szCs w:val="22"/>
          <w:lang w:val="nb-NO"/>
        </w:rPr>
        <w:t>Các thành phần của bảng biểu phải ở dạng văn bản chỉnh sửa được, không để dưới dạng ảnh chụp màn hình.</w:t>
      </w:r>
    </w:p>
    <w:p w:rsidR="00C20BA7" w:rsidRDefault="00C20BA7" w:rsidP="00506EAD">
      <w:pPr>
        <w:spacing w:before="60" w:after="60" w:line="270" w:lineRule="exact"/>
        <w:jc w:val="both"/>
        <w:rPr>
          <w:sz w:val="22"/>
          <w:szCs w:val="22"/>
          <w:lang w:val="nb-NO"/>
        </w:rPr>
      </w:pPr>
      <w:r>
        <w:rPr>
          <w:sz w:val="22"/>
          <w:szCs w:val="22"/>
          <w:lang w:val="nb-NO"/>
        </w:rPr>
        <w:t>KẾT LUẬN</w:t>
      </w:r>
    </w:p>
    <w:p w:rsidR="00C672F2" w:rsidRDefault="00981A45" w:rsidP="00506EAD">
      <w:pPr>
        <w:spacing w:before="60" w:after="60" w:line="270" w:lineRule="exact"/>
        <w:jc w:val="both"/>
        <w:rPr>
          <w:sz w:val="22"/>
          <w:szCs w:val="22"/>
          <w:lang w:val="nb-NO"/>
        </w:rPr>
      </w:pPr>
      <w:r>
        <w:rPr>
          <w:sz w:val="22"/>
          <w:szCs w:val="22"/>
          <w:lang w:val="nb-NO"/>
        </w:rPr>
        <w:t xml:space="preserve">Phần này tóm tắt những kết luận quan trọng </w:t>
      </w:r>
      <w:r w:rsidR="007E50FD">
        <w:rPr>
          <w:sz w:val="22"/>
          <w:szCs w:val="22"/>
          <w:lang w:val="nb-NO"/>
        </w:rPr>
        <w:t>rút ra được từ</w:t>
      </w:r>
      <w:r>
        <w:rPr>
          <w:sz w:val="22"/>
          <w:szCs w:val="22"/>
          <w:lang w:val="nb-NO"/>
        </w:rPr>
        <w:t xml:space="preserve"> phần Kết quả và Bàn luận</w:t>
      </w:r>
      <w:r w:rsidR="007E50FD">
        <w:rPr>
          <w:sz w:val="22"/>
          <w:szCs w:val="22"/>
          <w:lang w:val="nb-NO"/>
        </w:rPr>
        <w:t>. Lưu ý tránh trùng lặp với phần Tóm tắt.</w:t>
      </w:r>
      <w:r w:rsidR="00824A91">
        <w:rPr>
          <w:sz w:val="22"/>
          <w:szCs w:val="22"/>
          <w:lang w:val="nb-NO"/>
        </w:rPr>
        <w:t xml:space="preserve"> Có thể trình bày các định hướng nghiên cứu, phát triển, ứng dụng kết quả nghiên cứu.</w:t>
      </w:r>
    </w:p>
    <w:p w:rsidR="00C672F2" w:rsidRDefault="009A7006">
      <w:pPr>
        <w:autoSpaceDE w:val="0"/>
        <w:autoSpaceDN w:val="0"/>
        <w:adjustRightInd w:val="0"/>
        <w:spacing w:before="60" w:after="60" w:line="280" w:lineRule="exact"/>
        <w:jc w:val="both"/>
        <w:rPr>
          <w:sz w:val="22"/>
          <w:szCs w:val="22"/>
          <w:lang w:val="nb-NO"/>
        </w:rPr>
      </w:pPr>
      <w:r>
        <w:rPr>
          <w:sz w:val="22"/>
          <w:szCs w:val="22"/>
          <w:lang w:val="nb-NO"/>
        </w:rPr>
        <w:t>LỜI CÁM ƠN</w:t>
      </w:r>
    </w:p>
    <w:p w:rsidR="00C672F2" w:rsidRDefault="006B01FD" w:rsidP="00175EE7">
      <w:pPr>
        <w:spacing w:before="60" w:after="60" w:line="270" w:lineRule="exact"/>
        <w:jc w:val="both"/>
        <w:rPr>
          <w:sz w:val="22"/>
          <w:szCs w:val="22"/>
          <w:lang w:val="nb-NO"/>
        </w:rPr>
      </w:pPr>
      <w:r>
        <w:rPr>
          <w:sz w:val="22"/>
          <w:szCs w:val="22"/>
          <w:lang w:val="nb-NO"/>
        </w:rPr>
        <w:t>G</w:t>
      </w:r>
      <w:r w:rsidR="002A5FB5">
        <w:rPr>
          <w:sz w:val="22"/>
          <w:szCs w:val="22"/>
          <w:lang w:val="nb-NO"/>
        </w:rPr>
        <w:t>ửi lời cám ơn các cá nhân, tổ chức đã đóng góp, tài trợ cho nghiên cứu.</w:t>
      </w:r>
      <w:r>
        <w:rPr>
          <w:sz w:val="22"/>
          <w:szCs w:val="22"/>
          <w:lang w:val="nb-NO"/>
        </w:rPr>
        <w:t xml:space="preserve"> Phần này </w:t>
      </w:r>
      <w:r w:rsidR="001978E9">
        <w:rPr>
          <w:sz w:val="22"/>
          <w:szCs w:val="22"/>
          <w:lang w:val="nb-NO"/>
        </w:rPr>
        <w:t>không bắt buộc</w:t>
      </w:r>
      <w:r>
        <w:rPr>
          <w:sz w:val="22"/>
          <w:szCs w:val="22"/>
          <w:lang w:val="nb-NO"/>
        </w:rPr>
        <w:t>.</w:t>
      </w:r>
    </w:p>
    <w:p w:rsidR="00C672F2" w:rsidRDefault="004B3462">
      <w:pPr>
        <w:autoSpaceDE w:val="0"/>
        <w:autoSpaceDN w:val="0"/>
        <w:adjustRightInd w:val="0"/>
        <w:spacing w:before="120" w:after="120"/>
        <w:jc w:val="center"/>
        <w:rPr>
          <w:sz w:val="22"/>
          <w:szCs w:val="22"/>
          <w:lang w:val="nb-NO"/>
        </w:rPr>
      </w:pPr>
      <w:r>
        <w:rPr>
          <w:sz w:val="22"/>
          <w:szCs w:val="22"/>
          <w:lang w:val="nb-NO"/>
        </w:rPr>
        <w:t>TÀI LIỆU THAM KHẢO</w:t>
      </w:r>
    </w:p>
    <w:p w:rsidR="00A85649" w:rsidRDefault="00A85649" w:rsidP="00A85649">
      <w:pPr>
        <w:spacing w:before="120" w:after="120"/>
        <w:jc w:val="both"/>
        <w:outlineLvl w:val="0"/>
        <w:rPr>
          <w:sz w:val="20"/>
          <w:szCs w:val="22"/>
          <w:lang w:val="pt-BR"/>
        </w:rPr>
      </w:pPr>
      <w:r>
        <w:rPr>
          <w:sz w:val="20"/>
          <w:szCs w:val="22"/>
          <w:lang w:val="pt-BR"/>
        </w:rPr>
        <w:t xml:space="preserve">Danh mục tài liệu tham khảo </w:t>
      </w:r>
      <w:r w:rsidR="008D384A">
        <w:rPr>
          <w:sz w:val="20"/>
          <w:szCs w:val="22"/>
          <w:lang w:val="pt-BR"/>
        </w:rPr>
        <w:t xml:space="preserve">chỉ </w:t>
      </w:r>
      <w:r>
        <w:rPr>
          <w:sz w:val="20"/>
          <w:szCs w:val="22"/>
          <w:lang w:val="pt-BR"/>
        </w:rPr>
        <w:t xml:space="preserve">liệt kê những tài liệu được trích dẫn trong bài báo. </w:t>
      </w:r>
      <w:r w:rsidR="00D160EE">
        <w:rPr>
          <w:sz w:val="20"/>
          <w:szCs w:val="22"/>
          <w:lang w:val="pt-BR"/>
        </w:rPr>
        <w:t xml:space="preserve">Các thành phần của Tài liệu tham khảo cần được trình bày đủ và chính xác, thuận tiện cho việc tra cứu. </w:t>
      </w:r>
      <w:r>
        <w:rPr>
          <w:sz w:val="20"/>
          <w:szCs w:val="22"/>
          <w:lang w:val="pt-BR"/>
        </w:rPr>
        <w:t>Tài liệu tham khảo trình bày theo</w:t>
      </w:r>
      <w:r w:rsidR="00A83641">
        <w:rPr>
          <w:sz w:val="20"/>
          <w:szCs w:val="22"/>
          <w:lang w:val="pt-BR"/>
        </w:rPr>
        <w:t xml:space="preserve"> cỡ chữ</w:t>
      </w:r>
      <w:r>
        <w:rPr>
          <w:sz w:val="20"/>
          <w:szCs w:val="22"/>
          <w:lang w:val="pt-BR"/>
        </w:rPr>
        <w:t xml:space="preserve"> 10, Line sapcing: single, before + after: 0pt.</w:t>
      </w:r>
    </w:p>
    <w:p w:rsidR="00A85649" w:rsidRPr="00FF5ED9" w:rsidRDefault="00272825" w:rsidP="00FF5ED9">
      <w:pPr>
        <w:jc w:val="both"/>
        <w:rPr>
          <w:sz w:val="20"/>
          <w:szCs w:val="20"/>
          <w:lang w:val="pt-BR"/>
        </w:rPr>
      </w:pPr>
      <w:r w:rsidRPr="00FF5ED9">
        <w:rPr>
          <w:sz w:val="20"/>
          <w:szCs w:val="20"/>
          <w:lang w:val="pt-BR"/>
        </w:rPr>
        <w:t>Danh sách Tài liệu tham khảo</w:t>
      </w:r>
      <w:r w:rsidR="009624E1">
        <w:rPr>
          <w:sz w:val="20"/>
          <w:szCs w:val="20"/>
          <w:lang w:val="pt-BR"/>
        </w:rPr>
        <w:t xml:space="preserve"> </w:t>
      </w:r>
      <w:bookmarkStart w:id="0" w:name="_GoBack"/>
      <w:bookmarkEnd w:id="0"/>
      <w:r w:rsidR="00E270B0">
        <w:rPr>
          <w:sz w:val="20"/>
          <w:szCs w:val="20"/>
          <w:lang w:val="pt-BR"/>
        </w:rPr>
        <w:t xml:space="preserve">(TLTK) </w:t>
      </w:r>
      <w:r w:rsidRPr="00FF5ED9">
        <w:rPr>
          <w:sz w:val="20"/>
          <w:szCs w:val="20"/>
          <w:lang w:val="pt-BR"/>
        </w:rPr>
        <w:t>xếp theo thứ tự được trích dẫn trong bài báo.</w:t>
      </w:r>
      <w:r w:rsidR="00BD7A17">
        <w:rPr>
          <w:sz w:val="20"/>
          <w:szCs w:val="20"/>
          <w:lang w:val="pt-BR"/>
        </w:rPr>
        <w:t xml:space="preserve"> </w:t>
      </w:r>
      <w:r w:rsidR="00D006AA">
        <w:rPr>
          <w:sz w:val="20"/>
          <w:szCs w:val="20"/>
          <w:lang w:val="pt-BR"/>
        </w:rPr>
        <w:t>Lưu</w:t>
      </w:r>
      <w:r w:rsidR="0081352D" w:rsidRPr="00FF5ED9">
        <w:rPr>
          <w:sz w:val="20"/>
          <w:szCs w:val="20"/>
          <w:lang w:val="pt-BR"/>
        </w:rPr>
        <w:t xml:space="preserve"> ý</w:t>
      </w:r>
      <w:r w:rsidR="00D006AA">
        <w:rPr>
          <w:sz w:val="20"/>
          <w:szCs w:val="20"/>
          <w:lang w:val="pt-BR"/>
        </w:rPr>
        <w:t xml:space="preserve"> một số điểm sau đây</w:t>
      </w:r>
      <w:r w:rsidR="0081352D" w:rsidRPr="00FF5ED9">
        <w:rPr>
          <w:sz w:val="20"/>
          <w:szCs w:val="20"/>
          <w:lang w:val="pt-BR"/>
        </w:rPr>
        <w:t>:</w:t>
      </w:r>
    </w:p>
    <w:p w:rsidR="00A85649" w:rsidRPr="00FF5ED9" w:rsidRDefault="00764DE2" w:rsidP="00FF5ED9">
      <w:pPr>
        <w:jc w:val="both"/>
        <w:rPr>
          <w:sz w:val="20"/>
          <w:szCs w:val="20"/>
          <w:lang w:val="pt-BR"/>
        </w:rPr>
      </w:pPr>
      <w:r w:rsidRPr="00764DE2">
        <w:rPr>
          <w:sz w:val="20"/>
          <w:szCs w:val="20"/>
          <w:lang w:val="pt-BR"/>
        </w:rPr>
        <w:t xml:space="preserve">+ TLTK là sách, luận án cần ghi đầy đủ các thông tin theo thứ tự: Tên tác giả hoặc cơ quan ban hành (Năm xuất bản), </w:t>
      </w:r>
      <w:r w:rsidRPr="00764DE2">
        <w:rPr>
          <w:i/>
          <w:sz w:val="20"/>
          <w:szCs w:val="20"/>
          <w:lang w:val="pt-BR"/>
        </w:rPr>
        <w:t>Tên sách/luận án</w:t>
      </w:r>
      <w:r w:rsidRPr="00764DE2">
        <w:rPr>
          <w:sz w:val="20"/>
          <w:szCs w:val="20"/>
          <w:lang w:val="pt-BR"/>
        </w:rPr>
        <w:t>, Nhà xuất bản, nơi xuất bản.</w:t>
      </w:r>
    </w:p>
    <w:p w:rsidR="00A85649" w:rsidRDefault="00A85649" w:rsidP="00FF5ED9">
      <w:pPr>
        <w:jc w:val="both"/>
        <w:rPr>
          <w:sz w:val="20"/>
          <w:szCs w:val="20"/>
          <w:lang w:val="pt-BR"/>
        </w:rPr>
      </w:pPr>
      <w:r w:rsidRPr="00FF5ED9">
        <w:rPr>
          <w:sz w:val="20"/>
          <w:szCs w:val="20"/>
          <w:lang w:val="pt-BR"/>
        </w:rPr>
        <w:t xml:space="preserve">+ TLTK là bài báo hoặc bài trong một cuốn sách... cần ghi đầy đủ các thông tin theo thứ tự: Tên tác giả (Năm công bố), “Tên bài báo”, </w:t>
      </w:r>
      <w:r w:rsidRPr="00FF5ED9">
        <w:rPr>
          <w:i/>
          <w:sz w:val="20"/>
          <w:szCs w:val="20"/>
          <w:lang w:val="pt-BR"/>
        </w:rPr>
        <w:t>Tên tạp chí</w:t>
      </w:r>
      <w:r w:rsidRPr="00FF5ED9">
        <w:rPr>
          <w:sz w:val="20"/>
          <w:szCs w:val="20"/>
          <w:lang w:val="pt-BR"/>
        </w:rPr>
        <w:t xml:space="preserve"> hoặc </w:t>
      </w:r>
      <w:r w:rsidRPr="00FF5ED9">
        <w:rPr>
          <w:i/>
          <w:sz w:val="20"/>
          <w:szCs w:val="20"/>
          <w:lang w:val="pt-BR"/>
        </w:rPr>
        <w:t>sách</w:t>
      </w:r>
      <w:r w:rsidRPr="00FF5ED9">
        <w:rPr>
          <w:sz w:val="20"/>
          <w:szCs w:val="20"/>
          <w:lang w:val="pt-BR"/>
        </w:rPr>
        <w:t>, Tập(Số), các số trang (gạch ngang giữa 2 chữ số).</w:t>
      </w:r>
    </w:p>
    <w:p w:rsidR="00D83DB1" w:rsidRDefault="00D83DB1" w:rsidP="00FF5ED9">
      <w:pPr>
        <w:jc w:val="both"/>
        <w:rPr>
          <w:sz w:val="20"/>
          <w:szCs w:val="20"/>
          <w:lang w:val="pt-BR"/>
        </w:rPr>
      </w:pPr>
      <w:r>
        <w:rPr>
          <w:sz w:val="20"/>
          <w:szCs w:val="20"/>
          <w:lang w:val="pt-BR"/>
        </w:rPr>
        <w:lastRenderedPageBreak/>
        <w:t xml:space="preserve">+ TLTK là các văn bản do các cơ quan, tổ chức ban hành: Tên cơ quan ban hành (năm ban hành), </w:t>
      </w:r>
      <w:r w:rsidR="00764DE2" w:rsidRPr="00764DE2">
        <w:rPr>
          <w:i/>
          <w:sz w:val="20"/>
          <w:szCs w:val="20"/>
          <w:lang w:val="pt-BR"/>
        </w:rPr>
        <w:t>Tên văn bản (nếu là các Quyết định, công văn..., ghi rõ số và ngày tháng, nội dung của văn bản),</w:t>
      </w:r>
      <w:r w:rsidR="0001267B">
        <w:rPr>
          <w:sz w:val="20"/>
          <w:szCs w:val="20"/>
          <w:lang w:val="pt-BR"/>
        </w:rPr>
        <w:t xml:space="preserve"> Nhà xuất bản, nơi xuất bản (</w:t>
      </w:r>
      <w:r w:rsidR="00764DE2" w:rsidRPr="00764DE2">
        <w:rPr>
          <w:i/>
          <w:sz w:val="20"/>
          <w:szCs w:val="20"/>
          <w:lang w:val="pt-BR"/>
        </w:rPr>
        <w:t>nếu có</w:t>
      </w:r>
      <w:r w:rsidR="0001267B">
        <w:rPr>
          <w:sz w:val="20"/>
          <w:szCs w:val="20"/>
          <w:lang w:val="pt-BR"/>
        </w:rPr>
        <w:t xml:space="preserve">). </w:t>
      </w:r>
    </w:p>
    <w:p w:rsidR="00FF5ED9" w:rsidRPr="00FF5ED9" w:rsidRDefault="00FF5ED9" w:rsidP="00506EAD">
      <w:pPr>
        <w:spacing w:before="60" w:after="60" w:line="270" w:lineRule="exact"/>
        <w:jc w:val="both"/>
        <w:rPr>
          <w:sz w:val="20"/>
          <w:szCs w:val="20"/>
          <w:lang w:val="pt-BR"/>
        </w:rPr>
      </w:pPr>
      <w:r>
        <w:rPr>
          <w:sz w:val="20"/>
          <w:szCs w:val="20"/>
          <w:lang w:val="pt-BR"/>
        </w:rPr>
        <w:t>+ TLTK là bài đăng trên website</w:t>
      </w:r>
      <w:r w:rsidR="00D83DB1">
        <w:rPr>
          <w:sz w:val="20"/>
          <w:szCs w:val="20"/>
          <w:lang w:val="pt-BR"/>
        </w:rPr>
        <w:t>: Tên tác giả (năm đăng bài</w:t>
      </w:r>
      <w:r w:rsidR="0001267B">
        <w:rPr>
          <w:sz w:val="20"/>
          <w:szCs w:val="20"/>
          <w:lang w:val="pt-BR"/>
        </w:rPr>
        <w:t xml:space="preserve"> nếu có</w:t>
      </w:r>
      <w:r w:rsidR="00D83DB1">
        <w:rPr>
          <w:sz w:val="20"/>
          <w:szCs w:val="20"/>
          <w:lang w:val="pt-BR"/>
        </w:rPr>
        <w:t xml:space="preserve">), </w:t>
      </w:r>
      <w:r w:rsidR="00764DE2" w:rsidRPr="00764DE2">
        <w:rPr>
          <w:i/>
          <w:sz w:val="20"/>
          <w:szCs w:val="20"/>
          <w:lang w:val="pt-BR"/>
        </w:rPr>
        <w:t>Tên bài,</w:t>
      </w:r>
      <w:r w:rsidR="00D83DB1">
        <w:rPr>
          <w:sz w:val="20"/>
          <w:szCs w:val="20"/>
          <w:lang w:val="pt-BR"/>
        </w:rPr>
        <w:t xml:space="preserve"> trang website, thời gian truy cập. </w:t>
      </w:r>
    </w:p>
    <w:p w:rsidR="00A85649" w:rsidRPr="00FF5ED9" w:rsidRDefault="00A85649" w:rsidP="00FF5ED9">
      <w:pPr>
        <w:tabs>
          <w:tab w:val="left" w:pos="284"/>
        </w:tabs>
        <w:jc w:val="both"/>
        <w:rPr>
          <w:sz w:val="20"/>
          <w:szCs w:val="20"/>
          <w:lang w:val="pt-BR"/>
        </w:rPr>
      </w:pPr>
    </w:p>
    <w:p w:rsidR="00A85649" w:rsidRPr="00FF5ED9" w:rsidRDefault="00EC7A0F" w:rsidP="00FF5ED9">
      <w:pPr>
        <w:tabs>
          <w:tab w:val="left" w:pos="284"/>
        </w:tabs>
        <w:jc w:val="both"/>
        <w:rPr>
          <w:b/>
          <w:sz w:val="20"/>
          <w:szCs w:val="20"/>
          <w:lang w:val="pt-BR"/>
        </w:rPr>
      </w:pPr>
      <w:r>
        <w:rPr>
          <w:b/>
          <w:sz w:val="20"/>
          <w:szCs w:val="20"/>
          <w:lang w:val="pt-BR"/>
        </w:rPr>
        <w:t>Ví dụ danh mục</w:t>
      </w:r>
      <w:r w:rsidR="00764DE2" w:rsidRPr="00764DE2">
        <w:rPr>
          <w:b/>
          <w:sz w:val="20"/>
          <w:szCs w:val="20"/>
          <w:lang w:val="pt-BR"/>
        </w:rPr>
        <w:t xml:space="preserve"> Tài liệu tham khảo</w:t>
      </w:r>
    </w:p>
    <w:p w:rsidR="00A85649" w:rsidRPr="00FF5ED9" w:rsidRDefault="001D4A27" w:rsidP="00FF5ED9">
      <w:pPr>
        <w:jc w:val="both"/>
        <w:rPr>
          <w:color w:val="000000" w:themeColor="text1"/>
          <w:sz w:val="20"/>
          <w:szCs w:val="20"/>
          <w:lang w:val="pt-BR"/>
        </w:rPr>
      </w:pPr>
      <w:r w:rsidRPr="00FF5ED9">
        <w:rPr>
          <w:color w:val="000000" w:themeColor="text1"/>
          <w:sz w:val="20"/>
          <w:szCs w:val="20"/>
          <w:lang w:val="pt-BR" w:bidi="vi-VN"/>
        </w:rPr>
        <w:t xml:space="preserve">1. </w:t>
      </w:r>
      <w:r w:rsidR="00A85649" w:rsidRPr="00FF5ED9">
        <w:rPr>
          <w:color w:val="000000" w:themeColor="text1"/>
          <w:sz w:val="20"/>
          <w:szCs w:val="20"/>
          <w:lang w:val="pt-BR" w:bidi="vi-VN"/>
        </w:rPr>
        <w:t xml:space="preserve">Tiêu Quang An, Nguyễn Hữu Nam (2011), “Xác định một số vi khuẩn kế phát  gây chết lợn trong vùng dịch lợn tai xanh ở huyện Văn Lâm tỉnh Hưng Yên năm </w:t>
      </w:r>
      <w:smartTag w:uri="urn:schemas-microsoft-com:office:smarttags" w:element="metricconverter">
        <w:smartTagPr>
          <w:attr w:name="ProductID" w:val="2010”"/>
        </w:smartTagPr>
        <w:r w:rsidR="00A85649" w:rsidRPr="00FF5ED9">
          <w:rPr>
            <w:color w:val="000000" w:themeColor="text1"/>
            <w:sz w:val="20"/>
            <w:szCs w:val="20"/>
            <w:lang w:val="pt-BR" w:bidi="vi-VN"/>
          </w:rPr>
          <w:t>2010”</w:t>
        </w:r>
      </w:smartTag>
      <w:r w:rsidR="00A85649" w:rsidRPr="00FF5ED9">
        <w:rPr>
          <w:color w:val="000000" w:themeColor="text1"/>
          <w:sz w:val="20"/>
          <w:szCs w:val="20"/>
          <w:lang w:val="pt-BR" w:bidi="vi-VN"/>
        </w:rPr>
        <w:t xml:space="preserve">, </w:t>
      </w:r>
      <w:r w:rsidR="00A85649" w:rsidRPr="00FF5ED9">
        <w:rPr>
          <w:i/>
          <w:iCs/>
          <w:color w:val="000000" w:themeColor="text1"/>
          <w:sz w:val="20"/>
          <w:szCs w:val="20"/>
          <w:lang w:val="pt-BR" w:bidi="vi-VN"/>
        </w:rPr>
        <w:t>Tạp chí Khoa học kỹ thuật thú y,</w:t>
      </w:r>
      <w:r w:rsidR="00A85649" w:rsidRPr="00FF5ED9">
        <w:rPr>
          <w:color w:val="000000" w:themeColor="text1"/>
          <w:sz w:val="20"/>
          <w:szCs w:val="20"/>
          <w:lang w:val="pt-BR" w:bidi="vi-VN"/>
        </w:rPr>
        <w:t>18(3), tr. 56 – 64.</w:t>
      </w:r>
    </w:p>
    <w:p w:rsidR="00A85649" w:rsidRPr="00FF5ED9" w:rsidRDefault="00764DE2" w:rsidP="00FF5ED9">
      <w:pPr>
        <w:jc w:val="both"/>
        <w:rPr>
          <w:iCs/>
          <w:color w:val="000000" w:themeColor="text1"/>
          <w:sz w:val="20"/>
          <w:szCs w:val="20"/>
          <w:lang w:val="pt-BR"/>
        </w:rPr>
      </w:pPr>
      <w:r w:rsidRPr="00764DE2">
        <w:rPr>
          <w:iCs/>
          <w:color w:val="000000" w:themeColor="text1"/>
          <w:sz w:val="20"/>
          <w:szCs w:val="20"/>
          <w:lang w:val="pt-BR"/>
        </w:rPr>
        <w:t xml:space="preserve">2. Đường Hồng Dật (2006), </w:t>
      </w:r>
      <w:r w:rsidRPr="00764DE2">
        <w:rPr>
          <w:i/>
          <w:iCs/>
          <w:color w:val="000000" w:themeColor="text1"/>
          <w:sz w:val="20"/>
          <w:szCs w:val="20"/>
          <w:lang w:val="pt-BR"/>
        </w:rPr>
        <w:t>Cây Đậu xanh: Kỹ thuật thâm canh và biện pháp tăng năng suất, chất lượng sản phẩm</w:t>
      </w:r>
      <w:r w:rsidRPr="00764DE2">
        <w:rPr>
          <w:iCs/>
          <w:color w:val="000000" w:themeColor="text1"/>
          <w:sz w:val="20"/>
          <w:szCs w:val="20"/>
          <w:lang w:val="pt-BR"/>
        </w:rPr>
        <w:t>, Nxb  Lao động - Xã hội, Hà Nội.</w:t>
      </w:r>
    </w:p>
    <w:p w:rsidR="00A85649" w:rsidRDefault="00764DE2" w:rsidP="00FF5ED9">
      <w:pPr>
        <w:jc w:val="both"/>
        <w:rPr>
          <w:color w:val="000000" w:themeColor="text1"/>
          <w:sz w:val="20"/>
          <w:szCs w:val="20"/>
          <w:lang w:val="pt-BR"/>
        </w:rPr>
      </w:pPr>
      <w:r w:rsidRPr="00764DE2">
        <w:rPr>
          <w:color w:val="000000" w:themeColor="text1"/>
          <w:sz w:val="20"/>
          <w:szCs w:val="20"/>
          <w:lang w:val="pt-BR"/>
        </w:rPr>
        <w:t>3. Nguyễn Thị Thắng (</w:t>
      </w:r>
      <w:r w:rsidRPr="00764DE2">
        <w:rPr>
          <w:color w:val="000000" w:themeColor="text1"/>
          <w:sz w:val="20"/>
          <w:szCs w:val="20"/>
          <w:lang w:val="vi-VN"/>
        </w:rPr>
        <w:t>2015</w:t>
      </w:r>
      <w:r w:rsidRPr="00764DE2">
        <w:rPr>
          <w:color w:val="000000" w:themeColor="text1"/>
          <w:sz w:val="20"/>
          <w:szCs w:val="20"/>
          <w:lang w:val="pt-BR"/>
        </w:rPr>
        <w:t>),</w:t>
      </w:r>
      <w:r w:rsidR="00F90575">
        <w:rPr>
          <w:color w:val="000000" w:themeColor="text1"/>
          <w:sz w:val="20"/>
          <w:szCs w:val="20"/>
          <w:lang w:val="pt-BR"/>
        </w:rPr>
        <w:t xml:space="preserve"> </w:t>
      </w:r>
      <w:r w:rsidRPr="00764DE2">
        <w:rPr>
          <w:i/>
          <w:color w:val="000000" w:themeColor="text1"/>
          <w:sz w:val="20"/>
          <w:szCs w:val="20"/>
          <w:lang w:val="pt-BR"/>
        </w:rPr>
        <w:t>Nghiên cứu một số giải pháp phòng trừ cây trinh nữ móc (Mimosa diplotricha C. Wright) theo hướng tổng hợp tại vườn quốc gia Cúc Phương, Ninh Bình</w:t>
      </w:r>
      <w:r w:rsidRPr="00764DE2">
        <w:rPr>
          <w:color w:val="000000" w:themeColor="text1"/>
          <w:sz w:val="20"/>
          <w:szCs w:val="20"/>
          <w:lang w:val="pt-BR"/>
        </w:rPr>
        <w:t>, Luận văn thạc sỹ Nông nghiệp, Học viện Nông nghiệp Việt Nam, Hà Nội.</w:t>
      </w:r>
    </w:p>
    <w:p w:rsidR="0001267B" w:rsidRPr="001D2AFF" w:rsidRDefault="0001267B" w:rsidP="0001267B">
      <w:pPr>
        <w:jc w:val="both"/>
        <w:rPr>
          <w:color w:val="000000" w:themeColor="text1"/>
          <w:sz w:val="20"/>
          <w:szCs w:val="20"/>
          <w:lang w:val="pt-BR"/>
        </w:rPr>
      </w:pPr>
      <w:r w:rsidRPr="001D2AFF">
        <w:rPr>
          <w:color w:val="000000" w:themeColor="text1"/>
          <w:sz w:val="20"/>
          <w:szCs w:val="20"/>
          <w:lang w:val="pt-BR"/>
        </w:rPr>
        <w:t xml:space="preserve">4. UBND tỉnh Thái Nguyên (2016), </w:t>
      </w:r>
      <w:r w:rsidRPr="001D2AFF">
        <w:rPr>
          <w:i/>
          <w:iCs/>
          <w:color w:val="000000" w:themeColor="text1"/>
          <w:sz w:val="20"/>
          <w:szCs w:val="20"/>
          <w:lang w:val="pt-BR"/>
        </w:rPr>
        <w:t>Đề án xây dựng nông thôn mới tỉnh Thái Nguyên giai đoạn 2016-2020, định hướng đến năm 2030 (Ban hành kèm theo Quyết định số 2292/QĐ-UBND ngày 7/9/2016).</w:t>
      </w:r>
    </w:p>
    <w:p w:rsidR="00A85649" w:rsidRPr="00FF5ED9" w:rsidRDefault="0001267B" w:rsidP="00FF5ED9">
      <w:pPr>
        <w:jc w:val="both"/>
        <w:rPr>
          <w:color w:val="000000" w:themeColor="text1"/>
          <w:sz w:val="20"/>
          <w:szCs w:val="20"/>
        </w:rPr>
      </w:pPr>
      <w:r>
        <w:rPr>
          <w:color w:val="000000" w:themeColor="text1"/>
          <w:sz w:val="20"/>
          <w:szCs w:val="20"/>
        </w:rPr>
        <w:t>5</w:t>
      </w:r>
      <w:r w:rsidR="00A85649" w:rsidRPr="00FF5ED9">
        <w:rPr>
          <w:color w:val="000000" w:themeColor="text1"/>
          <w:sz w:val="20"/>
          <w:szCs w:val="20"/>
        </w:rPr>
        <w:t xml:space="preserve">. </w:t>
      </w:r>
      <w:r w:rsidR="00A85649" w:rsidRPr="00FF5ED9">
        <w:rPr>
          <w:color w:val="000000" w:themeColor="text1"/>
          <w:sz w:val="20"/>
          <w:szCs w:val="20"/>
          <w:lang w:val="vi-VN"/>
        </w:rPr>
        <w:t>Willson B</w:t>
      </w:r>
      <w:r w:rsidR="00A85649" w:rsidRPr="00FF5ED9">
        <w:rPr>
          <w:color w:val="000000" w:themeColor="text1"/>
          <w:sz w:val="20"/>
          <w:szCs w:val="20"/>
        </w:rPr>
        <w:t xml:space="preserve">. </w:t>
      </w:r>
      <w:r w:rsidR="00A85649" w:rsidRPr="00FF5ED9">
        <w:rPr>
          <w:color w:val="000000" w:themeColor="text1"/>
          <w:sz w:val="20"/>
          <w:szCs w:val="20"/>
          <w:lang w:val="vi-VN"/>
        </w:rPr>
        <w:t>W</w:t>
      </w:r>
      <w:r w:rsidR="00A85649" w:rsidRPr="00FF5ED9">
        <w:rPr>
          <w:color w:val="000000" w:themeColor="text1"/>
          <w:sz w:val="20"/>
          <w:szCs w:val="20"/>
        </w:rPr>
        <w:t>.</w:t>
      </w:r>
      <w:r w:rsidR="00A85649" w:rsidRPr="00FF5ED9">
        <w:rPr>
          <w:color w:val="000000" w:themeColor="text1"/>
          <w:sz w:val="20"/>
          <w:szCs w:val="20"/>
          <w:lang w:val="vi-VN"/>
        </w:rPr>
        <w:t>, Garcia C</w:t>
      </w:r>
      <w:r w:rsidR="00A85649" w:rsidRPr="00FF5ED9">
        <w:rPr>
          <w:color w:val="000000" w:themeColor="text1"/>
          <w:sz w:val="20"/>
          <w:szCs w:val="20"/>
        </w:rPr>
        <w:t xml:space="preserve">. </w:t>
      </w:r>
      <w:r w:rsidR="00A85649" w:rsidRPr="00FF5ED9">
        <w:rPr>
          <w:color w:val="000000" w:themeColor="text1"/>
          <w:sz w:val="20"/>
          <w:szCs w:val="20"/>
          <w:lang w:val="vi-VN"/>
        </w:rPr>
        <w:t>A</w:t>
      </w:r>
      <w:r w:rsidR="00A85649" w:rsidRPr="00FF5ED9">
        <w:rPr>
          <w:color w:val="000000" w:themeColor="text1"/>
          <w:sz w:val="20"/>
          <w:szCs w:val="20"/>
        </w:rPr>
        <w:t>. (</w:t>
      </w:r>
      <w:r w:rsidR="00A85649" w:rsidRPr="00FF5ED9">
        <w:rPr>
          <w:color w:val="000000" w:themeColor="text1"/>
          <w:sz w:val="20"/>
          <w:szCs w:val="20"/>
          <w:lang w:val="vi-VN"/>
        </w:rPr>
        <w:t>1992</w:t>
      </w:r>
      <w:r w:rsidR="00A85649" w:rsidRPr="00FF5ED9">
        <w:rPr>
          <w:color w:val="000000" w:themeColor="text1"/>
          <w:sz w:val="20"/>
          <w:szCs w:val="20"/>
        </w:rPr>
        <w:t>), “</w:t>
      </w:r>
      <w:r w:rsidR="00A85649" w:rsidRPr="00FF5ED9">
        <w:rPr>
          <w:color w:val="000000" w:themeColor="text1"/>
          <w:sz w:val="20"/>
          <w:szCs w:val="20"/>
          <w:lang w:val="vi-VN"/>
        </w:rPr>
        <w:t>Host specificity and biology of Heteropsylla spinulosa (Hom.: Psyllidae) introduced into Australia and western Samoa for the biological control of Mimosa invisa</w:t>
      </w:r>
      <w:r w:rsidR="00A85649" w:rsidRPr="00FF5ED9">
        <w:rPr>
          <w:color w:val="000000" w:themeColor="text1"/>
          <w:sz w:val="20"/>
          <w:szCs w:val="20"/>
        </w:rPr>
        <w:t>”,</w:t>
      </w:r>
      <w:r w:rsidR="00F90575">
        <w:rPr>
          <w:color w:val="000000" w:themeColor="text1"/>
          <w:sz w:val="20"/>
          <w:szCs w:val="20"/>
        </w:rPr>
        <w:t xml:space="preserve"> </w:t>
      </w:r>
      <w:r w:rsidR="00A85649" w:rsidRPr="00FF5ED9">
        <w:rPr>
          <w:i/>
          <w:color w:val="000000" w:themeColor="text1"/>
          <w:sz w:val="20"/>
          <w:szCs w:val="20"/>
          <w:lang w:val="vi-VN"/>
        </w:rPr>
        <w:t>Entomophaga</w:t>
      </w:r>
      <w:r w:rsidR="00A85649" w:rsidRPr="00FF5ED9">
        <w:rPr>
          <w:color w:val="000000" w:themeColor="text1"/>
          <w:sz w:val="20"/>
          <w:szCs w:val="20"/>
          <w:lang w:val="vi-VN"/>
        </w:rPr>
        <w:t>, 37(2)</w:t>
      </w:r>
      <w:r w:rsidR="00A85649" w:rsidRPr="00FF5ED9">
        <w:rPr>
          <w:color w:val="000000" w:themeColor="text1"/>
          <w:sz w:val="20"/>
          <w:szCs w:val="20"/>
        </w:rPr>
        <w:t xml:space="preserve">, pp. </w:t>
      </w:r>
      <w:r w:rsidR="00A85649" w:rsidRPr="00FF5ED9">
        <w:rPr>
          <w:color w:val="000000" w:themeColor="text1"/>
          <w:sz w:val="20"/>
          <w:szCs w:val="20"/>
          <w:lang w:val="vi-VN"/>
        </w:rPr>
        <w:t>293-299</w:t>
      </w:r>
      <w:r w:rsidR="00A85649" w:rsidRPr="00FF5ED9">
        <w:rPr>
          <w:color w:val="000000" w:themeColor="text1"/>
          <w:sz w:val="20"/>
          <w:szCs w:val="20"/>
        </w:rPr>
        <w:t>.</w:t>
      </w:r>
    </w:p>
    <w:p w:rsidR="001D4A27" w:rsidRPr="00FF5ED9" w:rsidRDefault="0001267B" w:rsidP="00FF5ED9">
      <w:pPr>
        <w:jc w:val="both"/>
        <w:rPr>
          <w:color w:val="000000" w:themeColor="text1"/>
          <w:sz w:val="20"/>
          <w:szCs w:val="20"/>
          <w:lang w:val="pt-BR" w:bidi="vi-VN"/>
        </w:rPr>
      </w:pPr>
      <w:r>
        <w:rPr>
          <w:color w:val="000000" w:themeColor="text1"/>
          <w:sz w:val="20"/>
          <w:szCs w:val="20"/>
          <w:lang w:bidi="vi-VN"/>
        </w:rPr>
        <w:t>6</w:t>
      </w:r>
      <w:r w:rsidR="001D4A27" w:rsidRPr="00FF5ED9">
        <w:rPr>
          <w:color w:val="000000" w:themeColor="text1"/>
          <w:sz w:val="20"/>
          <w:szCs w:val="20"/>
          <w:lang w:bidi="vi-VN"/>
        </w:rPr>
        <w:t xml:space="preserve">. </w:t>
      </w:r>
      <w:r w:rsidR="001D4A27" w:rsidRPr="00FF5ED9">
        <w:rPr>
          <w:color w:val="000000" w:themeColor="text1"/>
          <w:sz w:val="20"/>
          <w:szCs w:val="20"/>
          <w:lang w:val="pt-BR" w:bidi="vi-VN"/>
        </w:rPr>
        <w:t xml:space="preserve">Nguyễn Văn Tuấn, </w:t>
      </w:r>
      <w:r w:rsidR="00764DE2" w:rsidRPr="00764DE2">
        <w:rPr>
          <w:i/>
          <w:color w:val="000000" w:themeColor="text1"/>
          <w:sz w:val="20"/>
          <w:szCs w:val="20"/>
          <w:lang w:val="pt-BR" w:bidi="vi-VN"/>
        </w:rPr>
        <w:t>Cách viết một bài báo khoa học</w:t>
      </w:r>
      <w:r w:rsidR="001D4A27" w:rsidRPr="00FF5ED9">
        <w:rPr>
          <w:color w:val="000000" w:themeColor="text1"/>
          <w:sz w:val="20"/>
          <w:szCs w:val="20"/>
          <w:lang w:val="pt-BR" w:bidi="vi-VN"/>
        </w:rPr>
        <w:t xml:space="preserve">, truy cập tại trang </w:t>
      </w:r>
      <w:hyperlink r:id="rId15" w:history="1">
        <w:r w:rsidR="00764DE2">
          <w:rPr>
            <w:rStyle w:val="Hyperlink"/>
            <w:sz w:val="20"/>
            <w:szCs w:val="20"/>
            <w:lang w:val="pt-BR" w:bidi="vi-VN"/>
          </w:rPr>
          <w:t>https://sites.google.com/site/trongnguoios/home/du-an/cach-viet-bao-khoa-hoc</w:t>
        </w:r>
      </w:hyperlink>
      <w:r w:rsidR="001D4A27" w:rsidRPr="00FF5ED9">
        <w:rPr>
          <w:color w:val="000000" w:themeColor="text1"/>
          <w:sz w:val="20"/>
          <w:szCs w:val="20"/>
          <w:lang w:val="pt-BR" w:bidi="vi-VN"/>
        </w:rPr>
        <w:t xml:space="preserve">, </w:t>
      </w:r>
      <w:r w:rsidR="0005043C" w:rsidRPr="00FF5ED9">
        <w:rPr>
          <w:color w:val="000000" w:themeColor="text1"/>
          <w:sz w:val="20"/>
          <w:szCs w:val="20"/>
          <w:lang w:val="pt-BR" w:bidi="vi-VN"/>
        </w:rPr>
        <w:t xml:space="preserve">truy cập </w:t>
      </w:r>
      <w:r w:rsidR="001D4A27" w:rsidRPr="00FF5ED9">
        <w:rPr>
          <w:color w:val="000000" w:themeColor="text1"/>
          <w:sz w:val="20"/>
          <w:szCs w:val="20"/>
          <w:lang w:val="pt-BR" w:bidi="vi-VN"/>
        </w:rPr>
        <w:t>ngày 01/8/2017</w:t>
      </w:r>
      <w:r w:rsidR="00FF5ED9" w:rsidRPr="00FF5ED9">
        <w:rPr>
          <w:color w:val="000000" w:themeColor="text1"/>
          <w:sz w:val="20"/>
          <w:szCs w:val="20"/>
          <w:lang w:val="pt-BR" w:bidi="vi-VN"/>
        </w:rPr>
        <w:t>.</w:t>
      </w:r>
    </w:p>
    <w:p w:rsidR="00C672F2" w:rsidRDefault="00C672F2" w:rsidP="00FF5ED9">
      <w:pPr>
        <w:tabs>
          <w:tab w:val="left" w:pos="284"/>
        </w:tabs>
        <w:jc w:val="both"/>
        <w:rPr>
          <w:b/>
          <w:sz w:val="20"/>
          <w:szCs w:val="20"/>
          <w:lang w:val="pt-BR"/>
        </w:rPr>
        <w:sectPr w:rsidR="00C672F2" w:rsidSect="001B4D36">
          <w:type w:val="continuous"/>
          <w:pgSz w:w="11907" w:h="16840" w:code="9"/>
          <w:pgMar w:top="1758" w:right="1588" w:bottom="1758" w:left="1701" w:header="1616" w:footer="1616" w:gutter="0"/>
          <w:cols w:num="2" w:space="454"/>
          <w:docGrid w:linePitch="360"/>
        </w:sectPr>
      </w:pPr>
    </w:p>
    <w:p w:rsidR="00A85649" w:rsidRPr="001D4A27" w:rsidRDefault="00A85649" w:rsidP="00A85649">
      <w:pPr>
        <w:jc w:val="both"/>
        <w:rPr>
          <w:sz w:val="18"/>
          <w:lang w:val="pt-BR"/>
        </w:rPr>
      </w:pPr>
    </w:p>
    <w:p w:rsidR="00A85649" w:rsidRPr="00A30B6D" w:rsidRDefault="00A85649" w:rsidP="00A85649">
      <w:pPr>
        <w:ind w:left="340" w:right="340"/>
        <w:rPr>
          <w:sz w:val="22"/>
          <w:szCs w:val="22"/>
          <w:lang w:val="pt-BR"/>
        </w:rPr>
      </w:pPr>
      <w:r w:rsidRPr="00A30B6D">
        <w:rPr>
          <w:sz w:val="22"/>
          <w:szCs w:val="22"/>
          <w:lang w:val="pt-BR"/>
        </w:rPr>
        <w:t>SUMMARY</w:t>
      </w:r>
    </w:p>
    <w:p w:rsidR="00A85649" w:rsidRPr="00A30B6D" w:rsidRDefault="00A85649" w:rsidP="00A85649">
      <w:pPr>
        <w:ind w:left="340" w:right="340"/>
        <w:rPr>
          <w:b/>
          <w:sz w:val="22"/>
          <w:szCs w:val="22"/>
          <w:lang w:val="pt-BR"/>
        </w:rPr>
      </w:pPr>
      <w:r w:rsidRPr="00A30B6D">
        <w:rPr>
          <w:b/>
          <w:sz w:val="22"/>
          <w:szCs w:val="22"/>
          <w:lang w:val="pt-BR"/>
        </w:rPr>
        <w:t>TIÊU ĐỀ BÀI BÁO BẰNG TIẾNG ANH</w:t>
      </w:r>
    </w:p>
    <w:p w:rsidR="00A85649" w:rsidRPr="00DB691F" w:rsidRDefault="00A85649" w:rsidP="00A85649">
      <w:pPr>
        <w:ind w:left="340" w:right="340"/>
        <w:rPr>
          <w:b/>
          <w:sz w:val="22"/>
          <w:szCs w:val="22"/>
          <w:lang w:val="pt-BR"/>
        </w:rPr>
      </w:pPr>
    </w:p>
    <w:p w:rsidR="00A85649" w:rsidRPr="00715D0C" w:rsidRDefault="00A85649" w:rsidP="00A85649">
      <w:pPr>
        <w:pStyle w:val="Style3"/>
        <w:spacing w:line="240" w:lineRule="auto"/>
        <w:ind w:left="340" w:right="340"/>
        <w:jc w:val="right"/>
        <w:rPr>
          <w:sz w:val="20"/>
          <w:szCs w:val="22"/>
          <w:vertAlign w:val="superscript"/>
          <w:lang w:val="nl-NL"/>
        </w:rPr>
      </w:pPr>
      <w:r>
        <w:rPr>
          <w:sz w:val="20"/>
          <w:szCs w:val="22"/>
          <w:lang w:val="nl-NL"/>
        </w:rPr>
        <w:t>Nguyen Van A</w:t>
      </w:r>
      <w:r>
        <w:rPr>
          <w:sz w:val="20"/>
          <w:szCs w:val="22"/>
          <w:vertAlign w:val="superscript"/>
          <w:lang w:val="nl-NL"/>
        </w:rPr>
        <w:t>1</w:t>
      </w:r>
      <w:r>
        <w:rPr>
          <w:sz w:val="20"/>
          <w:szCs w:val="22"/>
          <w:lang w:val="nl-NL"/>
        </w:rPr>
        <w:t>, Nguyen Van B</w:t>
      </w:r>
      <w:r>
        <w:rPr>
          <w:sz w:val="20"/>
          <w:szCs w:val="22"/>
          <w:vertAlign w:val="superscript"/>
          <w:lang w:val="nl-NL"/>
        </w:rPr>
        <w:t>2</w:t>
      </w:r>
      <w:r w:rsidR="001B4D36">
        <w:rPr>
          <w:sz w:val="20"/>
          <w:szCs w:val="22"/>
          <w:vertAlign w:val="superscript"/>
          <w:lang w:val="nl-NL"/>
        </w:rPr>
        <w:t>,</w:t>
      </w:r>
      <w:r w:rsidR="001B4D36">
        <w:rPr>
          <w:rStyle w:val="FootnoteReference"/>
          <w:sz w:val="20"/>
          <w:szCs w:val="22"/>
          <w:lang w:val="nl-NL"/>
        </w:rPr>
        <w:footnoteReference w:customMarkFollows="1" w:id="2"/>
        <w:t>*</w:t>
      </w:r>
    </w:p>
    <w:p w:rsidR="00A85649" w:rsidRDefault="00A85649" w:rsidP="00A85649">
      <w:pPr>
        <w:ind w:left="340" w:right="340"/>
        <w:jc w:val="right"/>
        <w:rPr>
          <w:i/>
          <w:sz w:val="18"/>
          <w:szCs w:val="22"/>
          <w:lang w:val="nl-NL"/>
        </w:rPr>
      </w:pPr>
      <w:r w:rsidRPr="009F6F39">
        <w:rPr>
          <w:i/>
          <w:sz w:val="18"/>
          <w:szCs w:val="22"/>
          <w:vertAlign w:val="superscript"/>
          <w:lang w:val="nl-NL"/>
        </w:rPr>
        <w:t>1</w:t>
      </w:r>
      <w:r>
        <w:rPr>
          <w:i/>
          <w:sz w:val="18"/>
          <w:szCs w:val="22"/>
          <w:lang w:val="nl-NL"/>
        </w:rPr>
        <w:t xml:space="preserve">Tên tiếng </w:t>
      </w:r>
      <w:r w:rsidR="008D384A">
        <w:rPr>
          <w:i/>
          <w:sz w:val="18"/>
          <w:szCs w:val="22"/>
          <w:lang w:val="nl-NL"/>
        </w:rPr>
        <w:t>A</w:t>
      </w:r>
      <w:r>
        <w:rPr>
          <w:i/>
          <w:sz w:val="18"/>
          <w:szCs w:val="22"/>
          <w:lang w:val="nl-NL"/>
        </w:rPr>
        <w:t>nh đ</w:t>
      </w:r>
      <w:r w:rsidRPr="009F6F39">
        <w:rPr>
          <w:i/>
          <w:sz w:val="18"/>
          <w:szCs w:val="22"/>
          <w:lang w:val="nl-NL"/>
        </w:rPr>
        <w:t>ơn</w:t>
      </w:r>
      <w:r>
        <w:rPr>
          <w:i/>
          <w:sz w:val="18"/>
          <w:szCs w:val="22"/>
          <w:lang w:val="nl-NL"/>
        </w:rPr>
        <w:t xml:space="preserve"> vị công tác của các tác giả 1  </w:t>
      </w:r>
    </w:p>
    <w:p w:rsidR="00A85649" w:rsidRDefault="00A85649" w:rsidP="00A85649">
      <w:pPr>
        <w:ind w:left="340" w:right="340"/>
        <w:jc w:val="right"/>
        <w:rPr>
          <w:i/>
          <w:sz w:val="18"/>
          <w:szCs w:val="22"/>
          <w:lang w:val="nl-NL"/>
        </w:rPr>
      </w:pPr>
      <w:r>
        <w:rPr>
          <w:i/>
          <w:sz w:val="18"/>
          <w:szCs w:val="22"/>
          <w:vertAlign w:val="superscript"/>
          <w:lang w:val="nl-NL"/>
        </w:rPr>
        <w:t>2</w:t>
      </w:r>
      <w:r>
        <w:rPr>
          <w:i/>
          <w:sz w:val="18"/>
          <w:szCs w:val="22"/>
          <w:lang w:val="nl-NL"/>
        </w:rPr>
        <w:t xml:space="preserve">Tên tiếng </w:t>
      </w:r>
      <w:r w:rsidR="008D384A">
        <w:rPr>
          <w:i/>
          <w:sz w:val="18"/>
          <w:szCs w:val="22"/>
          <w:lang w:val="nl-NL"/>
        </w:rPr>
        <w:t>A</w:t>
      </w:r>
      <w:r>
        <w:rPr>
          <w:i/>
          <w:sz w:val="18"/>
          <w:szCs w:val="22"/>
          <w:lang w:val="nl-NL"/>
        </w:rPr>
        <w:t>nh đ</w:t>
      </w:r>
      <w:r w:rsidRPr="009F6F39">
        <w:rPr>
          <w:i/>
          <w:sz w:val="18"/>
          <w:szCs w:val="22"/>
          <w:lang w:val="nl-NL"/>
        </w:rPr>
        <w:t>ơn</w:t>
      </w:r>
      <w:r>
        <w:rPr>
          <w:i/>
          <w:sz w:val="18"/>
          <w:szCs w:val="22"/>
          <w:lang w:val="nl-NL"/>
        </w:rPr>
        <w:t xml:space="preserve"> vị công tác của các tác giả 2  </w:t>
      </w:r>
    </w:p>
    <w:p w:rsidR="00A85649" w:rsidRPr="00BB6241" w:rsidRDefault="00A85649" w:rsidP="00A85649">
      <w:pPr>
        <w:ind w:left="340" w:right="340"/>
        <w:jc w:val="right"/>
        <w:rPr>
          <w:i/>
          <w:sz w:val="18"/>
          <w:szCs w:val="22"/>
          <w:lang w:val="nl-NL"/>
        </w:rPr>
      </w:pPr>
    </w:p>
    <w:p w:rsidR="00A85649" w:rsidRPr="00A30B6D" w:rsidRDefault="00A85649" w:rsidP="00A85649">
      <w:pPr>
        <w:ind w:left="340" w:right="340"/>
        <w:jc w:val="both"/>
        <w:rPr>
          <w:sz w:val="20"/>
          <w:szCs w:val="20"/>
          <w:lang w:val="nl-NL"/>
        </w:rPr>
      </w:pPr>
      <w:r w:rsidRPr="00A30B6D">
        <w:rPr>
          <w:sz w:val="20"/>
          <w:szCs w:val="20"/>
          <w:lang w:val="pt-BR"/>
        </w:rPr>
        <w:t>Dịch nội dung tóm tắt tiếng Việt sang tiếng Anh, đảm bảo chính xác về từ vựng và cấu trúc ngữ pháp</w:t>
      </w:r>
      <w:r w:rsidR="001D4A27" w:rsidRPr="00A30B6D">
        <w:rPr>
          <w:sz w:val="20"/>
          <w:szCs w:val="20"/>
          <w:lang w:val="pt-BR"/>
        </w:rPr>
        <w:t>.</w:t>
      </w:r>
    </w:p>
    <w:p w:rsidR="00EA3DE4" w:rsidRPr="00A30B6D" w:rsidRDefault="00A85649" w:rsidP="00930BBB">
      <w:pPr>
        <w:ind w:left="340" w:right="340"/>
        <w:jc w:val="both"/>
        <w:rPr>
          <w:sz w:val="20"/>
          <w:szCs w:val="20"/>
          <w:lang w:val="nl-NL"/>
        </w:rPr>
      </w:pPr>
      <w:r w:rsidRPr="00A30B6D">
        <w:rPr>
          <w:b/>
          <w:sz w:val="20"/>
          <w:szCs w:val="20"/>
          <w:lang w:val="pt-BR"/>
        </w:rPr>
        <w:t>Keywords:</w:t>
      </w:r>
      <w:r w:rsidR="00F16A88">
        <w:rPr>
          <w:b/>
          <w:sz w:val="20"/>
          <w:szCs w:val="20"/>
          <w:lang w:val="pt-BR"/>
        </w:rPr>
        <w:t xml:space="preserve"> </w:t>
      </w:r>
      <w:r w:rsidRPr="00A30B6D">
        <w:rPr>
          <w:i/>
          <w:sz w:val="20"/>
          <w:szCs w:val="20"/>
          <w:lang w:val="pt-BR"/>
        </w:rPr>
        <w:t>Dịch các từ khóa tiếng Việt sang</w:t>
      </w:r>
      <w:r w:rsidR="00CD7C9D">
        <w:rPr>
          <w:i/>
          <w:sz w:val="20"/>
          <w:szCs w:val="20"/>
          <w:lang w:val="pt-BR"/>
        </w:rPr>
        <w:t xml:space="preserve"> tiếng Anh</w:t>
      </w:r>
      <w:r w:rsidR="001A1C4A">
        <w:rPr>
          <w:i/>
          <w:sz w:val="20"/>
          <w:szCs w:val="20"/>
          <w:lang w:val="pt-BR"/>
        </w:rPr>
        <w:t>.</w:t>
      </w:r>
    </w:p>
    <w:sectPr w:rsidR="00EA3DE4" w:rsidRPr="00A30B6D" w:rsidSect="00A85649">
      <w:headerReference w:type="even" r:id="rId16"/>
      <w:type w:val="continuous"/>
      <w:pgSz w:w="11907" w:h="16840" w:code="9"/>
      <w:pgMar w:top="1758" w:right="1588" w:bottom="1758" w:left="1701" w:header="1616" w:footer="1616"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60B" w:rsidRDefault="0035360B" w:rsidP="00CD3940">
      <w:pPr>
        <w:pStyle w:val="Header"/>
      </w:pPr>
      <w:r>
        <w:separator/>
      </w:r>
    </w:p>
  </w:endnote>
  <w:endnote w:type="continuationSeparator" w:id="0">
    <w:p w:rsidR="0035360B" w:rsidRDefault="0035360B" w:rsidP="00CD3940">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w:altName w:val="Courier New"/>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Bold">
    <w:panose1 w:val="00000000000000000000"/>
    <w:charset w:val="00"/>
    <w:family w:val="roman"/>
    <w:notTrueType/>
    <w:pitch w:val="default"/>
  </w:font>
  <w:font w:name="Times New Roman Italic">
    <w:panose1 w:val="00000000000000000000"/>
    <w:charset w:val="00"/>
    <w:family w:val="roman"/>
    <w:notTrueType/>
    <w:pitch w:val="default"/>
  </w:font>
  <w:font w:name="Andale Sans UI">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VnTimeH">
    <w:charset w:val="00"/>
    <w:family w:val="swiss"/>
    <w:pitch w:val="variable"/>
    <w:sig w:usb0="00000007" w:usb1="00000000" w:usb2="00000000" w:usb3="00000000" w:csb0="00000013" w:csb1="00000000"/>
  </w:font>
  <w:font w:name=".VnHelvetInsH">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60B" w:rsidRDefault="0035360B" w:rsidP="00CD3940">
      <w:pPr>
        <w:pStyle w:val="Header"/>
      </w:pPr>
      <w:r>
        <w:separator/>
      </w:r>
    </w:p>
  </w:footnote>
  <w:footnote w:type="continuationSeparator" w:id="0">
    <w:p w:rsidR="0035360B" w:rsidRDefault="0035360B" w:rsidP="00CD3940">
      <w:pPr>
        <w:pStyle w:val="Header"/>
      </w:pPr>
      <w:r>
        <w:continuationSeparator/>
      </w:r>
    </w:p>
  </w:footnote>
  <w:footnote w:id="1">
    <w:p w:rsidR="00E756F3" w:rsidRPr="00E756F3" w:rsidRDefault="00E756F3" w:rsidP="00E756F3">
      <w:pPr>
        <w:pStyle w:val="FootnoteText"/>
        <w:rPr>
          <w:i/>
          <w:sz w:val="18"/>
        </w:rPr>
      </w:pPr>
      <w:r>
        <w:rPr>
          <w:rStyle w:val="FootnoteReference"/>
        </w:rPr>
        <w:t>*</w:t>
      </w:r>
      <w:r w:rsidRPr="00E756F3">
        <w:rPr>
          <w:i/>
          <w:sz w:val="18"/>
        </w:rPr>
        <w:t>Tel:.........., Email:.......</w:t>
      </w:r>
    </w:p>
    <w:p w:rsidR="00E756F3" w:rsidRPr="00E756F3" w:rsidRDefault="00E756F3" w:rsidP="00E756F3">
      <w:pPr>
        <w:pStyle w:val="FootnoteText"/>
        <w:jc w:val="both"/>
      </w:pPr>
      <w:r>
        <w:rPr>
          <w:sz w:val="18"/>
        </w:rPr>
        <w:t>(</w:t>
      </w:r>
      <w:r w:rsidR="009948EA">
        <w:rPr>
          <w:sz w:val="18"/>
        </w:rPr>
        <w:t>S</w:t>
      </w:r>
      <w:r w:rsidRPr="00E756F3">
        <w:rPr>
          <w:sz w:val="18"/>
        </w:rPr>
        <w:t>ố điện thoại và email của tác giả liên hệ (Corresponding author) – người gửi bài và chịu trách nhiệm phản hồi các yêu cầu của tòa soạn và phản biện.</w:t>
      </w:r>
      <w:r w:rsidR="00EC7A0F">
        <w:rPr>
          <w:sz w:val="18"/>
        </w:rPr>
        <w:t>)</w:t>
      </w:r>
    </w:p>
  </w:footnote>
  <w:footnote w:id="2">
    <w:p w:rsidR="001B4D36" w:rsidRPr="00E756F3" w:rsidRDefault="001B4D36" w:rsidP="001B4D36">
      <w:pPr>
        <w:pStyle w:val="FootnoteText"/>
        <w:rPr>
          <w:i/>
          <w:sz w:val="18"/>
        </w:rPr>
      </w:pPr>
      <w:r>
        <w:rPr>
          <w:rStyle w:val="FootnoteReference"/>
        </w:rPr>
        <w:t>*</w:t>
      </w:r>
      <w:r w:rsidRPr="00E756F3">
        <w:rPr>
          <w:i/>
          <w:sz w:val="18"/>
        </w:rPr>
        <w:t>Tel:.........., Email:.......</w:t>
      </w:r>
    </w:p>
    <w:p w:rsidR="00C672F2" w:rsidRDefault="00104FD4">
      <w:pPr>
        <w:pStyle w:val="FootnoteText"/>
        <w:jc w:val="both"/>
      </w:pPr>
      <w:r>
        <w:rPr>
          <w:sz w:val="18"/>
        </w:rPr>
        <w:t>G</w:t>
      </w:r>
      <w:r w:rsidR="001B4D36" w:rsidRPr="00E756F3">
        <w:rPr>
          <w:sz w:val="18"/>
        </w:rPr>
        <w:t>hi số điện thoại và email của tác giả</w:t>
      </w:r>
      <w:r w:rsidR="001B4D36">
        <w:rPr>
          <w:sz w:val="18"/>
        </w:rPr>
        <w:t xml:space="preserve"> liên hệ (Corresponding author)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CE3" w:rsidRPr="0006624C" w:rsidRDefault="00A81CE3" w:rsidP="0006624C">
    <w:pPr>
      <w:pStyle w:val="Header"/>
      <w:spacing w:after="12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64D"/>
    <w:multiLevelType w:val="multilevel"/>
    <w:tmpl w:val="CABE731A"/>
    <w:lvl w:ilvl="0">
      <w:start w:val="1"/>
      <w:numFmt w:val="decimal"/>
      <w:pStyle w:val="demuclon"/>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AB442C8"/>
    <w:multiLevelType w:val="hybridMultilevel"/>
    <w:tmpl w:val="A7B088E2"/>
    <w:lvl w:ilvl="0" w:tplc="102AA1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79430A3"/>
    <w:multiLevelType w:val="hybridMultilevel"/>
    <w:tmpl w:val="7BAE25D4"/>
    <w:name w:val="WW8Num7"/>
    <w:lvl w:ilvl="0" w:tplc="88884E32">
      <w:start w:val="1"/>
      <w:numFmt w:val="decimal"/>
      <w:lvlText w:val="%1."/>
      <w:lvlJc w:val="left"/>
      <w:pPr>
        <w:tabs>
          <w:tab w:val="num" w:pos="360"/>
        </w:tabs>
        <w:ind w:left="360" w:hanging="360"/>
      </w:pPr>
      <w:rPr>
        <w:b w:val="0"/>
        <w:i w:val="0"/>
        <w:sz w:val="20"/>
        <w:szCs w:val="20"/>
      </w:rPr>
    </w:lvl>
    <w:lvl w:ilvl="1" w:tplc="516C2B80">
      <w:start w:val="1"/>
      <w:numFmt w:val="lowerLetter"/>
      <w:lvlText w:val="%2."/>
      <w:lvlJc w:val="left"/>
      <w:pPr>
        <w:tabs>
          <w:tab w:val="num" w:pos="1440"/>
        </w:tabs>
        <w:ind w:left="1440" w:hanging="360"/>
      </w:pPr>
    </w:lvl>
    <w:lvl w:ilvl="2" w:tplc="3C806440" w:tentative="1">
      <w:start w:val="1"/>
      <w:numFmt w:val="lowerRoman"/>
      <w:lvlText w:val="%3."/>
      <w:lvlJc w:val="right"/>
      <w:pPr>
        <w:tabs>
          <w:tab w:val="num" w:pos="2160"/>
        </w:tabs>
        <w:ind w:left="2160" w:hanging="180"/>
      </w:pPr>
    </w:lvl>
    <w:lvl w:ilvl="3" w:tplc="83524ED0">
      <w:start w:val="1"/>
      <w:numFmt w:val="none"/>
      <w:lvlText w:val="31."/>
      <w:lvlJc w:val="left"/>
      <w:pPr>
        <w:tabs>
          <w:tab w:val="num" w:pos="2880"/>
        </w:tabs>
        <w:ind w:left="2880" w:hanging="360"/>
      </w:pPr>
      <w:rPr>
        <w:rFonts w:hint="default"/>
        <w:i w:val="0"/>
        <w:sz w:val="26"/>
      </w:rPr>
    </w:lvl>
    <w:lvl w:ilvl="4" w:tplc="D452CA5E" w:tentative="1">
      <w:start w:val="1"/>
      <w:numFmt w:val="lowerLetter"/>
      <w:lvlText w:val="%5."/>
      <w:lvlJc w:val="left"/>
      <w:pPr>
        <w:tabs>
          <w:tab w:val="num" w:pos="3600"/>
        </w:tabs>
        <w:ind w:left="3600" w:hanging="360"/>
      </w:pPr>
    </w:lvl>
    <w:lvl w:ilvl="5" w:tplc="EDA8E448" w:tentative="1">
      <w:start w:val="1"/>
      <w:numFmt w:val="lowerRoman"/>
      <w:lvlText w:val="%6."/>
      <w:lvlJc w:val="right"/>
      <w:pPr>
        <w:tabs>
          <w:tab w:val="num" w:pos="4320"/>
        </w:tabs>
        <w:ind w:left="4320" w:hanging="180"/>
      </w:pPr>
    </w:lvl>
    <w:lvl w:ilvl="6" w:tplc="4E62750E" w:tentative="1">
      <w:start w:val="1"/>
      <w:numFmt w:val="decimal"/>
      <w:lvlText w:val="%7."/>
      <w:lvlJc w:val="left"/>
      <w:pPr>
        <w:tabs>
          <w:tab w:val="num" w:pos="5040"/>
        </w:tabs>
        <w:ind w:left="5040" w:hanging="360"/>
      </w:pPr>
    </w:lvl>
    <w:lvl w:ilvl="7" w:tplc="FB768F4E" w:tentative="1">
      <w:start w:val="1"/>
      <w:numFmt w:val="lowerLetter"/>
      <w:lvlText w:val="%8."/>
      <w:lvlJc w:val="left"/>
      <w:pPr>
        <w:tabs>
          <w:tab w:val="num" w:pos="5760"/>
        </w:tabs>
        <w:ind w:left="5760" w:hanging="360"/>
      </w:pPr>
    </w:lvl>
    <w:lvl w:ilvl="8" w:tplc="0D3E590E" w:tentative="1">
      <w:start w:val="1"/>
      <w:numFmt w:val="lowerRoman"/>
      <w:lvlText w:val="%9."/>
      <w:lvlJc w:val="right"/>
      <w:pPr>
        <w:tabs>
          <w:tab w:val="num" w:pos="6480"/>
        </w:tabs>
        <w:ind w:left="6480" w:hanging="180"/>
      </w:pPr>
    </w:lvl>
  </w:abstractNum>
  <w:abstractNum w:abstractNumId="3">
    <w:nsid w:val="1C77384C"/>
    <w:multiLevelType w:val="multilevel"/>
    <w:tmpl w:val="8D987D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DD360F1"/>
    <w:multiLevelType w:val="hybridMultilevel"/>
    <w:tmpl w:val="0F7EA4F4"/>
    <w:lvl w:ilvl="0" w:tplc="F7BA5592">
      <w:start w:val="1"/>
      <w:numFmt w:val="bullet"/>
      <w:pStyle w:val="Muc3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77D3D"/>
    <w:multiLevelType w:val="hybridMultilevel"/>
    <w:tmpl w:val="B19EA8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FB51F28"/>
    <w:multiLevelType w:val="hybridMultilevel"/>
    <w:tmpl w:val="F154B01A"/>
    <w:lvl w:ilvl="0" w:tplc="E188BE24">
      <w:start w:val="1"/>
      <w:numFmt w:val="decimal"/>
      <w:lvlText w:val="%1."/>
      <w:lvlJc w:val="left"/>
      <w:pPr>
        <w:ind w:left="720" w:hanging="360"/>
      </w:pPr>
      <w:rPr>
        <w:rFonts w:hint="default"/>
        <w:b w:val="0"/>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2095EF0"/>
    <w:multiLevelType w:val="hybridMultilevel"/>
    <w:tmpl w:val="D9063E24"/>
    <w:lvl w:ilvl="0" w:tplc="4B72BBB0">
      <w:start w:val="1"/>
      <w:numFmt w:val="bullet"/>
      <w:pStyle w:val="ListBullet1"/>
      <w:lvlText w:val=""/>
      <w:lvlJc w:val="left"/>
      <w:pPr>
        <w:tabs>
          <w:tab w:val="num" w:pos="1004"/>
        </w:tabs>
        <w:ind w:left="1004" w:hanging="360"/>
      </w:pPr>
      <w:rPr>
        <w:rFonts w:ascii="Wingdings" w:hAnsi="Wingdings"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8">
    <w:nsid w:val="236B6D0B"/>
    <w:multiLevelType w:val="hybridMultilevel"/>
    <w:tmpl w:val="1D4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065A5"/>
    <w:multiLevelType w:val="hybridMultilevel"/>
    <w:tmpl w:val="BE12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D452E"/>
    <w:multiLevelType w:val="hybridMultilevel"/>
    <w:tmpl w:val="97D0A5E0"/>
    <w:lvl w:ilvl="0" w:tplc="2EA246D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nsid w:val="2DCF1FE7"/>
    <w:multiLevelType w:val="hybridMultilevel"/>
    <w:tmpl w:val="4B78C46A"/>
    <w:lvl w:ilvl="0" w:tplc="59CC3BEC">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779B0"/>
    <w:multiLevelType w:val="hybridMultilevel"/>
    <w:tmpl w:val="586A4544"/>
    <w:lvl w:ilvl="0" w:tplc="E968F3E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nsid w:val="396E5EA8"/>
    <w:multiLevelType w:val="hybridMultilevel"/>
    <w:tmpl w:val="41A0F5DC"/>
    <w:lvl w:ilvl="0" w:tplc="1B66A0C2">
      <w:start w:val="1"/>
      <w:numFmt w:val="bullet"/>
      <w:lvlText w:val="+"/>
      <w:lvlJc w:val="left"/>
      <w:pPr>
        <w:ind w:left="786" w:hanging="360"/>
      </w:pPr>
      <w:rPr>
        <w:rFonts w:ascii="VnTimes" w:hAnsi="VnTime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3ACB2CC0"/>
    <w:multiLevelType w:val="hybridMultilevel"/>
    <w:tmpl w:val="6D4213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BE9244E"/>
    <w:multiLevelType w:val="hybridMultilevel"/>
    <w:tmpl w:val="F042D2BC"/>
    <w:lvl w:ilvl="0" w:tplc="F654AC08">
      <w:start w:val="1"/>
      <w:numFmt w:val="decimal"/>
      <w:pStyle w:val="Reference"/>
      <w:lvlText w:val="%1."/>
      <w:lvlJc w:val="left"/>
      <w:pPr>
        <w:tabs>
          <w:tab w:val="num" w:pos="1134"/>
        </w:tabs>
        <w:ind w:left="1134" w:hanging="567"/>
      </w:pPr>
      <w:rPr>
        <w:rFonts w:ascii="Times New Roman" w:eastAsia="Times New Roman" w:hAnsi="Times New Roman" w:cs="Times New Roman"/>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D7E51B6"/>
    <w:multiLevelType w:val="hybridMultilevel"/>
    <w:tmpl w:val="0F9A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C7532"/>
    <w:multiLevelType w:val="hybridMultilevel"/>
    <w:tmpl w:val="69C650E4"/>
    <w:lvl w:ilvl="0" w:tplc="CDA0E9E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E916B8"/>
    <w:multiLevelType w:val="hybridMultilevel"/>
    <w:tmpl w:val="AC62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E024F"/>
    <w:multiLevelType w:val="hybridMultilevel"/>
    <w:tmpl w:val="992A60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6D17044"/>
    <w:multiLevelType w:val="hybridMultilevel"/>
    <w:tmpl w:val="6CAC73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77E00B8"/>
    <w:multiLevelType w:val="hybridMultilevel"/>
    <w:tmpl w:val="B076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A71206"/>
    <w:multiLevelType w:val="hybridMultilevel"/>
    <w:tmpl w:val="0884F230"/>
    <w:lvl w:ilvl="0" w:tplc="C8641B1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529E38B5"/>
    <w:multiLevelType w:val="singleLevel"/>
    <w:tmpl w:val="0409000B"/>
    <w:lvl w:ilvl="0">
      <w:start w:val="1"/>
      <w:numFmt w:val="bullet"/>
      <w:pStyle w:val="ListBullet"/>
      <w:lvlText w:val=""/>
      <w:lvlJc w:val="left"/>
      <w:pPr>
        <w:tabs>
          <w:tab w:val="num" w:pos="360"/>
        </w:tabs>
        <w:ind w:left="360" w:hanging="360"/>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26">
    <w:nsid w:val="5DCC351B"/>
    <w:multiLevelType w:val="hybridMultilevel"/>
    <w:tmpl w:val="1D046E1C"/>
    <w:lvl w:ilvl="0" w:tplc="7C5EA150">
      <w:start w:val="1"/>
      <w:numFmt w:val="upperLetter"/>
      <w:lvlText w:val="(%1)"/>
      <w:lvlJc w:val="left"/>
      <w:pPr>
        <w:ind w:left="1792" w:hanging="360"/>
      </w:pPr>
      <w:rPr>
        <w:rFonts w:hint="default"/>
      </w:rPr>
    </w:lvl>
    <w:lvl w:ilvl="1" w:tplc="042A0019" w:tentative="1">
      <w:start w:val="1"/>
      <w:numFmt w:val="lowerLetter"/>
      <w:lvlText w:val="%2."/>
      <w:lvlJc w:val="left"/>
      <w:pPr>
        <w:ind w:left="2512" w:hanging="360"/>
      </w:pPr>
    </w:lvl>
    <w:lvl w:ilvl="2" w:tplc="042A001B" w:tentative="1">
      <w:start w:val="1"/>
      <w:numFmt w:val="lowerRoman"/>
      <w:lvlText w:val="%3."/>
      <w:lvlJc w:val="right"/>
      <w:pPr>
        <w:ind w:left="3232" w:hanging="180"/>
      </w:pPr>
    </w:lvl>
    <w:lvl w:ilvl="3" w:tplc="042A000F" w:tentative="1">
      <w:start w:val="1"/>
      <w:numFmt w:val="decimal"/>
      <w:lvlText w:val="%4."/>
      <w:lvlJc w:val="left"/>
      <w:pPr>
        <w:ind w:left="3952" w:hanging="360"/>
      </w:pPr>
    </w:lvl>
    <w:lvl w:ilvl="4" w:tplc="042A0019" w:tentative="1">
      <w:start w:val="1"/>
      <w:numFmt w:val="lowerLetter"/>
      <w:lvlText w:val="%5."/>
      <w:lvlJc w:val="left"/>
      <w:pPr>
        <w:ind w:left="4672" w:hanging="360"/>
      </w:pPr>
    </w:lvl>
    <w:lvl w:ilvl="5" w:tplc="042A001B" w:tentative="1">
      <w:start w:val="1"/>
      <w:numFmt w:val="lowerRoman"/>
      <w:lvlText w:val="%6."/>
      <w:lvlJc w:val="right"/>
      <w:pPr>
        <w:ind w:left="5392" w:hanging="180"/>
      </w:pPr>
    </w:lvl>
    <w:lvl w:ilvl="6" w:tplc="042A000F" w:tentative="1">
      <w:start w:val="1"/>
      <w:numFmt w:val="decimal"/>
      <w:lvlText w:val="%7."/>
      <w:lvlJc w:val="left"/>
      <w:pPr>
        <w:ind w:left="6112" w:hanging="360"/>
      </w:pPr>
    </w:lvl>
    <w:lvl w:ilvl="7" w:tplc="042A0019" w:tentative="1">
      <w:start w:val="1"/>
      <w:numFmt w:val="lowerLetter"/>
      <w:lvlText w:val="%8."/>
      <w:lvlJc w:val="left"/>
      <w:pPr>
        <w:ind w:left="6832" w:hanging="360"/>
      </w:pPr>
    </w:lvl>
    <w:lvl w:ilvl="8" w:tplc="042A001B" w:tentative="1">
      <w:start w:val="1"/>
      <w:numFmt w:val="lowerRoman"/>
      <w:lvlText w:val="%9."/>
      <w:lvlJc w:val="right"/>
      <w:pPr>
        <w:ind w:left="7552" w:hanging="180"/>
      </w:pPr>
    </w:lvl>
  </w:abstractNum>
  <w:abstractNum w:abstractNumId="27">
    <w:nsid w:val="5F6335B1"/>
    <w:multiLevelType w:val="hybridMultilevel"/>
    <w:tmpl w:val="B970B538"/>
    <w:lvl w:ilvl="0" w:tplc="C7FCBA68">
      <w:start w:val="1"/>
      <w:numFmt w:val="decimal"/>
      <w:lvlText w:val="%1."/>
      <w:lvlJc w:val="left"/>
      <w:pPr>
        <w:tabs>
          <w:tab w:val="num" w:pos="360"/>
        </w:tabs>
        <w:ind w:left="360" w:hanging="360"/>
      </w:pPr>
      <w:rPr>
        <w:rFonts w:ascii="Times New Roman" w:eastAsia="Times New Roman" w:hAnsi="Times New Roman" w:cs="Times New Roman"/>
        <w:b w:val="0"/>
        <w:bCs w:val="0"/>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0BB3229"/>
    <w:multiLevelType w:val="hybridMultilevel"/>
    <w:tmpl w:val="92C2C870"/>
    <w:lvl w:ilvl="0" w:tplc="3CDAF9AA">
      <w:start w:val="1"/>
      <w:numFmt w:val="bullet"/>
      <w:lvlText w:val="-"/>
      <w:lvlJc w:val="left"/>
      <w:pPr>
        <w:ind w:left="2190" w:hanging="360"/>
      </w:pPr>
      <w:rPr>
        <w:rFonts w:ascii="inherit" w:eastAsia="Times New Roman" w:hAnsi="inherit"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9">
    <w:nsid w:val="618031AC"/>
    <w:multiLevelType w:val="hybridMultilevel"/>
    <w:tmpl w:val="CEFAD21E"/>
    <w:lvl w:ilvl="0" w:tplc="63FA0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D05C81"/>
    <w:multiLevelType w:val="hybridMultilevel"/>
    <w:tmpl w:val="C754762A"/>
    <w:lvl w:ilvl="0" w:tplc="B8EA7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0A6BCC"/>
    <w:multiLevelType w:val="hybridMultilevel"/>
    <w:tmpl w:val="9A1EF682"/>
    <w:lvl w:ilvl="0" w:tplc="2FA0755E">
      <w:start w:val="2"/>
      <w:numFmt w:val="bullet"/>
      <w:lvlText w:val="-"/>
      <w:lvlJc w:val="left"/>
      <w:pPr>
        <w:ind w:left="502"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2">
    <w:nsid w:val="73BE00D0"/>
    <w:multiLevelType w:val="hybridMultilevel"/>
    <w:tmpl w:val="8E5CCED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3">
    <w:nsid w:val="75243BA9"/>
    <w:multiLevelType w:val="hybridMultilevel"/>
    <w:tmpl w:val="A894D2E6"/>
    <w:lvl w:ilvl="0" w:tplc="41FCB98C">
      <w:start w:val="12"/>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34">
    <w:nsid w:val="76A56924"/>
    <w:multiLevelType w:val="hybridMultilevel"/>
    <w:tmpl w:val="DC460F96"/>
    <w:lvl w:ilvl="0" w:tplc="CCB48D66">
      <w:start w:val="1"/>
      <w:numFmt w:val="decimal"/>
      <w:pStyle w:val="Index"/>
      <w:lvlText w:val="[%1]"/>
      <w:lvlJc w:val="left"/>
      <w:pPr>
        <w:tabs>
          <w:tab w:val="num" w:pos="360"/>
        </w:tabs>
        <w:ind w:left="340" w:hanging="340"/>
      </w:pPr>
      <w:rPr>
        <w:rFonts w:ascii="Times New Roman" w:hAnsi="Times New Roman"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793D7CF8"/>
    <w:multiLevelType w:val="hybridMultilevel"/>
    <w:tmpl w:val="4C1639C4"/>
    <w:lvl w:ilvl="0" w:tplc="80BC4ECA">
      <w:start w:val="1"/>
      <w:numFmt w:val="decimal"/>
      <w:lvlText w:val="%1."/>
      <w:lvlJc w:val="left"/>
      <w:pPr>
        <w:ind w:left="360" w:hanging="360"/>
      </w:pPr>
      <w:rPr>
        <w:rFonts w:ascii="Times New Roman" w:eastAsia="Calibr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E01480"/>
    <w:multiLevelType w:val="hybridMultilevel"/>
    <w:tmpl w:val="B672E4AC"/>
    <w:lvl w:ilvl="0" w:tplc="1A36023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24"/>
  </w:num>
  <w:num w:numId="4">
    <w:abstractNumId w:val="7"/>
  </w:num>
  <w:num w:numId="5">
    <w:abstractNumId w:val="15"/>
  </w:num>
  <w:num w:numId="6">
    <w:abstractNumId w:val="25"/>
  </w:num>
  <w:num w:numId="7">
    <w:abstractNumId w:val="34"/>
  </w:num>
  <w:num w:numId="8">
    <w:abstractNumId w:val="4"/>
  </w:num>
  <w:num w:numId="9">
    <w:abstractNumId w:val="10"/>
  </w:num>
  <w:num w:numId="10">
    <w:abstractNumId w:val="5"/>
  </w:num>
  <w:num w:numId="11">
    <w:abstractNumId w:val="1"/>
  </w:num>
  <w:num w:numId="12">
    <w:abstractNumId w:val="33"/>
  </w:num>
  <w:num w:numId="13">
    <w:abstractNumId w:val="14"/>
  </w:num>
  <w:num w:numId="14">
    <w:abstractNumId w:val="36"/>
  </w:num>
  <w:num w:numId="15">
    <w:abstractNumId w:val="27"/>
  </w:num>
  <w:num w:numId="16">
    <w:abstractNumId w:val="30"/>
  </w:num>
  <w:num w:numId="17">
    <w:abstractNumId w:val="17"/>
  </w:num>
  <w:num w:numId="18">
    <w:abstractNumId w:val="20"/>
  </w:num>
  <w:num w:numId="19">
    <w:abstractNumId w:val="13"/>
  </w:num>
  <w:num w:numId="20">
    <w:abstractNumId w:val="18"/>
  </w:num>
  <w:num w:numId="21">
    <w:abstractNumId w:val="0"/>
  </w:num>
  <w:num w:numId="22">
    <w:abstractNumId w:val="32"/>
  </w:num>
  <w:num w:numId="23">
    <w:abstractNumId w:val="11"/>
  </w:num>
  <w:num w:numId="24">
    <w:abstractNumId w:val="35"/>
  </w:num>
  <w:num w:numId="25">
    <w:abstractNumId w:val="21"/>
  </w:num>
  <w:num w:numId="26">
    <w:abstractNumId w:val="28"/>
  </w:num>
  <w:num w:numId="27">
    <w:abstractNumId w:val="31"/>
  </w:num>
  <w:num w:numId="28">
    <w:abstractNumId w:val="19"/>
  </w:num>
  <w:num w:numId="29">
    <w:abstractNumId w:val="26"/>
  </w:num>
  <w:num w:numId="30">
    <w:abstractNumId w:val="6"/>
  </w:num>
  <w:num w:numId="31">
    <w:abstractNumId w:val="29"/>
  </w:num>
  <w:num w:numId="32">
    <w:abstractNumId w:val="22"/>
  </w:num>
  <w:num w:numId="33">
    <w:abstractNumId w:val="8"/>
  </w:num>
  <w:num w:numId="34">
    <w:abstractNumId w:val="9"/>
  </w:num>
  <w:num w:numId="35">
    <w:abstractNumId w:val="16"/>
  </w:num>
  <w:num w:numId="3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o:allowoverlap="f" fill="f" fillcolor="white" stroke="f">
      <v:fill color="white" on="f"/>
      <v:stroke on="f"/>
      <o:colormru v:ext="edit" colors="#1d11b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A1"/>
    <w:rsid w:val="0000194E"/>
    <w:rsid w:val="000025C9"/>
    <w:rsid w:val="0000343B"/>
    <w:rsid w:val="00003728"/>
    <w:rsid w:val="00003B3A"/>
    <w:rsid w:val="000048AE"/>
    <w:rsid w:val="00005BCC"/>
    <w:rsid w:val="000063C9"/>
    <w:rsid w:val="000065ED"/>
    <w:rsid w:val="00006CB2"/>
    <w:rsid w:val="00006E25"/>
    <w:rsid w:val="00007B38"/>
    <w:rsid w:val="0001049B"/>
    <w:rsid w:val="000106CE"/>
    <w:rsid w:val="00011207"/>
    <w:rsid w:val="000112A2"/>
    <w:rsid w:val="0001267B"/>
    <w:rsid w:val="00012960"/>
    <w:rsid w:val="000129D9"/>
    <w:rsid w:val="00013A2B"/>
    <w:rsid w:val="00013AA3"/>
    <w:rsid w:val="00014248"/>
    <w:rsid w:val="000154F6"/>
    <w:rsid w:val="000168C5"/>
    <w:rsid w:val="00016A1B"/>
    <w:rsid w:val="00020F8E"/>
    <w:rsid w:val="00021524"/>
    <w:rsid w:val="0002267A"/>
    <w:rsid w:val="00023218"/>
    <w:rsid w:val="000242DE"/>
    <w:rsid w:val="00024324"/>
    <w:rsid w:val="000245BF"/>
    <w:rsid w:val="0002482F"/>
    <w:rsid w:val="000267FA"/>
    <w:rsid w:val="00027434"/>
    <w:rsid w:val="000274E4"/>
    <w:rsid w:val="00027B8C"/>
    <w:rsid w:val="000307C3"/>
    <w:rsid w:val="00030D75"/>
    <w:rsid w:val="00031E39"/>
    <w:rsid w:val="000327B7"/>
    <w:rsid w:val="00032AF1"/>
    <w:rsid w:val="00033F56"/>
    <w:rsid w:val="00034898"/>
    <w:rsid w:val="00035F68"/>
    <w:rsid w:val="00036173"/>
    <w:rsid w:val="00036F97"/>
    <w:rsid w:val="00037F3F"/>
    <w:rsid w:val="00040103"/>
    <w:rsid w:val="000411CD"/>
    <w:rsid w:val="0004123F"/>
    <w:rsid w:val="00041AF8"/>
    <w:rsid w:val="00041B9E"/>
    <w:rsid w:val="00042F81"/>
    <w:rsid w:val="000436FE"/>
    <w:rsid w:val="00043C52"/>
    <w:rsid w:val="00045EA5"/>
    <w:rsid w:val="00046A4E"/>
    <w:rsid w:val="00046B7D"/>
    <w:rsid w:val="0005043C"/>
    <w:rsid w:val="000509A1"/>
    <w:rsid w:val="00050C53"/>
    <w:rsid w:val="00051E74"/>
    <w:rsid w:val="00052668"/>
    <w:rsid w:val="000526FF"/>
    <w:rsid w:val="000527F5"/>
    <w:rsid w:val="00053002"/>
    <w:rsid w:val="000535D4"/>
    <w:rsid w:val="00054D7D"/>
    <w:rsid w:val="000552AC"/>
    <w:rsid w:val="000556FE"/>
    <w:rsid w:val="00055BCE"/>
    <w:rsid w:val="000560B4"/>
    <w:rsid w:val="00057803"/>
    <w:rsid w:val="000609A8"/>
    <w:rsid w:val="00060BE7"/>
    <w:rsid w:val="000614ED"/>
    <w:rsid w:val="00062784"/>
    <w:rsid w:val="00062D69"/>
    <w:rsid w:val="00063EA0"/>
    <w:rsid w:val="00065749"/>
    <w:rsid w:val="0006624C"/>
    <w:rsid w:val="0006746F"/>
    <w:rsid w:val="00067C6C"/>
    <w:rsid w:val="00067DB6"/>
    <w:rsid w:val="000703D2"/>
    <w:rsid w:val="00071537"/>
    <w:rsid w:val="000721AD"/>
    <w:rsid w:val="000723C6"/>
    <w:rsid w:val="00073B47"/>
    <w:rsid w:val="00073DDB"/>
    <w:rsid w:val="00074017"/>
    <w:rsid w:val="00075CE3"/>
    <w:rsid w:val="00075D6C"/>
    <w:rsid w:val="00075F97"/>
    <w:rsid w:val="00076932"/>
    <w:rsid w:val="00077AF7"/>
    <w:rsid w:val="00077F44"/>
    <w:rsid w:val="0008034F"/>
    <w:rsid w:val="00080812"/>
    <w:rsid w:val="00080B1B"/>
    <w:rsid w:val="00080D48"/>
    <w:rsid w:val="000817A5"/>
    <w:rsid w:val="0008238A"/>
    <w:rsid w:val="00083B25"/>
    <w:rsid w:val="00084484"/>
    <w:rsid w:val="00084713"/>
    <w:rsid w:val="00084A1A"/>
    <w:rsid w:val="00085379"/>
    <w:rsid w:val="00086067"/>
    <w:rsid w:val="00086A66"/>
    <w:rsid w:val="000871AB"/>
    <w:rsid w:val="00087D2F"/>
    <w:rsid w:val="00090128"/>
    <w:rsid w:val="00090172"/>
    <w:rsid w:val="00090D1E"/>
    <w:rsid w:val="00090DBB"/>
    <w:rsid w:val="00091568"/>
    <w:rsid w:val="0009161D"/>
    <w:rsid w:val="000916CD"/>
    <w:rsid w:val="000926AA"/>
    <w:rsid w:val="00093AC4"/>
    <w:rsid w:val="00093F13"/>
    <w:rsid w:val="000944B3"/>
    <w:rsid w:val="00094815"/>
    <w:rsid w:val="000952CA"/>
    <w:rsid w:val="0009532F"/>
    <w:rsid w:val="0009593F"/>
    <w:rsid w:val="000961DB"/>
    <w:rsid w:val="00097672"/>
    <w:rsid w:val="00097F77"/>
    <w:rsid w:val="000A0FE0"/>
    <w:rsid w:val="000A12D4"/>
    <w:rsid w:val="000A18B8"/>
    <w:rsid w:val="000A1901"/>
    <w:rsid w:val="000A1ACE"/>
    <w:rsid w:val="000A1D60"/>
    <w:rsid w:val="000A30DF"/>
    <w:rsid w:val="000A3137"/>
    <w:rsid w:val="000A35FC"/>
    <w:rsid w:val="000A3B03"/>
    <w:rsid w:val="000A5950"/>
    <w:rsid w:val="000A621A"/>
    <w:rsid w:val="000A63BA"/>
    <w:rsid w:val="000A67ED"/>
    <w:rsid w:val="000A67F0"/>
    <w:rsid w:val="000A7B57"/>
    <w:rsid w:val="000B1865"/>
    <w:rsid w:val="000B1BCB"/>
    <w:rsid w:val="000B2338"/>
    <w:rsid w:val="000B2BC8"/>
    <w:rsid w:val="000B2D6A"/>
    <w:rsid w:val="000B34EB"/>
    <w:rsid w:val="000B361F"/>
    <w:rsid w:val="000B3798"/>
    <w:rsid w:val="000B3A1D"/>
    <w:rsid w:val="000B4657"/>
    <w:rsid w:val="000B541D"/>
    <w:rsid w:val="000B58F1"/>
    <w:rsid w:val="000B6F54"/>
    <w:rsid w:val="000B7254"/>
    <w:rsid w:val="000C0362"/>
    <w:rsid w:val="000C07D9"/>
    <w:rsid w:val="000C0F88"/>
    <w:rsid w:val="000C10C5"/>
    <w:rsid w:val="000C1CE3"/>
    <w:rsid w:val="000C2426"/>
    <w:rsid w:val="000C2650"/>
    <w:rsid w:val="000C2F92"/>
    <w:rsid w:val="000C3605"/>
    <w:rsid w:val="000C41D5"/>
    <w:rsid w:val="000C4598"/>
    <w:rsid w:val="000C4680"/>
    <w:rsid w:val="000C53F2"/>
    <w:rsid w:val="000C6DC0"/>
    <w:rsid w:val="000D01BA"/>
    <w:rsid w:val="000D129D"/>
    <w:rsid w:val="000D1DF9"/>
    <w:rsid w:val="000D281B"/>
    <w:rsid w:val="000D349B"/>
    <w:rsid w:val="000D3751"/>
    <w:rsid w:val="000D3DFE"/>
    <w:rsid w:val="000D45A8"/>
    <w:rsid w:val="000D5912"/>
    <w:rsid w:val="000D6448"/>
    <w:rsid w:val="000D6A81"/>
    <w:rsid w:val="000E078B"/>
    <w:rsid w:val="000E0CEC"/>
    <w:rsid w:val="000E1EAE"/>
    <w:rsid w:val="000E24E2"/>
    <w:rsid w:val="000E2DA1"/>
    <w:rsid w:val="000E36E9"/>
    <w:rsid w:val="000E3F93"/>
    <w:rsid w:val="000E47F4"/>
    <w:rsid w:val="000E4A23"/>
    <w:rsid w:val="000E556A"/>
    <w:rsid w:val="000E5A5B"/>
    <w:rsid w:val="000E680E"/>
    <w:rsid w:val="000E6B3E"/>
    <w:rsid w:val="000E7B81"/>
    <w:rsid w:val="000F0247"/>
    <w:rsid w:val="000F0EDC"/>
    <w:rsid w:val="000F1BD3"/>
    <w:rsid w:val="000F1D7F"/>
    <w:rsid w:val="000F23FC"/>
    <w:rsid w:val="000F29FE"/>
    <w:rsid w:val="000F2E57"/>
    <w:rsid w:val="000F3141"/>
    <w:rsid w:val="000F31B0"/>
    <w:rsid w:val="000F39B9"/>
    <w:rsid w:val="000F3B0F"/>
    <w:rsid w:val="000F4082"/>
    <w:rsid w:val="000F441B"/>
    <w:rsid w:val="000F4AD0"/>
    <w:rsid w:val="000F4E2D"/>
    <w:rsid w:val="000F530C"/>
    <w:rsid w:val="000F596B"/>
    <w:rsid w:val="000F64D2"/>
    <w:rsid w:val="000F6809"/>
    <w:rsid w:val="000F6B6B"/>
    <w:rsid w:val="000F6C77"/>
    <w:rsid w:val="000F6CEF"/>
    <w:rsid w:val="00100671"/>
    <w:rsid w:val="001007D9"/>
    <w:rsid w:val="001009B4"/>
    <w:rsid w:val="00100EE7"/>
    <w:rsid w:val="00101BC0"/>
    <w:rsid w:val="00101C5A"/>
    <w:rsid w:val="001036F2"/>
    <w:rsid w:val="00103B96"/>
    <w:rsid w:val="00103BE1"/>
    <w:rsid w:val="00103D7B"/>
    <w:rsid w:val="001048DA"/>
    <w:rsid w:val="00104CB4"/>
    <w:rsid w:val="00104FD4"/>
    <w:rsid w:val="001062FC"/>
    <w:rsid w:val="00107582"/>
    <w:rsid w:val="00110CB8"/>
    <w:rsid w:val="00111073"/>
    <w:rsid w:val="00111D48"/>
    <w:rsid w:val="00111EA6"/>
    <w:rsid w:val="00114E30"/>
    <w:rsid w:val="00116638"/>
    <w:rsid w:val="0011733F"/>
    <w:rsid w:val="0011780E"/>
    <w:rsid w:val="00117E6D"/>
    <w:rsid w:val="00120624"/>
    <w:rsid w:val="001213ED"/>
    <w:rsid w:val="00122356"/>
    <w:rsid w:val="0012249B"/>
    <w:rsid w:val="0012352C"/>
    <w:rsid w:val="00123DC7"/>
    <w:rsid w:val="00124CAC"/>
    <w:rsid w:val="001256C6"/>
    <w:rsid w:val="00125765"/>
    <w:rsid w:val="0012594B"/>
    <w:rsid w:val="00126B5F"/>
    <w:rsid w:val="0013022F"/>
    <w:rsid w:val="0013047D"/>
    <w:rsid w:val="0013100B"/>
    <w:rsid w:val="0013233F"/>
    <w:rsid w:val="00132534"/>
    <w:rsid w:val="00132F4E"/>
    <w:rsid w:val="00133A43"/>
    <w:rsid w:val="00133ACC"/>
    <w:rsid w:val="00134314"/>
    <w:rsid w:val="00134548"/>
    <w:rsid w:val="001350B7"/>
    <w:rsid w:val="00135379"/>
    <w:rsid w:val="00136168"/>
    <w:rsid w:val="001363EC"/>
    <w:rsid w:val="001365F8"/>
    <w:rsid w:val="0013699D"/>
    <w:rsid w:val="00136D42"/>
    <w:rsid w:val="00140A57"/>
    <w:rsid w:val="00141CA9"/>
    <w:rsid w:val="0014281D"/>
    <w:rsid w:val="0014294E"/>
    <w:rsid w:val="00143029"/>
    <w:rsid w:val="001437D6"/>
    <w:rsid w:val="001438F2"/>
    <w:rsid w:val="00145E9A"/>
    <w:rsid w:val="001478DA"/>
    <w:rsid w:val="0015018B"/>
    <w:rsid w:val="001502B4"/>
    <w:rsid w:val="0015095B"/>
    <w:rsid w:val="00150D02"/>
    <w:rsid w:val="0015121D"/>
    <w:rsid w:val="00151486"/>
    <w:rsid w:val="00152C0C"/>
    <w:rsid w:val="00152E2B"/>
    <w:rsid w:val="001545F4"/>
    <w:rsid w:val="00154F6F"/>
    <w:rsid w:val="001550DF"/>
    <w:rsid w:val="00155A8D"/>
    <w:rsid w:val="00155C6C"/>
    <w:rsid w:val="001562B5"/>
    <w:rsid w:val="001562BE"/>
    <w:rsid w:val="001567E6"/>
    <w:rsid w:val="00156A60"/>
    <w:rsid w:val="00157232"/>
    <w:rsid w:val="00157473"/>
    <w:rsid w:val="00160231"/>
    <w:rsid w:val="001610DD"/>
    <w:rsid w:val="001625D6"/>
    <w:rsid w:val="00162F9A"/>
    <w:rsid w:val="0016303B"/>
    <w:rsid w:val="0016322D"/>
    <w:rsid w:val="001639E3"/>
    <w:rsid w:val="00163D87"/>
    <w:rsid w:val="00164766"/>
    <w:rsid w:val="00164C18"/>
    <w:rsid w:val="00166332"/>
    <w:rsid w:val="00166EAB"/>
    <w:rsid w:val="00167993"/>
    <w:rsid w:val="00170431"/>
    <w:rsid w:val="001706EB"/>
    <w:rsid w:val="00170C9D"/>
    <w:rsid w:val="00170F8C"/>
    <w:rsid w:val="0017140A"/>
    <w:rsid w:val="00171975"/>
    <w:rsid w:val="0017247B"/>
    <w:rsid w:val="00172911"/>
    <w:rsid w:val="00173DF4"/>
    <w:rsid w:val="0017415D"/>
    <w:rsid w:val="00174797"/>
    <w:rsid w:val="001752D0"/>
    <w:rsid w:val="00175EE7"/>
    <w:rsid w:val="001761B8"/>
    <w:rsid w:val="0017622E"/>
    <w:rsid w:val="0017654D"/>
    <w:rsid w:val="001771C4"/>
    <w:rsid w:val="001776E9"/>
    <w:rsid w:val="00177DF9"/>
    <w:rsid w:val="00181852"/>
    <w:rsid w:val="001819AE"/>
    <w:rsid w:val="001824F2"/>
    <w:rsid w:val="00182F05"/>
    <w:rsid w:val="0018301C"/>
    <w:rsid w:val="00183D5F"/>
    <w:rsid w:val="00184EAD"/>
    <w:rsid w:val="0018563D"/>
    <w:rsid w:val="00185820"/>
    <w:rsid w:val="00185C0D"/>
    <w:rsid w:val="00185D9A"/>
    <w:rsid w:val="00185FA7"/>
    <w:rsid w:val="00186B2D"/>
    <w:rsid w:val="0018711D"/>
    <w:rsid w:val="001876BE"/>
    <w:rsid w:val="001876E9"/>
    <w:rsid w:val="0019105B"/>
    <w:rsid w:val="001917CB"/>
    <w:rsid w:val="0019211F"/>
    <w:rsid w:val="0019231D"/>
    <w:rsid w:val="00192400"/>
    <w:rsid w:val="00192C06"/>
    <w:rsid w:val="00193005"/>
    <w:rsid w:val="00193C29"/>
    <w:rsid w:val="00194673"/>
    <w:rsid w:val="001956BB"/>
    <w:rsid w:val="00196B0B"/>
    <w:rsid w:val="00197246"/>
    <w:rsid w:val="001972AA"/>
    <w:rsid w:val="001978E9"/>
    <w:rsid w:val="001A0A9D"/>
    <w:rsid w:val="001A0F41"/>
    <w:rsid w:val="001A1C4A"/>
    <w:rsid w:val="001A1F18"/>
    <w:rsid w:val="001A270E"/>
    <w:rsid w:val="001A272B"/>
    <w:rsid w:val="001A4431"/>
    <w:rsid w:val="001A46C4"/>
    <w:rsid w:val="001A4B54"/>
    <w:rsid w:val="001A4B59"/>
    <w:rsid w:val="001A54F1"/>
    <w:rsid w:val="001A58D4"/>
    <w:rsid w:val="001A5D26"/>
    <w:rsid w:val="001A5FE2"/>
    <w:rsid w:val="001A68AB"/>
    <w:rsid w:val="001A6BEB"/>
    <w:rsid w:val="001A6D58"/>
    <w:rsid w:val="001A7712"/>
    <w:rsid w:val="001A7B59"/>
    <w:rsid w:val="001A7EED"/>
    <w:rsid w:val="001B06E1"/>
    <w:rsid w:val="001B1B57"/>
    <w:rsid w:val="001B1D5F"/>
    <w:rsid w:val="001B1D98"/>
    <w:rsid w:val="001B1F31"/>
    <w:rsid w:val="001B23C0"/>
    <w:rsid w:val="001B24B9"/>
    <w:rsid w:val="001B25FA"/>
    <w:rsid w:val="001B2B09"/>
    <w:rsid w:val="001B42C8"/>
    <w:rsid w:val="001B4D36"/>
    <w:rsid w:val="001B4D43"/>
    <w:rsid w:val="001B57CC"/>
    <w:rsid w:val="001B5AC7"/>
    <w:rsid w:val="001B5F5C"/>
    <w:rsid w:val="001C2EA1"/>
    <w:rsid w:val="001C332C"/>
    <w:rsid w:val="001C385C"/>
    <w:rsid w:val="001C4473"/>
    <w:rsid w:val="001C44AF"/>
    <w:rsid w:val="001C4948"/>
    <w:rsid w:val="001C5EE1"/>
    <w:rsid w:val="001C6368"/>
    <w:rsid w:val="001C688D"/>
    <w:rsid w:val="001C708B"/>
    <w:rsid w:val="001D06A6"/>
    <w:rsid w:val="001D0FB4"/>
    <w:rsid w:val="001D20EB"/>
    <w:rsid w:val="001D2327"/>
    <w:rsid w:val="001D23B4"/>
    <w:rsid w:val="001D25FE"/>
    <w:rsid w:val="001D25FF"/>
    <w:rsid w:val="001D2946"/>
    <w:rsid w:val="001D2ABE"/>
    <w:rsid w:val="001D2AFF"/>
    <w:rsid w:val="001D30B5"/>
    <w:rsid w:val="001D376D"/>
    <w:rsid w:val="001D3F58"/>
    <w:rsid w:val="001D4A27"/>
    <w:rsid w:val="001D4E37"/>
    <w:rsid w:val="001D56FA"/>
    <w:rsid w:val="001D5D1B"/>
    <w:rsid w:val="001D6197"/>
    <w:rsid w:val="001D712A"/>
    <w:rsid w:val="001D719D"/>
    <w:rsid w:val="001D75AA"/>
    <w:rsid w:val="001D7DB9"/>
    <w:rsid w:val="001E0257"/>
    <w:rsid w:val="001E13D8"/>
    <w:rsid w:val="001E16B2"/>
    <w:rsid w:val="001E1A2E"/>
    <w:rsid w:val="001E2A66"/>
    <w:rsid w:val="001E4AB0"/>
    <w:rsid w:val="001E569B"/>
    <w:rsid w:val="001E5814"/>
    <w:rsid w:val="001E608D"/>
    <w:rsid w:val="001E6236"/>
    <w:rsid w:val="001E67C2"/>
    <w:rsid w:val="001E7E34"/>
    <w:rsid w:val="001F110F"/>
    <w:rsid w:val="001F1742"/>
    <w:rsid w:val="001F24B7"/>
    <w:rsid w:val="001F27A0"/>
    <w:rsid w:val="001F4516"/>
    <w:rsid w:val="001F51E6"/>
    <w:rsid w:val="001F55DB"/>
    <w:rsid w:val="001F57C3"/>
    <w:rsid w:val="001F5DBF"/>
    <w:rsid w:val="001F5FD2"/>
    <w:rsid w:val="001F6550"/>
    <w:rsid w:val="001F6D76"/>
    <w:rsid w:val="001F729C"/>
    <w:rsid w:val="001F7AE4"/>
    <w:rsid w:val="00200B43"/>
    <w:rsid w:val="00201922"/>
    <w:rsid w:val="00202B4E"/>
    <w:rsid w:val="00202CDC"/>
    <w:rsid w:val="002031D4"/>
    <w:rsid w:val="00203FF0"/>
    <w:rsid w:val="00204123"/>
    <w:rsid w:val="00204422"/>
    <w:rsid w:val="00204A59"/>
    <w:rsid w:val="00204B89"/>
    <w:rsid w:val="00204ED0"/>
    <w:rsid w:val="002069FC"/>
    <w:rsid w:val="00206CF8"/>
    <w:rsid w:val="00206E44"/>
    <w:rsid w:val="002100C0"/>
    <w:rsid w:val="00210607"/>
    <w:rsid w:val="002119AD"/>
    <w:rsid w:val="00211FB3"/>
    <w:rsid w:val="0021279C"/>
    <w:rsid w:val="00212BE6"/>
    <w:rsid w:val="00213215"/>
    <w:rsid w:val="002138BD"/>
    <w:rsid w:val="0021407B"/>
    <w:rsid w:val="002147DA"/>
    <w:rsid w:val="002151DD"/>
    <w:rsid w:val="00215BCE"/>
    <w:rsid w:val="0021626D"/>
    <w:rsid w:val="00216E0A"/>
    <w:rsid w:val="00220444"/>
    <w:rsid w:val="00220A07"/>
    <w:rsid w:val="00220B17"/>
    <w:rsid w:val="00220E6A"/>
    <w:rsid w:val="002214CB"/>
    <w:rsid w:val="002218CD"/>
    <w:rsid w:val="00221B8A"/>
    <w:rsid w:val="00221D11"/>
    <w:rsid w:val="00221F7E"/>
    <w:rsid w:val="00222545"/>
    <w:rsid w:val="00222B8E"/>
    <w:rsid w:val="002236FA"/>
    <w:rsid w:val="0022428D"/>
    <w:rsid w:val="00225718"/>
    <w:rsid w:val="002259A6"/>
    <w:rsid w:val="00225CF6"/>
    <w:rsid w:val="00225D31"/>
    <w:rsid w:val="00225F1F"/>
    <w:rsid w:val="0022630E"/>
    <w:rsid w:val="0022662B"/>
    <w:rsid w:val="00226985"/>
    <w:rsid w:val="00226F4C"/>
    <w:rsid w:val="002276EB"/>
    <w:rsid w:val="00227D37"/>
    <w:rsid w:val="002309A8"/>
    <w:rsid w:val="00230BB5"/>
    <w:rsid w:val="002317CF"/>
    <w:rsid w:val="00232640"/>
    <w:rsid w:val="0023327D"/>
    <w:rsid w:val="002338E8"/>
    <w:rsid w:val="00234A3B"/>
    <w:rsid w:val="00234D1E"/>
    <w:rsid w:val="00234D6E"/>
    <w:rsid w:val="00240238"/>
    <w:rsid w:val="0024305C"/>
    <w:rsid w:val="0024314F"/>
    <w:rsid w:val="00243210"/>
    <w:rsid w:val="002438E0"/>
    <w:rsid w:val="00244FBF"/>
    <w:rsid w:val="00246214"/>
    <w:rsid w:val="00246B94"/>
    <w:rsid w:val="00247148"/>
    <w:rsid w:val="00247513"/>
    <w:rsid w:val="00247ABD"/>
    <w:rsid w:val="00247FE8"/>
    <w:rsid w:val="0025039F"/>
    <w:rsid w:val="00250E31"/>
    <w:rsid w:val="0025236E"/>
    <w:rsid w:val="002524D5"/>
    <w:rsid w:val="00252723"/>
    <w:rsid w:val="002527D8"/>
    <w:rsid w:val="00252B8D"/>
    <w:rsid w:val="00252FCE"/>
    <w:rsid w:val="002535E9"/>
    <w:rsid w:val="00253926"/>
    <w:rsid w:val="0025398F"/>
    <w:rsid w:val="002543A6"/>
    <w:rsid w:val="00254687"/>
    <w:rsid w:val="00254A6A"/>
    <w:rsid w:val="00254C9C"/>
    <w:rsid w:val="00254EEA"/>
    <w:rsid w:val="00257006"/>
    <w:rsid w:val="00257423"/>
    <w:rsid w:val="0025785C"/>
    <w:rsid w:val="00257DB8"/>
    <w:rsid w:val="00261A59"/>
    <w:rsid w:val="00262854"/>
    <w:rsid w:val="00262DB1"/>
    <w:rsid w:val="00263568"/>
    <w:rsid w:val="00263A36"/>
    <w:rsid w:val="0026463A"/>
    <w:rsid w:val="00264F6A"/>
    <w:rsid w:val="00266577"/>
    <w:rsid w:val="00266694"/>
    <w:rsid w:val="00266B2A"/>
    <w:rsid w:val="00266E6E"/>
    <w:rsid w:val="00267058"/>
    <w:rsid w:val="00267C1E"/>
    <w:rsid w:val="00270EAB"/>
    <w:rsid w:val="00271366"/>
    <w:rsid w:val="00272825"/>
    <w:rsid w:val="00272EB4"/>
    <w:rsid w:val="00274EFA"/>
    <w:rsid w:val="0027541D"/>
    <w:rsid w:val="00275708"/>
    <w:rsid w:val="00275962"/>
    <w:rsid w:val="00275F7A"/>
    <w:rsid w:val="00276CAD"/>
    <w:rsid w:val="00280C69"/>
    <w:rsid w:val="00281AE2"/>
    <w:rsid w:val="00281B2C"/>
    <w:rsid w:val="00282D59"/>
    <w:rsid w:val="00283806"/>
    <w:rsid w:val="00283971"/>
    <w:rsid w:val="00284E6D"/>
    <w:rsid w:val="002855D9"/>
    <w:rsid w:val="00285E78"/>
    <w:rsid w:val="00286423"/>
    <w:rsid w:val="00286830"/>
    <w:rsid w:val="00287C58"/>
    <w:rsid w:val="00290005"/>
    <w:rsid w:val="00290F37"/>
    <w:rsid w:val="002912BF"/>
    <w:rsid w:val="002922D4"/>
    <w:rsid w:val="00292378"/>
    <w:rsid w:val="00292B15"/>
    <w:rsid w:val="002932B9"/>
    <w:rsid w:val="00293467"/>
    <w:rsid w:val="00293766"/>
    <w:rsid w:val="0029398E"/>
    <w:rsid w:val="00294388"/>
    <w:rsid w:val="002945F5"/>
    <w:rsid w:val="00294DEC"/>
    <w:rsid w:val="00294ECD"/>
    <w:rsid w:val="00296AEA"/>
    <w:rsid w:val="00296B42"/>
    <w:rsid w:val="00296D8E"/>
    <w:rsid w:val="002979A2"/>
    <w:rsid w:val="00297D27"/>
    <w:rsid w:val="002A1062"/>
    <w:rsid w:val="002A127A"/>
    <w:rsid w:val="002A1455"/>
    <w:rsid w:val="002A16FA"/>
    <w:rsid w:val="002A296D"/>
    <w:rsid w:val="002A32BC"/>
    <w:rsid w:val="002A3974"/>
    <w:rsid w:val="002A5B17"/>
    <w:rsid w:val="002A5FB5"/>
    <w:rsid w:val="002A64AA"/>
    <w:rsid w:val="002A7870"/>
    <w:rsid w:val="002A7ACD"/>
    <w:rsid w:val="002A7DFA"/>
    <w:rsid w:val="002A7FDE"/>
    <w:rsid w:val="002B00EF"/>
    <w:rsid w:val="002B0993"/>
    <w:rsid w:val="002B129C"/>
    <w:rsid w:val="002B1BD7"/>
    <w:rsid w:val="002B5087"/>
    <w:rsid w:val="002B5C5E"/>
    <w:rsid w:val="002B66E1"/>
    <w:rsid w:val="002B67BC"/>
    <w:rsid w:val="002B77F6"/>
    <w:rsid w:val="002B7D9F"/>
    <w:rsid w:val="002C09AF"/>
    <w:rsid w:val="002C1D2C"/>
    <w:rsid w:val="002C20D8"/>
    <w:rsid w:val="002C28D4"/>
    <w:rsid w:val="002C3484"/>
    <w:rsid w:val="002C3575"/>
    <w:rsid w:val="002C3ADA"/>
    <w:rsid w:val="002C4229"/>
    <w:rsid w:val="002C4590"/>
    <w:rsid w:val="002C61A2"/>
    <w:rsid w:val="002C6761"/>
    <w:rsid w:val="002C6BCC"/>
    <w:rsid w:val="002C70AE"/>
    <w:rsid w:val="002C788B"/>
    <w:rsid w:val="002C79B8"/>
    <w:rsid w:val="002D016A"/>
    <w:rsid w:val="002D01D6"/>
    <w:rsid w:val="002D02C4"/>
    <w:rsid w:val="002D05BC"/>
    <w:rsid w:val="002D2798"/>
    <w:rsid w:val="002D2DF6"/>
    <w:rsid w:val="002D30A7"/>
    <w:rsid w:val="002D3388"/>
    <w:rsid w:val="002D3F45"/>
    <w:rsid w:val="002D5EE2"/>
    <w:rsid w:val="002D5F69"/>
    <w:rsid w:val="002D6207"/>
    <w:rsid w:val="002D67B1"/>
    <w:rsid w:val="002D6B87"/>
    <w:rsid w:val="002D722B"/>
    <w:rsid w:val="002D78C9"/>
    <w:rsid w:val="002E00C6"/>
    <w:rsid w:val="002E091E"/>
    <w:rsid w:val="002E0E01"/>
    <w:rsid w:val="002E0FE4"/>
    <w:rsid w:val="002E12D2"/>
    <w:rsid w:val="002E1569"/>
    <w:rsid w:val="002E273B"/>
    <w:rsid w:val="002E2994"/>
    <w:rsid w:val="002E3D58"/>
    <w:rsid w:val="002E4154"/>
    <w:rsid w:val="002E4D3A"/>
    <w:rsid w:val="002E5320"/>
    <w:rsid w:val="002E5BB9"/>
    <w:rsid w:val="002E5D25"/>
    <w:rsid w:val="002E606A"/>
    <w:rsid w:val="002E6706"/>
    <w:rsid w:val="002E69F1"/>
    <w:rsid w:val="002E6B23"/>
    <w:rsid w:val="002E722B"/>
    <w:rsid w:val="002E72D1"/>
    <w:rsid w:val="002F03F6"/>
    <w:rsid w:val="002F03FA"/>
    <w:rsid w:val="002F0531"/>
    <w:rsid w:val="002F0ACA"/>
    <w:rsid w:val="002F1D08"/>
    <w:rsid w:val="002F2448"/>
    <w:rsid w:val="002F24E1"/>
    <w:rsid w:val="002F261B"/>
    <w:rsid w:val="002F2C32"/>
    <w:rsid w:val="002F39B4"/>
    <w:rsid w:val="002F3F76"/>
    <w:rsid w:val="002F487A"/>
    <w:rsid w:val="002F511B"/>
    <w:rsid w:val="002F602D"/>
    <w:rsid w:val="002F64F0"/>
    <w:rsid w:val="002F67E5"/>
    <w:rsid w:val="002F7705"/>
    <w:rsid w:val="002F7C58"/>
    <w:rsid w:val="002F7DB1"/>
    <w:rsid w:val="00300238"/>
    <w:rsid w:val="00300567"/>
    <w:rsid w:val="00301013"/>
    <w:rsid w:val="0030186E"/>
    <w:rsid w:val="00303C7B"/>
    <w:rsid w:val="003043CB"/>
    <w:rsid w:val="003050C4"/>
    <w:rsid w:val="00305CB4"/>
    <w:rsid w:val="00305EBA"/>
    <w:rsid w:val="00306FE3"/>
    <w:rsid w:val="00307BD1"/>
    <w:rsid w:val="003110F2"/>
    <w:rsid w:val="00311A9C"/>
    <w:rsid w:val="00311CD5"/>
    <w:rsid w:val="00312168"/>
    <w:rsid w:val="00312538"/>
    <w:rsid w:val="0031274D"/>
    <w:rsid w:val="00314592"/>
    <w:rsid w:val="00315CEF"/>
    <w:rsid w:val="00317028"/>
    <w:rsid w:val="00317356"/>
    <w:rsid w:val="00320F21"/>
    <w:rsid w:val="00322018"/>
    <w:rsid w:val="0032278D"/>
    <w:rsid w:val="00322DCB"/>
    <w:rsid w:val="00324EAC"/>
    <w:rsid w:val="0032505A"/>
    <w:rsid w:val="00325107"/>
    <w:rsid w:val="00326494"/>
    <w:rsid w:val="003264F3"/>
    <w:rsid w:val="00327ED7"/>
    <w:rsid w:val="00331DF1"/>
    <w:rsid w:val="003336B6"/>
    <w:rsid w:val="00335283"/>
    <w:rsid w:val="003361AF"/>
    <w:rsid w:val="00336863"/>
    <w:rsid w:val="00336EDC"/>
    <w:rsid w:val="0033751C"/>
    <w:rsid w:val="0033785A"/>
    <w:rsid w:val="00341DDA"/>
    <w:rsid w:val="003426BF"/>
    <w:rsid w:val="00342741"/>
    <w:rsid w:val="00342951"/>
    <w:rsid w:val="0034368B"/>
    <w:rsid w:val="00343F0A"/>
    <w:rsid w:val="003442B2"/>
    <w:rsid w:val="00344F2E"/>
    <w:rsid w:val="00345C5C"/>
    <w:rsid w:val="00346907"/>
    <w:rsid w:val="00346A30"/>
    <w:rsid w:val="00346D72"/>
    <w:rsid w:val="00346F73"/>
    <w:rsid w:val="00346FB7"/>
    <w:rsid w:val="00347C20"/>
    <w:rsid w:val="00347CB0"/>
    <w:rsid w:val="00352A2E"/>
    <w:rsid w:val="0035360B"/>
    <w:rsid w:val="00354405"/>
    <w:rsid w:val="00354AC2"/>
    <w:rsid w:val="00355C8B"/>
    <w:rsid w:val="00355DAF"/>
    <w:rsid w:val="0035675D"/>
    <w:rsid w:val="00356FE8"/>
    <w:rsid w:val="00357B08"/>
    <w:rsid w:val="00361B71"/>
    <w:rsid w:val="003620AC"/>
    <w:rsid w:val="00362455"/>
    <w:rsid w:val="00362629"/>
    <w:rsid w:val="00363B57"/>
    <w:rsid w:val="00363D13"/>
    <w:rsid w:val="00364548"/>
    <w:rsid w:val="00364D0E"/>
    <w:rsid w:val="00366147"/>
    <w:rsid w:val="00366BB8"/>
    <w:rsid w:val="00367638"/>
    <w:rsid w:val="00371A4A"/>
    <w:rsid w:val="0037272B"/>
    <w:rsid w:val="0037321A"/>
    <w:rsid w:val="00373263"/>
    <w:rsid w:val="0037414A"/>
    <w:rsid w:val="00374959"/>
    <w:rsid w:val="00374D7F"/>
    <w:rsid w:val="00375C9E"/>
    <w:rsid w:val="00376297"/>
    <w:rsid w:val="0037706E"/>
    <w:rsid w:val="003772C8"/>
    <w:rsid w:val="00380E48"/>
    <w:rsid w:val="00381688"/>
    <w:rsid w:val="003816A6"/>
    <w:rsid w:val="00381A66"/>
    <w:rsid w:val="003823D9"/>
    <w:rsid w:val="003827EE"/>
    <w:rsid w:val="00383208"/>
    <w:rsid w:val="003834EA"/>
    <w:rsid w:val="00384B47"/>
    <w:rsid w:val="00385031"/>
    <w:rsid w:val="003858F8"/>
    <w:rsid w:val="003865F7"/>
    <w:rsid w:val="003869AB"/>
    <w:rsid w:val="00386EAF"/>
    <w:rsid w:val="0038737D"/>
    <w:rsid w:val="00390515"/>
    <w:rsid w:val="003907E8"/>
    <w:rsid w:val="003913AB"/>
    <w:rsid w:val="0039211B"/>
    <w:rsid w:val="003942E0"/>
    <w:rsid w:val="00394C44"/>
    <w:rsid w:val="0039554D"/>
    <w:rsid w:val="00395642"/>
    <w:rsid w:val="00395E06"/>
    <w:rsid w:val="00395E28"/>
    <w:rsid w:val="003964CA"/>
    <w:rsid w:val="003A0BF3"/>
    <w:rsid w:val="003A20B6"/>
    <w:rsid w:val="003A39DD"/>
    <w:rsid w:val="003A3A13"/>
    <w:rsid w:val="003A6158"/>
    <w:rsid w:val="003A6356"/>
    <w:rsid w:val="003A796D"/>
    <w:rsid w:val="003A7B19"/>
    <w:rsid w:val="003A7B29"/>
    <w:rsid w:val="003B0E90"/>
    <w:rsid w:val="003B1419"/>
    <w:rsid w:val="003B16A7"/>
    <w:rsid w:val="003B2BE1"/>
    <w:rsid w:val="003B52EF"/>
    <w:rsid w:val="003B53D0"/>
    <w:rsid w:val="003B56E7"/>
    <w:rsid w:val="003B5843"/>
    <w:rsid w:val="003B6F02"/>
    <w:rsid w:val="003C0818"/>
    <w:rsid w:val="003C1950"/>
    <w:rsid w:val="003C1B05"/>
    <w:rsid w:val="003C3632"/>
    <w:rsid w:val="003C4101"/>
    <w:rsid w:val="003C42A1"/>
    <w:rsid w:val="003C4D8E"/>
    <w:rsid w:val="003C541F"/>
    <w:rsid w:val="003C547F"/>
    <w:rsid w:val="003C69F3"/>
    <w:rsid w:val="003D112A"/>
    <w:rsid w:val="003D126E"/>
    <w:rsid w:val="003D1A9D"/>
    <w:rsid w:val="003D1DE6"/>
    <w:rsid w:val="003D2E03"/>
    <w:rsid w:val="003D323C"/>
    <w:rsid w:val="003D33C0"/>
    <w:rsid w:val="003D4467"/>
    <w:rsid w:val="003D4C02"/>
    <w:rsid w:val="003D4EFE"/>
    <w:rsid w:val="003D5309"/>
    <w:rsid w:val="003D56D8"/>
    <w:rsid w:val="003D6223"/>
    <w:rsid w:val="003D64A8"/>
    <w:rsid w:val="003D670E"/>
    <w:rsid w:val="003D743A"/>
    <w:rsid w:val="003E0514"/>
    <w:rsid w:val="003E13D7"/>
    <w:rsid w:val="003E1B4A"/>
    <w:rsid w:val="003E1F8E"/>
    <w:rsid w:val="003E2109"/>
    <w:rsid w:val="003E277F"/>
    <w:rsid w:val="003E3487"/>
    <w:rsid w:val="003E36C3"/>
    <w:rsid w:val="003E3814"/>
    <w:rsid w:val="003E3B92"/>
    <w:rsid w:val="003E4B31"/>
    <w:rsid w:val="003E4C51"/>
    <w:rsid w:val="003E5921"/>
    <w:rsid w:val="003E622B"/>
    <w:rsid w:val="003E72D3"/>
    <w:rsid w:val="003E759F"/>
    <w:rsid w:val="003E7750"/>
    <w:rsid w:val="003E77A4"/>
    <w:rsid w:val="003E7EC7"/>
    <w:rsid w:val="003F0CED"/>
    <w:rsid w:val="003F0E41"/>
    <w:rsid w:val="003F2455"/>
    <w:rsid w:val="003F2FD9"/>
    <w:rsid w:val="003F30C7"/>
    <w:rsid w:val="003F332A"/>
    <w:rsid w:val="003F4325"/>
    <w:rsid w:val="003F4EAA"/>
    <w:rsid w:val="003F6023"/>
    <w:rsid w:val="003F718F"/>
    <w:rsid w:val="003F742A"/>
    <w:rsid w:val="0040236B"/>
    <w:rsid w:val="00402D36"/>
    <w:rsid w:val="00403418"/>
    <w:rsid w:val="00403D23"/>
    <w:rsid w:val="00404627"/>
    <w:rsid w:val="0040548B"/>
    <w:rsid w:val="00405BBA"/>
    <w:rsid w:val="0040621B"/>
    <w:rsid w:val="00406815"/>
    <w:rsid w:val="00406901"/>
    <w:rsid w:val="0040722F"/>
    <w:rsid w:val="00410513"/>
    <w:rsid w:val="00410CE4"/>
    <w:rsid w:val="0041312E"/>
    <w:rsid w:val="0041316A"/>
    <w:rsid w:val="00413627"/>
    <w:rsid w:val="00413F0D"/>
    <w:rsid w:val="00413FD9"/>
    <w:rsid w:val="00414F95"/>
    <w:rsid w:val="00415193"/>
    <w:rsid w:val="00416D1E"/>
    <w:rsid w:val="00416D27"/>
    <w:rsid w:val="00420C0B"/>
    <w:rsid w:val="00421A3B"/>
    <w:rsid w:val="00422BF2"/>
    <w:rsid w:val="00422D8C"/>
    <w:rsid w:val="00422F50"/>
    <w:rsid w:val="00423C60"/>
    <w:rsid w:val="0042421C"/>
    <w:rsid w:val="0042497D"/>
    <w:rsid w:val="00425690"/>
    <w:rsid w:val="00426F83"/>
    <w:rsid w:val="004271E4"/>
    <w:rsid w:val="004279BB"/>
    <w:rsid w:val="0043224A"/>
    <w:rsid w:val="004327C9"/>
    <w:rsid w:val="004332EF"/>
    <w:rsid w:val="0043387D"/>
    <w:rsid w:val="0043389C"/>
    <w:rsid w:val="00433F73"/>
    <w:rsid w:val="00434144"/>
    <w:rsid w:val="00434339"/>
    <w:rsid w:val="00435AA7"/>
    <w:rsid w:val="00435FB9"/>
    <w:rsid w:val="004360B5"/>
    <w:rsid w:val="0043626A"/>
    <w:rsid w:val="004378D8"/>
    <w:rsid w:val="00437C35"/>
    <w:rsid w:val="00437FD3"/>
    <w:rsid w:val="0044008C"/>
    <w:rsid w:val="0044020F"/>
    <w:rsid w:val="004407CE"/>
    <w:rsid w:val="00440B5C"/>
    <w:rsid w:val="00440C08"/>
    <w:rsid w:val="00441B8E"/>
    <w:rsid w:val="00441C1A"/>
    <w:rsid w:val="004421BA"/>
    <w:rsid w:val="004421C7"/>
    <w:rsid w:val="004432A3"/>
    <w:rsid w:val="0044352B"/>
    <w:rsid w:val="00444297"/>
    <w:rsid w:val="00445883"/>
    <w:rsid w:val="004458F9"/>
    <w:rsid w:val="00445EB1"/>
    <w:rsid w:val="00445ECC"/>
    <w:rsid w:val="004477AC"/>
    <w:rsid w:val="00447849"/>
    <w:rsid w:val="00447AD0"/>
    <w:rsid w:val="00447ADC"/>
    <w:rsid w:val="004508AB"/>
    <w:rsid w:val="0045106C"/>
    <w:rsid w:val="00452A6B"/>
    <w:rsid w:val="00453412"/>
    <w:rsid w:val="0045358B"/>
    <w:rsid w:val="0045360A"/>
    <w:rsid w:val="0045378E"/>
    <w:rsid w:val="00453C01"/>
    <w:rsid w:val="0045431A"/>
    <w:rsid w:val="00454862"/>
    <w:rsid w:val="00455A1F"/>
    <w:rsid w:val="00455C2F"/>
    <w:rsid w:val="00455F41"/>
    <w:rsid w:val="0045705B"/>
    <w:rsid w:val="004570E2"/>
    <w:rsid w:val="00457C7E"/>
    <w:rsid w:val="00457F63"/>
    <w:rsid w:val="0046094E"/>
    <w:rsid w:val="004609FF"/>
    <w:rsid w:val="0046170A"/>
    <w:rsid w:val="00461E1B"/>
    <w:rsid w:val="0046419C"/>
    <w:rsid w:val="00464D7C"/>
    <w:rsid w:val="004654FB"/>
    <w:rsid w:val="00466575"/>
    <w:rsid w:val="004667A7"/>
    <w:rsid w:val="00467148"/>
    <w:rsid w:val="00467B91"/>
    <w:rsid w:val="00467CB0"/>
    <w:rsid w:val="00467F59"/>
    <w:rsid w:val="0047025D"/>
    <w:rsid w:val="00470E6F"/>
    <w:rsid w:val="004711D3"/>
    <w:rsid w:val="0047231D"/>
    <w:rsid w:val="00472399"/>
    <w:rsid w:val="004733D4"/>
    <w:rsid w:val="004736BA"/>
    <w:rsid w:val="00473B89"/>
    <w:rsid w:val="004740CD"/>
    <w:rsid w:val="00475E20"/>
    <w:rsid w:val="00477603"/>
    <w:rsid w:val="0047765F"/>
    <w:rsid w:val="004800AA"/>
    <w:rsid w:val="004816FC"/>
    <w:rsid w:val="004825AB"/>
    <w:rsid w:val="00482CD1"/>
    <w:rsid w:val="00483423"/>
    <w:rsid w:val="00484AD5"/>
    <w:rsid w:val="00484FEF"/>
    <w:rsid w:val="00485445"/>
    <w:rsid w:val="00485810"/>
    <w:rsid w:val="00486163"/>
    <w:rsid w:val="0048696F"/>
    <w:rsid w:val="00486E9D"/>
    <w:rsid w:val="00487370"/>
    <w:rsid w:val="0049017E"/>
    <w:rsid w:val="004912A9"/>
    <w:rsid w:val="00491AD3"/>
    <w:rsid w:val="00491CC9"/>
    <w:rsid w:val="00492A27"/>
    <w:rsid w:val="004947F7"/>
    <w:rsid w:val="00494815"/>
    <w:rsid w:val="00494A33"/>
    <w:rsid w:val="00494EEA"/>
    <w:rsid w:val="004957A0"/>
    <w:rsid w:val="00495C35"/>
    <w:rsid w:val="004963CC"/>
    <w:rsid w:val="00497E81"/>
    <w:rsid w:val="004A0ACD"/>
    <w:rsid w:val="004A18D5"/>
    <w:rsid w:val="004A1D86"/>
    <w:rsid w:val="004A1DC5"/>
    <w:rsid w:val="004A2D61"/>
    <w:rsid w:val="004A399A"/>
    <w:rsid w:val="004A3DAC"/>
    <w:rsid w:val="004A5AA6"/>
    <w:rsid w:val="004A609D"/>
    <w:rsid w:val="004A75D9"/>
    <w:rsid w:val="004A7C63"/>
    <w:rsid w:val="004A7E10"/>
    <w:rsid w:val="004B04C7"/>
    <w:rsid w:val="004B1A47"/>
    <w:rsid w:val="004B2D01"/>
    <w:rsid w:val="004B3462"/>
    <w:rsid w:val="004B3758"/>
    <w:rsid w:val="004B4B8A"/>
    <w:rsid w:val="004B506A"/>
    <w:rsid w:val="004B558A"/>
    <w:rsid w:val="004B5751"/>
    <w:rsid w:val="004B5A54"/>
    <w:rsid w:val="004B65F0"/>
    <w:rsid w:val="004B742D"/>
    <w:rsid w:val="004B776E"/>
    <w:rsid w:val="004B77D4"/>
    <w:rsid w:val="004C1934"/>
    <w:rsid w:val="004C1D17"/>
    <w:rsid w:val="004C20B9"/>
    <w:rsid w:val="004C2D39"/>
    <w:rsid w:val="004C2E08"/>
    <w:rsid w:val="004C330A"/>
    <w:rsid w:val="004C3734"/>
    <w:rsid w:val="004C37BE"/>
    <w:rsid w:val="004C3C9A"/>
    <w:rsid w:val="004C47C6"/>
    <w:rsid w:val="004C4AC7"/>
    <w:rsid w:val="004C4BEF"/>
    <w:rsid w:val="004C6098"/>
    <w:rsid w:val="004C6239"/>
    <w:rsid w:val="004C624E"/>
    <w:rsid w:val="004C63A8"/>
    <w:rsid w:val="004C65E9"/>
    <w:rsid w:val="004C67B8"/>
    <w:rsid w:val="004C6D2A"/>
    <w:rsid w:val="004C6E1C"/>
    <w:rsid w:val="004C7512"/>
    <w:rsid w:val="004D0AE1"/>
    <w:rsid w:val="004D2558"/>
    <w:rsid w:val="004D2932"/>
    <w:rsid w:val="004D3B04"/>
    <w:rsid w:val="004D4796"/>
    <w:rsid w:val="004D4CE1"/>
    <w:rsid w:val="004D4D5A"/>
    <w:rsid w:val="004D52F4"/>
    <w:rsid w:val="004D5F5F"/>
    <w:rsid w:val="004D7F78"/>
    <w:rsid w:val="004E228F"/>
    <w:rsid w:val="004E4B46"/>
    <w:rsid w:val="004E66B9"/>
    <w:rsid w:val="004E69B5"/>
    <w:rsid w:val="004E72D3"/>
    <w:rsid w:val="004E74BD"/>
    <w:rsid w:val="004E791E"/>
    <w:rsid w:val="004E7CC3"/>
    <w:rsid w:val="004F036C"/>
    <w:rsid w:val="004F08EE"/>
    <w:rsid w:val="004F09C6"/>
    <w:rsid w:val="004F1F84"/>
    <w:rsid w:val="004F211F"/>
    <w:rsid w:val="004F27DB"/>
    <w:rsid w:val="004F317E"/>
    <w:rsid w:val="004F3A18"/>
    <w:rsid w:val="004F3E93"/>
    <w:rsid w:val="004F3EB0"/>
    <w:rsid w:val="004F428A"/>
    <w:rsid w:val="004F44CC"/>
    <w:rsid w:val="004F45D7"/>
    <w:rsid w:val="004F4663"/>
    <w:rsid w:val="004F46BB"/>
    <w:rsid w:val="004F5D38"/>
    <w:rsid w:val="004F7A3D"/>
    <w:rsid w:val="004F7E69"/>
    <w:rsid w:val="00501005"/>
    <w:rsid w:val="00501243"/>
    <w:rsid w:val="00501C86"/>
    <w:rsid w:val="00502BBA"/>
    <w:rsid w:val="00503D97"/>
    <w:rsid w:val="00504071"/>
    <w:rsid w:val="00504361"/>
    <w:rsid w:val="00504E46"/>
    <w:rsid w:val="00505366"/>
    <w:rsid w:val="00505B3E"/>
    <w:rsid w:val="005060AF"/>
    <w:rsid w:val="005065EE"/>
    <w:rsid w:val="005069E3"/>
    <w:rsid w:val="00506B3D"/>
    <w:rsid w:val="00506EAD"/>
    <w:rsid w:val="00511EAA"/>
    <w:rsid w:val="0051240C"/>
    <w:rsid w:val="005126CD"/>
    <w:rsid w:val="005140F1"/>
    <w:rsid w:val="00514254"/>
    <w:rsid w:val="0051597B"/>
    <w:rsid w:val="00515E4E"/>
    <w:rsid w:val="00515EA3"/>
    <w:rsid w:val="005165DF"/>
    <w:rsid w:val="00517607"/>
    <w:rsid w:val="005210DE"/>
    <w:rsid w:val="0052131E"/>
    <w:rsid w:val="00521665"/>
    <w:rsid w:val="00521704"/>
    <w:rsid w:val="00522309"/>
    <w:rsid w:val="00522AD9"/>
    <w:rsid w:val="00522B2F"/>
    <w:rsid w:val="0052365D"/>
    <w:rsid w:val="00523B8F"/>
    <w:rsid w:val="00524C66"/>
    <w:rsid w:val="00526AD0"/>
    <w:rsid w:val="005278F9"/>
    <w:rsid w:val="005304D2"/>
    <w:rsid w:val="005315E5"/>
    <w:rsid w:val="00531E3F"/>
    <w:rsid w:val="00532E8E"/>
    <w:rsid w:val="005337E8"/>
    <w:rsid w:val="0053397F"/>
    <w:rsid w:val="00533AF5"/>
    <w:rsid w:val="00533B99"/>
    <w:rsid w:val="00533FC5"/>
    <w:rsid w:val="00534B72"/>
    <w:rsid w:val="00534CF3"/>
    <w:rsid w:val="00534E90"/>
    <w:rsid w:val="00535844"/>
    <w:rsid w:val="00535E7E"/>
    <w:rsid w:val="0053689D"/>
    <w:rsid w:val="00536EAA"/>
    <w:rsid w:val="005400BF"/>
    <w:rsid w:val="00540246"/>
    <w:rsid w:val="005427C8"/>
    <w:rsid w:val="005428DC"/>
    <w:rsid w:val="00542BE3"/>
    <w:rsid w:val="0054388B"/>
    <w:rsid w:val="00543D90"/>
    <w:rsid w:val="00543FC3"/>
    <w:rsid w:val="00545123"/>
    <w:rsid w:val="00545581"/>
    <w:rsid w:val="00545E09"/>
    <w:rsid w:val="0054669C"/>
    <w:rsid w:val="00547BE0"/>
    <w:rsid w:val="00550045"/>
    <w:rsid w:val="005500F3"/>
    <w:rsid w:val="005510D7"/>
    <w:rsid w:val="005516D3"/>
    <w:rsid w:val="005516F2"/>
    <w:rsid w:val="00552AB3"/>
    <w:rsid w:val="005539B5"/>
    <w:rsid w:val="00553A6A"/>
    <w:rsid w:val="00553B4A"/>
    <w:rsid w:val="00554451"/>
    <w:rsid w:val="00554906"/>
    <w:rsid w:val="00554B29"/>
    <w:rsid w:val="005551AE"/>
    <w:rsid w:val="0055563F"/>
    <w:rsid w:val="00556629"/>
    <w:rsid w:val="00556742"/>
    <w:rsid w:val="00556C53"/>
    <w:rsid w:val="00561CAC"/>
    <w:rsid w:val="00561F37"/>
    <w:rsid w:val="00562747"/>
    <w:rsid w:val="005631F4"/>
    <w:rsid w:val="00563575"/>
    <w:rsid w:val="00563856"/>
    <w:rsid w:val="00565179"/>
    <w:rsid w:val="0056556C"/>
    <w:rsid w:val="00566EC4"/>
    <w:rsid w:val="0056717D"/>
    <w:rsid w:val="0056779D"/>
    <w:rsid w:val="00567838"/>
    <w:rsid w:val="00570635"/>
    <w:rsid w:val="005720E5"/>
    <w:rsid w:val="00573484"/>
    <w:rsid w:val="00575F38"/>
    <w:rsid w:val="0057696D"/>
    <w:rsid w:val="00580F91"/>
    <w:rsid w:val="00581113"/>
    <w:rsid w:val="00581EBF"/>
    <w:rsid w:val="00583268"/>
    <w:rsid w:val="00583ACF"/>
    <w:rsid w:val="00583ECF"/>
    <w:rsid w:val="0058426E"/>
    <w:rsid w:val="00584E1D"/>
    <w:rsid w:val="005852CD"/>
    <w:rsid w:val="00585916"/>
    <w:rsid w:val="00586528"/>
    <w:rsid w:val="00587274"/>
    <w:rsid w:val="00590A6B"/>
    <w:rsid w:val="00590FFE"/>
    <w:rsid w:val="005919B7"/>
    <w:rsid w:val="00591E03"/>
    <w:rsid w:val="00592450"/>
    <w:rsid w:val="00592935"/>
    <w:rsid w:val="00593AF8"/>
    <w:rsid w:val="00594488"/>
    <w:rsid w:val="00594B2D"/>
    <w:rsid w:val="00594EFC"/>
    <w:rsid w:val="00594FF8"/>
    <w:rsid w:val="005955A6"/>
    <w:rsid w:val="00595E02"/>
    <w:rsid w:val="005972D2"/>
    <w:rsid w:val="00597F06"/>
    <w:rsid w:val="005A0329"/>
    <w:rsid w:val="005A06D7"/>
    <w:rsid w:val="005A0F03"/>
    <w:rsid w:val="005A10EE"/>
    <w:rsid w:val="005A17FF"/>
    <w:rsid w:val="005A1CB9"/>
    <w:rsid w:val="005A22BD"/>
    <w:rsid w:val="005A27A2"/>
    <w:rsid w:val="005A2ED9"/>
    <w:rsid w:val="005A3130"/>
    <w:rsid w:val="005A3C08"/>
    <w:rsid w:val="005A3D9E"/>
    <w:rsid w:val="005A4237"/>
    <w:rsid w:val="005A45B6"/>
    <w:rsid w:val="005A478F"/>
    <w:rsid w:val="005A60D0"/>
    <w:rsid w:val="005A683F"/>
    <w:rsid w:val="005A6854"/>
    <w:rsid w:val="005A6AED"/>
    <w:rsid w:val="005A7D17"/>
    <w:rsid w:val="005B06DD"/>
    <w:rsid w:val="005B1450"/>
    <w:rsid w:val="005B179E"/>
    <w:rsid w:val="005B28C5"/>
    <w:rsid w:val="005B3F9D"/>
    <w:rsid w:val="005B421F"/>
    <w:rsid w:val="005B4B3B"/>
    <w:rsid w:val="005B4B55"/>
    <w:rsid w:val="005B4CA0"/>
    <w:rsid w:val="005B4DE8"/>
    <w:rsid w:val="005B53A0"/>
    <w:rsid w:val="005B53DF"/>
    <w:rsid w:val="005B6393"/>
    <w:rsid w:val="005B696C"/>
    <w:rsid w:val="005B7ACC"/>
    <w:rsid w:val="005B7D31"/>
    <w:rsid w:val="005B7FFD"/>
    <w:rsid w:val="005C00F6"/>
    <w:rsid w:val="005C07DC"/>
    <w:rsid w:val="005C095C"/>
    <w:rsid w:val="005C3081"/>
    <w:rsid w:val="005C4486"/>
    <w:rsid w:val="005C48F2"/>
    <w:rsid w:val="005C4F15"/>
    <w:rsid w:val="005C507C"/>
    <w:rsid w:val="005C5209"/>
    <w:rsid w:val="005C59AB"/>
    <w:rsid w:val="005C5C29"/>
    <w:rsid w:val="005C60FB"/>
    <w:rsid w:val="005C7757"/>
    <w:rsid w:val="005C79DF"/>
    <w:rsid w:val="005C7BD8"/>
    <w:rsid w:val="005C7FF4"/>
    <w:rsid w:val="005D0F5C"/>
    <w:rsid w:val="005D0FCB"/>
    <w:rsid w:val="005D0FE7"/>
    <w:rsid w:val="005D3516"/>
    <w:rsid w:val="005D35C5"/>
    <w:rsid w:val="005D3AD9"/>
    <w:rsid w:val="005D3BB3"/>
    <w:rsid w:val="005D51EE"/>
    <w:rsid w:val="005D53DD"/>
    <w:rsid w:val="005D5CB6"/>
    <w:rsid w:val="005D5CC8"/>
    <w:rsid w:val="005D6364"/>
    <w:rsid w:val="005D6FDF"/>
    <w:rsid w:val="005E0C9E"/>
    <w:rsid w:val="005E3821"/>
    <w:rsid w:val="005E40DE"/>
    <w:rsid w:val="005E424B"/>
    <w:rsid w:val="005E583D"/>
    <w:rsid w:val="005E63CA"/>
    <w:rsid w:val="005E67F4"/>
    <w:rsid w:val="005E739D"/>
    <w:rsid w:val="005E7F23"/>
    <w:rsid w:val="005F01EF"/>
    <w:rsid w:val="005F0C74"/>
    <w:rsid w:val="005F1179"/>
    <w:rsid w:val="005F2020"/>
    <w:rsid w:val="005F254B"/>
    <w:rsid w:val="005F2DB7"/>
    <w:rsid w:val="005F30C8"/>
    <w:rsid w:val="005F4DF9"/>
    <w:rsid w:val="005F5412"/>
    <w:rsid w:val="005F5E32"/>
    <w:rsid w:val="006002FE"/>
    <w:rsid w:val="006011FC"/>
    <w:rsid w:val="006013D2"/>
    <w:rsid w:val="00601694"/>
    <w:rsid w:val="00601CCA"/>
    <w:rsid w:val="00601F1B"/>
    <w:rsid w:val="00602859"/>
    <w:rsid w:val="0060287F"/>
    <w:rsid w:val="00602D25"/>
    <w:rsid w:val="00604276"/>
    <w:rsid w:val="006046B9"/>
    <w:rsid w:val="00605247"/>
    <w:rsid w:val="006052EA"/>
    <w:rsid w:val="0060566B"/>
    <w:rsid w:val="006076B9"/>
    <w:rsid w:val="00610A2C"/>
    <w:rsid w:val="006121CB"/>
    <w:rsid w:val="00612412"/>
    <w:rsid w:val="006129D2"/>
    <w:rsid w:val="0061368D"/>
    <w:rsid w:val="00613899"/>
    <w:rsid w:val="00615068"/>
    <w:rsid w:val="006152D0"/>
    <w:rsid w:val="00615385"/>
    <w:rsid w:val="00615431"/>
    <w:rsid w:val="00617F32"/>
    <w:rsid w:val="0062136F"/>
    <w:rsid w:val="006214E1"/>
    <w:rsid w:val="006228B6"/>
    <w:rsid w:val="006228D8"/>
    <w:rsid w:val="00622B89"/>
    <w:rsid w:val="00623260"/>
    <w:rsid w:val="006232FB"/>
    <w:rsid w:val="0062342D"/>
    <w:rsid w:val="00623D8E"/>
    <w:rsid w:val="006249CD"/>
    <w:rsid w:val="00624BC2"/>
    <w:rsid w:val="00624D12"/>
    <w:rsid w:val="00625769"/>
    <w:rsid w:val="00625FB0"/>
    <w:rsid w:val="00626067"/>
    <w:rsid w:val="00626CA6"/>
    <w:rsid w:val="0062766B"/>
    <w:rsid w:val="00630001"/>
    <w:rsid w:val="00630D66"/>
    <w:rsid w:val="006312F0"/>
    <w:rsid w:val="00632C4D"/>
    <w:rsid w:val="00634091"/>
    <w:rsid w:val="0063415B"/>
    <w:rsid w:val="006344C2"/>
    <w:rsid w:val="00635233"/>
    <w:rsid w:val="00635D1A"/>
    <w:rsid w:val="00635EC9"/>
    <w:rsid w:val="00637775"/>
    <w:rsid w:val="00640443"/>
    <w:rsid w:val="006410EE"/>
    <w:rsid w:val="00641253"/>
    <w:rsid w:val="0064173C"/>
    <w:rsid w:val="00641916"/>
    <w:rsid w:val="00642054"/>
    <w:rsid w:val="00642AAC"/>
    <w:rsid w:val="006439CC"/>
    <w:rsid w:val="00645165"/>
    <w:rsid w:val="00645ADE"/>
    <w:rsid w:val="00646619"/>
    <w:rsid w:val="00647473"/>
    <w:rsid w:val="00650924"/>
    <w:rsid w:val="00650F84"/>
    <w:rsid w:val="0065168A"/>
    <w:rsid w:val="00652BF6"/>
    <w:rsid w:val="00653AFF"/>
    <w:rsid w:val="006546D5"/>
    <w:rsid w:val="00655A84"/>
    <w:rsid w:val="00655D3D"/>
    <w:rsid w:val="00656248"/>
    <w:rsid w:val="0065650F"/>
    <w:rsid w:val="00656BD5"/>
    <w:rsid w:val="006575EC"/>
    <w:rsid w:val="00657A91"/>
    <w:rsid w:val="00657B23"/>
    <w:rsid w:val="006603A3"/>
    <w:rsid w:val="006604AD"/>
    <w:rsid w:val="006608BE"/>
    <w:rsid w:val="00660A05"/>
    <w:rsid w:val="00661BCC"/>
    <w:rsid w:val="00662684"/>
    <w:rsid w:val="0066283F"/>
    <w:rsid w:val="00662D5A"/>
    <w:rsid w:val="00665253"/>
    <w:rsid w:val="006661E4"/>
    <w:rsid w:val="006663A1"/>
    <w:rsid w:val="006668B0"/>
    <w:rsid w:val="00666C20"/>
    <w:rsid w:val="00667BF0"/>
    <w:rsid w:val="00667CD8"/>
    <w:rsid w:val="00670CF7"/>
    <w:rsid w:val="00670E24"/>
    <w:rsid w:val="006720D6"/>
    <w:rsid w:val="00672BC1"/>
    <w:rsid w:val="00672DCD"/>
    <w:rsid w:val="006747D3"/>
    <w:rsid w:val="00674A2F"/>
    <w:rsid w:val="0067537B"/>
    <w:rsid w:val="00676BD6"/>
    <w:rsid w:val="00676EE0"/>
    <w:rsid w:val="00677995"/>
    <w:rsid w:val="00680F1A"/>
    <w:rsid w:val="00680F5C"/>
    <w:rsid w:val="0068151B"/>
    <w:rsid w:val="00681A32"/>
    <w:rsid w:val="00682F58"/>
    <w:rsid w:val="00684384"/>
    <w:rsid w:val="00684B59"/>
    <w:rsid w:val="0068500D"/>
    <w:rsid w:val="00685129"/>
    <w:rsid w:val="006868C9"/>
    <w:rsid w:val="00687F96"/>
    <w:rsid w:val="00692423"/>
    <w:rsid w:val="00692E02"/>
    <w:rsid w:val="00692EEE"/>
    <w:rsid w:val="006933BC"/>
    <w:rsid w:val="00693448"/>
    <w:rsid w:val="0069453F"/>
    <w:rsid w:val="006946CA"/>
    <w:rsid w:val="0069479B"/>
    <w:rsid w:val="00694D14"/>
    <w:rsid w:val="00694D37"/>
    <w:rsid w:val="00694DAA"/>
    <w:rsid w:val="006952B8"/>
    <w:rsid w:val="0069645F"/>
    <w:rsid w:val="0069686F"/>
    <w:rsid w:val="00697CD3"/>
    <w:rsid w:val="006A0763"/>
    <w:rsid w:val="006A1366"/>
    <w:rsid w:val="006A1B0A"/>
    <w:rsid w:val="006A2CDD"/>
    <w:rsid w:val="006A2D03"/>
    <w:rsid w:val="006A4F8E"/>
    <w:rsid w:val="006A5031"/>
    <w:rsid w:val="006A6D52"/>
    <w:rsid w:val="006A7C24"/>
    <w:rsid w:val="006B00F7"/>
    <w:rsid w:val="006B01FD"/>
    <w:rsid w:val="006B0376"/>
    <w:rsid w:val="006B04C2"/>
    <w:rsid w:val="006B0676"/>
    <w:rsid w:val="006B182E"/>
    <w:rsid w:val="006B1AA0"/>
    <w:rsid w:val="006B1FCD"/>
    <w:rsid w:val="006B279C"/>
    <w:rsid w:val="006B2827"/>
    <w:rsid w:val="006B2C87"/>
    <w:rsid w:val="006B3632"/>
    <w:rsid w:val="006B38E5"/>
    <w:rsid w:val="006B533B"/>
    <w:rsid w:val="006B5417"/>
    <w:rsid w:val="006B5D84"/>
    <w:rsid w:val="006B60B8"/>
    <w:rsid w:val="006B7558"/>
    <w:rsid w:val="006B78EB"/>
    <w:rsid w:val="006B7C5E"/>
    <w:rsid w:val="006C00B5"/>
    <w:rsid w:val="006C027C"/>
    <w:rsid w:val="006C036E"/>
    <w:rsid w:val="006C0ECE"/>
    <w:rsid w:val="006C1417"/>
    <w:rsid w:val="006C1714"/>
    <w:rsid w:val="006C204A"/>
    <w:rsid w:val="006C2244"/>
    <w:rsid w:val="006C2657"/>
    <w:rsid w:val="006C295A"/>
    <w:rsid w:val="006C2E4A"/>
    <w:rsid w:val="006C3106"/>
    <w:rsid w:val="006C418E"/>
    <w:rsid w:val="006C41DE"/>
    <w:rsid w:val="006C4576"/>
    <w:rsid w:val="006C4EFD"/>
    <w:rsid w:val="006C5AC1"/>
    <w:rsid w:val="006C65E1"/>
    <w:rsid w:val="006C7A36"/>
    <w:rsid w:val="006D06C4"/>
    <w:rsid w:val="006D2126"/>
    <w:rsid w:val="006D2B75"/>
    <w:rsid w:val="006D3036"/>
    <w:rsid w:val="006D34AF"/>
    <w:rsid w:val="006D34B1"/>
    <w:rsid w:val="006D428B"/>
    <w:rsid w:val="006D6EB2"/>
    <w:rsid w:val="006D766E"/>
    <w:rsid w:val="006E0DD8"/>
    <w:rsid w:val="006E26F9"/>
    <w:rsid w:val="006E27C6"/>
    <w:rsid w:val="006E2C66"/>
    <w:rsid w:val="006E2CAF"/>
    <w:rsid w:val="006E3008"/>
    <w:rsid w:val="006E3AFD"/>
    <w:rsid w:val="006E3CBA"/>
    <w:rsid w:val="006E3F14"/>
    <w:rsid w:val="006E42EE"/>
    <w:rsid w:val="006E5007"/>
    <w:rsid w:val="006E5388"/>
    <w:rsid w:val="006E5420"/>
    <w:rsid w:val="006E5ED8"/>
    <w:rsid w:val="006E6793"/>
    <w:rsid w:val="006E6ABC"/>
    <w:rsid w:val="006E7A84"/>
    <w:rsid w:val="006E7ECF"/>
    <w:rsid w:val="006F0AD5"/>
    <w:rsid w:val="006F0BD0"/>
    <w:rsid w:val="006F1303"/>
    <w:rsid w:val="006F1A5F"/>
    <w:rsid w:val="006F1C0D"/>
    <w:rsid w:val="006F2F6E"/>
    <w:rsid w:val="006F45B3"/>
    <w:rsid w:val="006F47AF"/>
    <w:rsid w:val="006F50E7"/>
    <w:rsid w:val="006F5992"/>
    <w:rsid w:val="006F59AA"/>
    <w:rsid w:val="006F5AE5"/>
    <w:rsid w:val="006F5D6C"/>
    <w:rsid w:val="006F6FAE"/>
    <w:rsid w:val="006F7825"/>
    <w:rsid w:val="006F7A13"/>
    <w:rsid w:val="006F7A34"/>
    <w:rsid w:val="00700B23"/>
    <w:rsid w:val="00701692"/>
    <w:rsid w:val="007016D8"/>
    <w:rsid w:val="00702047"/>
    <w:rsid w:val="00702BB0"/>
    <w:rsid w:val="00703001"/>
    <w:rsid w:val="00703B50"/>
    <w:rsid w:val="007046A0"/>
    <w:rsid w:val="0070531D"/>
    <w:rsid w:val="00705370"/>
    <w:rsid w:val="007053AD"/>
    <w:rsid w:val="007071F1"/>
    <w:rsid w:val="00707D2F"/>
    <w:rsid w:val="00710840"/>
    <w:rsid w:val="00711D08"/>
    <w:rsid w:val="0071223E"/>
    <w:rsid w:val="00712531"/>
    <w:rsid w:val="00712708"/>
    <w:rsid w:val="00712BA7"/>
    <w:rsid w:val="00712BCF"/>
    <w:rsid w:val="0071301A"/>
    <w:rsid w:val="00714C8A"/>
    <w:rsid w:val="0071567C"/>
    <w:rsid w:val="00715824"/>
    <w:rsid w:val="00715C07"/>
    <w:rsid w:val="00715C35"/>
    <w:rsid w:val="00715D0C"/>
    <w:rsid w:val="00717476"/>
    <w:rsid w:val="00717772"/>
    <w:rsid w:val="00717F91"/>
    <w:rsid w:val="00720764"/>
    <w:rsid w:val="00721218"/>
    <w:rsid w:val="0072197D"/>
    <w:rsid w:val="007229C6"/>
    <w:rsid w:val="0072304C"/>
    <w:rsid w:val="00723634"/>
    <w:rsid w:val="0072446C"/>
    <w:rsid w:val="0072472B"/>
    <w:rsid w:val="00724733"/>
    <w:rsid w:val="007255AA"/>
    <w:rsid w:val="007271A7"/>
    <w:rsid w:val="007272CF"/>
    <w:rsid w:val="007300D3"/>
    <w:rsid w:val="0073038B"/>
    <w:rsid w:val="00731F26"/>
    <w:rsid w:val="007321ED"/>
    <w:rsid w:val="0073252F"/>
    <w:rsid w:val="00732E4E"/>
    <w:rsid w:val="00733F51"/>
    <w:rsid w:val="00735173"/>
    <w:rsid w:val="00735452"/>
    <w:rsid w:val="007366F5"/>
    <w:rsid w:val="00740090"/>
    <w:rsid w:val="00740137"/>
    <w:rsid w:val="00740A39"/>
    <w:rsid w:val="00741ED1"/>
    <w:rsid w:val="007427E3"/>
    <w:rsid w:val="00742A8D"/>
    <w:rsid w:val="007430A3"/>
    <w:rsid w:val="0074396D"/>
    <w:rsid w:val="0074458F"/>
    <w:rsid w:val="00744861"/>
    <w:rsid w:val="00744B87"/>
    <w:rsid w:val="00744CDA"/>
    <w:rsid w:val="00744ED0"/>
    <w:rsid w:val="00745137"/>
    <w:rsid w:val="00746CC5"/>
    <w:rsid w:val="00746E07"/>
    <w:rsid w:val="007501EE"/>
    <w:rsid w:val="007503E3"/>
    <w:rsid w:val="00750881"/>
    <w:rsid w:val="00750DB9"/>
    <w:rsid w:val="00750E17"/>
    <w:rsid w:val="00750EEC"/>
    <w:rsid w:val="007518C8"/>
    <w:rsid w:val="00751B76"/>
    <w:rsid w:val="00752203"/>
    <w:rsid w:val="00752D9C"/>
    <w:rsid w:val="007530E7"/>
    <w:rsid w:val="00753E39"/>
    <w:rsid w:val="00754562"/>
    <w:rsid w:val="007547FE"/>
    <w:rsid w:val="00755785"/>
    <w:rsid w:val="0075613B"/>
    <w:rsid w:val="007573EE"/>
    <w:rsid w:val="00757AA9"/>
    <w:rsid w:val="00757C42"/>
    <w:rsid w:val="00757F48"/>
    <w:rsid w:val="00761099"/>
    <w:rsid w:val="00761383"/>
    <w:rsid w:val="00761438"/>
    <w:rsid w:val="007614E4"/>
    <w:rsid w:val="00761C09"/>
    <w:rsid w:val="00762058"/>
    <w:rsid w:val="00762118"/>
    <w:rsid w:val="00763B40"/>
    <w:rsid w:val="00763EDC"/>
    <w:rsid w:val="0076400F"/>
    <w:rsid w:val="007640C7"/>
    <w:rsid w:val="00764A99"/>
    <w:rsid w:val="00764DE2"/>
    <w:rsid w:val="00765012"/>
    <w:rsid w:val="00765554"/>
    <w:rsid w:val="00765B51"/>
    <w:rsid w:val="007661BE"/>
    <w:rsid w:val="0076638C"/>
    <w:rsid w:val="0077044E"/>
    <w:rsid w:val="00770459"/>
    <w:rsid w:val="00770F31"/>
    <w:rsid w:val="00770F82"/>
    <w:rsid w:val="00771258"/>
    <w:rsid w:val="00771470"/>
    <w:rsid w:val="007716F3"/>
    <w:rsid w:val="0077201F"/>
    <w:rsid w:val="0077219A"/>
    <w:rsid w:val="00772BAE"/>
    <w:rsid w:val="00774C31"/>
    <w:rsid w:val="007751F2"/>
    <w:rsid w:val="007760A5"/>
    <w:rsid w:val="00776693"/>
    <w:rsid w:val="00777002"/>
    <w:rsid w:val="007771BB"/>
    <w:rsid w:val="00777CDA"/>
    <w:rsid w:val="00777E4D"/>
    <w:rsid w:val="0078074B"/>
    <w:rsid w:val="00780ED6"/>
    <w:rsid w:val="007827D4"/>
    <w:rsid w:val="00784889"/>
    <w:rsid w:val="00784EC7"/>
    <w:rsid w:val="00786446"/>
    <w:rsid w:val="0078734D"/>
    <w:rsid w:val="0078742F"/>
    <w:rsid w:val="00787775"/>
    <w:rsid w:val="007909CD"/>
    <w:rsid w:val="00791D57"/>
    <w:rsid w:val="00791EB8"/>
    <w:rsid w:val="00792427"/>
    <w:rsid w:val="00792439"/>
    <w:rsid w:val="00792D49"/>
    <w:rsid w:val="007932BF"/>
    <w:rsid w:val="007934BE"/>
    <w:rsid w:val="00793965"/>
    <w:rsid w:val="00793D5C"/>
    <w:rsid w:val="007951DA"/>
    <w:rsid w:val="007979FC"/>
    <w:rsid w:val="00797DD3"/>
    <w:rsid w:val="007A074D"/>
    <w:rsid w:val="007A0F32"/>
    <w:rsid w:val="007A1098"/>
    <w:rsid w:val="007A1361"/>
    <w:rsid w:val="007A2175"/>
    <w:rsid w:val="007A2525"/>
    <w:rsid w:val="007A287E"/>
    <w:rsid w:val="007A4D95"/>
    <w:rsid w:val="007A6626"/>
    <w:rsid w:val="007A6E46"/>
    <w:rsid w:val="007A740D"/>
    <w:rsid w:val="007A7781"/>
    <w:rsid w:val="007A7AD7"/>
    <w:rsid w:val="007B08F2"/>
    <w:rsid w:val="007B11E7"/>
    <w:rsid w:val="007B1D70"/>
    <w:rsid w:val="007B2F02"/>
    <w:rsid w:val="007B374F"/>
    <w:rsid w:val="007B3E58"/>
    <w:rsid w:val="007B4DF0"/>
    <w:rsid w:val="007B5020"/>
    <w:rsid w:val="007B6BA8"/>
    <w:rsid w:val="007B70C2"/>
    <w:rsid w:val="007B79DD"/>
    <w:rsid w:val="007C0B68"/>
    <w:rsid w:val="007C1312"/>
    <w:rsid w:val="007C1383"/>
    <w:rsid w:val="007C1F74"/>
    <w:rsid w:val="007C38F4"/>
    <w:rsid w:val="007C3BDE"/>
    <w:rsid w:val="007C3D75"/>
    <w:rsid w:val="007C420B"/>
    <w:rsid w:val="007C51CF"/>
    <w:rsid w:val="007C5DE8"/>
    <w:rsid w:val="007C653F"/>
    <w:rsid w:val="007C72DA"/>
    <w:rsid w:val="007C7738"/>
    <w:rsid w:val="007C7A67"/>
    <w:rsid w:val="007C7CFE"/>
    <w:rsid w:val="007C7DA1"/>
    <w:rsid w:val="007D0ED4"/>
    <w:rsid w:val="007D1569"/>
    <w:rsid w:val="007D2A74"/>
    <w:rsid w:val="007D3841"/>
    <w:rsid w:val="007D4E21"/>
    <w:rsid w:val="007D6855"/>
    <w:rsid w:val="007D6E2B"/>
    <w:rsid w:val="007D76C3"/>
    <w:rsid w:val="007D7B9D"/>
    <w:rsid w:val="007E0022"/>
    <w:rsid w:val="007E009D"/>
    <w:rsid w:val="007E028B"/>
    <w:rsid w:val="007E101C"/>
    <w:rsid w:val="007E317C"/>
    <w:rsid w:val="007E35A7"/>
    <w:rsid w:val="007E35D1"/>
    <w:rsid w:val="007E4FAF"/>
    <w:rsid w:val="007E50FD"/>
    <w:rsid w:val="007E51B3"/>
    <w:rsid w:val="007E576E"/>
    <w:rsid w:val="007E5F9C"/>
    <w:rsid w:val="007E5FF1"/>
    <w:rsid w:val="007E629D"/>
    <w:rsid w:val="007E6EF3"/>
    <w:rsid w:val="007F030C"/>
    <w:rsid w:val="007F0339"/>
    <w:rsid w:val="007F039A"/>
    <w:rsid w:val="007F0BA4"/>
    <w:rsid w:val="007F0D2D"/>
    <w:rsid w:val="007F11BC"/>
    <w:rsid w:val="007F1AE9"/>
    <w:rsid w:val="007F1C23"/>
    <w:rsid w:val="007F20E9"/>
    <w:rsid w:val="007F2966"/>
    <w:rsid w:val="007F3288"/>
    <w:rsid w:val="007F3DE8"/>
    <w:rsid w:val="007F3DFE"/>
    <w:rsid w:val="007F4777"/>
    <w:rsid w:val="007F51E9"/>
    <w:rsid w:val="007F53E5"/>
    <w:rsid w:val="007F59B9"/>
    <w:rsid w:val="007F5F4F"/>
    <w:rsid w:val="007F6A0F"/>
    <w:rsid w:val="00801118"/>
    <w:rsid w:val="008012CC"/>
    <w:rsid w:val="008024D0"/>
    <w:rsid w:val="00802996"/>
    <w:rsid w:val="0080313D"/>
    <w:rsid w:val="0080386F"/>
    <w:rsid w:val="00803AD2"/>
    <w:rsid w:val="008041C0"/>
    <w:rsid w:val="00804627"/>
    <w:rsid w:val="00804A39"/>
    <w:rsid w:val="00805A6A"/>
    <w:rsid w:val="00805ACE"/>
    <w:rsid w:val="00805AE9"/>
    <w:rsid w:val="0080602E"/>
    <w:rsid w:val="008062CC"/>
    <w:rsid w:val="0080671D"/>
    <w:rsid w:val="00806D63"/>
    <w:rsid w:val="00806E25"/>
    <w:rsid w:val="0080792B"/>
    <w:rsid w:val="00807FFA"/>
    <w:rsid w:val="008121E6"/>
    <w:rsid w:val="008125E1"/>
    <w:rsid w:val="00812F29"/>
    <w:rsid w:val="0081352D"/>
    <w:rsid w:val="00813706"/>
    <w:rsid w:val="008145DD"/>
    <w:rsid w:val="00814910"/>
    <w:rsid w:val="00814F08"/>
    <w:rsid w:val="0081553D"/>
    <w:rsid w:val="00816103"/>
    <w:rsid w:val="00817266"/>
    <w:rsid w:val="00817A8C"/>
    <w:rsid w:val="00817CC2"/>
    <w:rsid w:val="00823409"/>
    <w:rsid w:val="00823936"/>
    <w:rsid w:val="00824392"/>
    <w:rsid w:val="00824884"/>
    <w:rsid w:val="00824A91"/>
    <w:rsid w:val="00825094"/>
    <w:rsid w:val="008259B9"/>
    <w:rsid w:val="00825F66"/>
    <w:rsid w:val="0082631B"/>
    <w:rsid w:val="00826575"/>
    <w:rsid w:val="0082690D"/>
    <w:rsid w:val="00826963"/>
    <w:rsid w:val="00826AB7"/>
    <w:rsid w:val="008278B1"/>
    <w:rsid w:val="00827C19"/>
    <w:rsid w:val="00827E6C"/>
    <w:rsid w:val="008300A4"/>
    <w:rsid w:val="00830F08"/>
    <w:rsid w:val="00831271"/>
    <w:rsid w:val="00832D83"/>
    <w:rsid w:val="00832FFE"/>
    <w:rsid w:val="0083440B"/>
    <w:rsid w:val="00834719"/>
    <w:rsid w:val="00836883"/>
    <w:rsid w:val="008371FC"/>
    <w:rsid w:val="00837471"/>
    <w:rsid w:val="00840063"/>
    <w:rsid w:val="00840C52"/>
    <w:rsid w:val="00841357"/>
    <w:rsid w:val="00841CF5"/>
    <w:rsid w:val="00841DE7"/>
    <w:rsid w:val="0084267B"/>
    <w:rsid w:val="00842842"/>
    <w:rsid w:val="00842D9C"/>
    <w:rsid w:val="00842F9B"/>
    <w:rsid w:val="008438D5"/>
    <w:rsid w:val="008439EB"/>
    <w:rsid w:val="008441AC"/>
    <w:rsid w:val="0084498F"/>
    <w:rsid w:val="0084528B"/>
    <w:rsid w:val="008457FD"/>
    <w:rsid w:val="008463A0"/>
    <w:rsid w:val="0084645A"/>
    <w:rsid w:val="008464C7"/>
    <w:rsid w:val="00846732"/>
    <w:rsid w:val="00850651"/>
    <w:rsid w:val="008506FC"/>
    <w:rsid w:val="00851584"/>
    <w:rsid w:val="00851AA8"/>
    <w:rsid w:val="00851BAA"/>
    <w:rsid w:val="00851C9A"/>
    <w:rsid w:val="00852E56"/>
    <w:rsid w:val="00852FC7"/>
    <w:rsid w:val="00853704"/>
    <w:rsid w:val="00854861"/>
    <w:rsid w:val="00855130"/>
    <w:rsid w:val="00855AB6"/>
    <w:rsid w:val="0085644F"/>
    <w:rsid w:val="0085677A"/>
    <w:rsid w:val="008567FE"/>
    <w:rsid w:val="00856E21"/>
    <w:rsid w:val="00857C02"/>
    <w:rsid w:val="0086107A"/>
    <w:rsid w:val="008628EA"/>
    <w:rsid w:val="00862A9E"/>
    <w:rsid w:val="0086475C"/>
    <w:rsid w:val="00865F5A"/>
    <w:rsid w:val="00867336"/>
    <w:rsid w:val="00867A7E"/>
    <w:rsid w:val="00867B65"/>
    <w:rsid w:val="00867BD5"/>
    <w:rsid w:val="00870151"/>
    <w:rsid w:val="00870637"/>
    <w:rsid w:val="00870B79"/>
    <w:rsid w:val="00871361"/>
    <w:rsid w:val="008715FE"/>
    <w:rsid w:val="0087259B"/>
    <w:rsid w:val="00872A33"/>
    <w:rsid w:val="00873F61"/>
    <w:rsid w:val="008747FE"/>
    <w:rsid w:val="008758AC"/>
    <w:rsid w:val="00875CA6"/>
    <w:rsid w:val="00876B06"/>
    <w:rsid w:val="0087703F"/>
    <w:rsid w:val="00877312"/>
    <w:rsid w:val="008775E2"/>
    <w:rsid w:val="00880069"/>
    <w:rsid w:val="00880794"/>
    <w:rsid w:val="008808BE"/>
    <w:rsid w:val="00880D51"/>
    <w:rsid w:val="008812D3"/>
    <w:rsid w:val="00881C16"/>
    <w:rsid w:val="00881FB4"/>
    <w:rsid w:val="0088365B"/>
    <w:rsid w:val="00883DD3"/>
    <w:rsid w:val="008851A0"/>
    <w:rsid w:val="0088581A"/>
    <w:rsid w:val="0088591D"/>
    <w:rsid w:val="00885FA6"/>
    <w:rsid w:val="00886CCD"/>
    <w:rsid w:val="00887104"/>
    <w:rsid w:val="00890C72"/>
    <w:rsid w:val="00890F3E"/>
    <w:rsid w:val="008920D4"/>
    <w:rsid w:val="0089216B"/>
    <w:rsid w:val="00892DA3"/>
    <w:rsid w:val="00893AC5"/>
    <w:rsid w:val="00894918"/>
    <w:rsid w:val="00894E5A"/>
    <w:rsid w:val="00894E7B"/>
    <w:rsid w:val="008966B6"/>
    <w:rsid w:val="00896946"/>
    <w:rsid w:val="00896CA0"/>
    <w:rsid w:val="00897769"/>
    <w:rsid w:val="0089795B"/>
    <w:rsid w:val="008A0BBF"/>
    <w:rsid w:val="008A14BA"/>
    <w:rsid w:val="008A2B14"/>
    <w:rsid w:val="008A2D73"/>
    <w:rsid w:val="008A3CCB"/>
    <w:rsid w:val="008A5B26"/>
    <w:rsid w:val="008A5BF0"/>
    <w:rsid w:val="008A631E"/>
    <w:rsid w:val="008A7B36"/>
    <w:rsid w:val="008A7EB5"/>
    <w:rsid w:val="008B0206"/>
    <w:rsid w:val="008B0412"/>
    <w:rsid w:val="008B1E3D"/>
    <w:rsid w:val="008B313E"/>
    <w:rsid w:val="008B3170"/>
    <w:rsid w:val="008B3B05"/>
    <w:rsid w:val="008B3DC9"/>
    <w:rsid w:val="008B5D51"/>
    <w:rsid w:val="008B6AD7"/>
    <w:rsid w:val="008B6DD9"/>
    <w:rsid w:val="008B6E2D"/>
    <w:rsid w:val="008B7696"/>
    <w:rsid w:val="008C00F3"/>
    <w:rsid w:val="008C01A5"/>
    <w:rsid w:val="008C0967"/>
    <w:rsid w:val="008C0A16"/>
    <w:rsid w:val="008C0B63"/>
    <w:rsid w:val="008C11C2"/>
    <w:rsid w:val="008C1ABE"/>
    <w:rsid w:val="008C1D91"/>
    <w:rsid w:val="008C1EBD"/>
    <w:rsid w:val="008C28D0"/>
    <w:rsid w:val="008C2A0F"/>
    <w:rsid w:val="008C2D45"/>
    <w:rsid w:val="008C31BD"/>
    <w:rsid w:val="008C3D5D"/>
    <w:rsid w:val="008C52D0"/>
    <w:rsid w:val="008C72D1"/>
    <w:rsid w:val="008D0101"/>
    <w:rsid w:val="008D0906"/>
    <w:rsid w:val="008D092C"/>
    <w:rsid w:val="008D258E"/>
    <w:rsid w:val="008D301E"/>
    <w:rsid w:val="008D309E"/>
    <w:rsid w:val="008D30CE"/>
    <w:rsid w:val="008D3372"/>
    <w:rsid w:val="008D384A"/>
    <w:rsid w:val="008D4285"/>
    <w:rsid w:val="008D4CF8"/>
    <w:rsid w:val="008D5B60"/>
    <w:rsid w:val="008D61C3"/>
    <w:rsid w:val="008D626B"/>
    <w:rsid w:val="008D62D8"/>
    <w:rsid w:val="008D6A22"/>
    <w:rsid w:val="008D6B76"/>
    <w:rsid w:val="008D6EDB"/>
    <w:rsid w:val="008E0D92"/>
    <w:rsid w:val="008E1640"/>
    <w:rsid w:val="008E3F7D"/>
    <w:rsid w:val="008E44CC"/>
    <w:rsid w:val="008E4582"/>
    <w:rsid w:val="008E45EA"/>
    <w:rsid w:val="008E5559"/>
    <w:rsid w:val="008E57A3"/>
    <w:rsid w:val="008E6DCC"/>
    <w:rsid w:val="008E6E11"/>
    <w:rsid w:val="008F000E"/>
    <w:rsid w:val="008F04CA"/>
    <w:rsid w:val="008F04D9"/>
    <w:rsid w:val="008F116F"/>
    <w:rsid w:val="008F125B"/>
    <w:rsid w:val="008F1B73"/>
    <w:rsid w:val="008F4883"/>
    <w:rsid w:val="008F4B2E"/>
    <w:rsid w:val="008F4E66"/>
    <w:rsid w:val="008F505F"/>
    <w:rsid w:val="008F5727"/>
    <w:rsid w:val="008F5CE7"/>
    <w:rsid w:val="008F5E42"/>
    <w:rsid w:val="008F69BF"/>
    <w:rsid w:val="00900469"/>
    <w:rsid w:val="009005E1"/>
    <w:rsid w:val="009011B7"/>
    <w:rsid w:val="0090194D"/>
    <w:rsid w:val="00902B10"/>
    <w:rsid w:val="00903DCB"/>
    <w:rsid w:val="00904510"/>
    <w:rsid w:val="00904A00"/>
    <w:rsid w:val="00904AD6"/>
    <w:rsid w:val="00905F7B"/>
    <w:rsid w:val="00910A2F"/>
    <w:rsid w:val="00910A49"/>
    <w:rsid w:val="00910A8C"/>
    <w:rsid w:val="00910F78"/>
    <w:rsid w:val="00910FC1"/>
    <w:rsid w:val="00911888"/>
    <w:rsid w:val="00911BBC"/>
    <w:rsid w:val="0091247D"/>
    <w:rsid w:val="00912A31"/>
    <w:rsid w:val="00912BCC"/>
    <w:rsid w:val="00912D3A"/>
    <w:rsid w:val="009135F8"/>
    <w:rsid w:val="00914935"/>
    <w:rsid w:val="00914ADD"/>
    <w:rsid w:val="0091519F"/>
    <w:rsid w:val="00915DD7"/>
    <w:rsid w:val="009160B4"/>
    <w:rsid w:val="009164FD"/>
    <w:rsid w:val="00916A41"/>
    <w:rsid w:val="009178E8"/>
    <w:rsid w:val="00920513"/>
    <w:rsid w:val="00921BE4"/>
    <w:rsid w:val="009226EC"/>
    <w:rsid w:val="00922E12"/>
    <w:rsid w:val="00924893"/>
    <w:rsid w:val="00924901"/>
    <w:rsid w:val="00924CC8"/>
    <w:rsid w:val="0092584B"/>
    <w:rsid w:val="009276B1"/>
    <w:rsid w:val="00927788"/>
    <w:rsid w:val="00927FFA"/>
    <w:rsid w:val="009301A5"/>
    <w:rsid w:val="00930BBB"/>
    <w:rsid w:val="00931E98"/>
    <w:rsid w:val="0093265E"/>
    <w:rsid w:val="00932788"/>
    <w:rsid w:val="00934492"/>
    <w:rsid w:val="00934F68"/>
    <w:rsid w:val="00935785"/>
    <w:rsid w:val="00936154"/>
    <w:rsid w:val="009372FB"/>
    <w:rsid w:val="009403CA"/>
    <w:rsid w:val="009407DE"/>
    <w:rsid w:val="00941ABD"/>
    <w:rsid w:val="00941D2A"/>
    <w:rsid w:val="009422EC"/>
    <w:rsid w:val="009423CE"/>
    <w:rsid w:val="009429B8"/>
    <w:rsid w:val="009433DC"/>
    <w:rsid w:val="00943807"/>
    <w:rsid w:val="0094405D"/>
    <w:rsid w:val="00944135"/>
    <w:rsid w:val="009452CF"/>
    <w:rsid w:val="00945A1F"/>
    <w:rsid w:val="009468B0"/>
    <w:rsid w:val="00946903"/>
    <w:rsid w:val="0094702D"/>
    <w:rsid w:val="0094714A"/>
    <w:rsid w:val="0094754E"/>
    <w:rsid w:val="00947A1C"/>
    <w:rsid w:val="00947CB6"/>
    <w:rsid w:val="00950397"/>
    <w:rsid w:val="00950502"/>
    <w:rsid w:val="00950990"/>
    <w:rsid w:val="00950AE8"/>
    <w:rsid w:val="00951230"/>
    <w:rsid w:val="009530FB"/>
    <w:rsid w:val="00953768"/>
    <w:rsid w:val="00953894"/>
    <w:rsid w:val="00953AAB"/>
    <w:rsid w:val="00953C2A"/>
    <w:rsid w:val="00954626"/>
    <w:rsid w:val="0095542B"/>
    <w:rsid w:val="009569BC"/>
    <w:rsid w:val="00957351"/>
    <w:rsid w:val="009578B3"/>
    <w:rsid w:val="00957E9F"/>
    <w:rsid w:val="00960C33"/>
    <w:rsid w:val="009616B8"/>
    <w:rsid w:val="00961A22"/>
    <w:rsid w:val="009624E1"/>
    <w:rsid w:val="00962669"/>
    <w:rsid w:val="00962F18"/>
    <w:rsid w:val="0096331B"/>
    <w:rsid w:val="0096335E"/>
    <w:rsid w:val="00963435"/>
    <w:rsid w:val="0096357B"/>
    <w:rsid w:val="00963F9C"/>
    <w:rsid w:val="00964B14"/>
    <w:rsid w:val="0096555B"/>
    <w:rsid w:val="00967721"/>
    <w:rsid w:val="009717D2"/>
    <w:rsid w:val="009722ED"/>
    <w:rsid w:val="00972A53"/>
    <w:rsid w:val="0097307C"/>
    <w:rsid w:val="00973785"/>
    <w:rsid w:val="0097587A"/>
    <w:rsid w:val="00975ADC"/>
    <w:rsid w:val="00975B73"/>
    <w:rsid w:val="009765BD"/>
    <w:rsid w:val="0097693A"/>
    <w:rsid w:val="00977555"/>
    <w:rsid w:val="009778DC"/>
    <w:rsid w:val="00977B93"/>
    <w:rsid w:val="0098134A"/>
    <w:rsid w:val="00981A42"/>
    <w:rsid w:val="00981A45"/>
    <w:rsid w:val="009820CF"/>
    <w:rsid w:val="0098295E"/>
    <w:rsid w:val="00983379"/>
    <w:rsid w:val="00983829"/>
    <w:rsid w:val="00983B34"/>
    <w:rsid w:val="0098458B"/>
    <w:rsid w:val="00984926"/>
    <w:rsid w:val="009850F4"/>
    <w:rsid w:val="009859FD"/>
    <w:rsid w:val="00985FE7"/>
    <w:rsid w:val="0098707C"/>
    <w:rsid w:val="0098753D"/>
    <w:rsid w:val="00987683"/>
    <w:rsid w:val="00990244"/>
    <w:rsid w:val="00990758"/>
    <w:rsid w:val="00990DAD"/>
    <w:rsid w:val="00991676"/>
    <w:rsid w:val="009919B9"/>
    <w:rsid w:val="00992E32"/>
    <w:rsid w:val="009948EA"/>
    <w:rsid w:val="0099506A"/>
    <w:rsid w:val="009952B9"/>
    <w:rsid w:val="00995327"/>
    <w:rsid w:val="00995356"/>
    <w:rsid w:val="009960CD"/>
    <w:rsid w:val="00996349"/>
    <w:rsid w:val="00996CB1"/>
    <w:rsid w:val="00996E9B"/>
    <w:rsid w:val="00996F3A"/>
    <w:rsid w:val="0099788C"/>
    <w:rsid w:val="009A27A1"/>
    <w:rsid w:val="009A2AB3"/>
    <w:rsid w:val="009A33F4"/>
    <w:rsid w:val="009A49C0"/>
    <w:rsid w:val="009A5301"/>
    <w:rsid w:val="009A533A"/>
    <w:rsid w:val="009A5A1D"/>
    <w:rsid w:val="009A6224"/>
    <w:rsid w:val="009A6685"/>
    <w:rsid w:val="009A7006"/>
    <w:rsid w:val="009A7059"/>
    <w:rsid w:val="009B008E"/>
    <w:rsid w:val="009B0562"/>
    <w:rsid w:val="009B0C35"/>
    <w:rsid w:val="009B0D0C"/>
    <w:rsid w:val="009B214F"/>
    <w:rsid w:val="009B2239"/>
    <w:rsid w:val="009B2EE0"/>
    <w:rsid w:val="009B3E63"/>
    <w:rsid w:val="009B3EDE"/>
    <w:rsid w:val="009B4625"/>
    <w:rsid w:val="009B5860"/>
    <w:rsid w:val="009B5BAD"/>
    <w:rsid w:val="009B5ED5"/>
    <w:rsid w:val="009B67C4"/>
    <w:rsid w:val="009B7519"/>
    <w:rsid w:val="009B76A6"/>
    <w:rsid w:val="009B77A9"/>
    <w:rsid w:val="009B7B68"/>
    <w:rsid w:val="009C0D08"/>
    <w:rsid w:val="009C0FF8"/>
    <w:rsid w:val="009C143C"/>
    <w:rsid w:val="009C201B"/>
    <w:rsid w:val="009C277F"/>
    <w:rsid w:val="009C2911"/>
    <w:rsid w:val="009C2CCA"/>
    <w:rsid w:val="009C3366"/>
    <w:rsid w:val="009C3490"/>
    <w:rsid w:val="009C4171"/>
    <w:rsid w:val="009C4443"/>
    <w:rsid w:val="009C4A67"/>
    <w:rsid w:val="009C4CC4"/>
    <w:rsid w:val="009C4E1C"/>
    <w:rsid w:val="009C5A23"/>
    <w:rsid w:val="009C64E1"/>
    <w:rsid w:val="009C6DC8"/>
    <w:rsid w:val="009C6E73"/>
    <w:rsid w:val="009C6F7C"/>
    <w:rsid w:val="009C72EC"/>
    <w:rsid w:val="009C7CB1"/>
    <w:rsid w:val="009D0109"/>
    <w:rsid w:val="009D0E9F"/>
    <w:rsid w:val="009D11AB"/>
    <w:rsid w:val="009D2317"/>
    <w:rsid w:val="009D3174"/>
    <w:rsid w:val="009D3AA8"/>
    <w:rsid w:val="009D3E49"/>
    <w:rsid w:val="009D452C"/>
    <w:rsid w:val="009D50A3"/>
    <w:rsid w:val="009D59E4"/>
    <w:rsid w:val="009D6066"/>
    <w:rsid w:val="009D72FD"/>
    <w:rsid w:val="009D75C6"/>
    <w:rsid w:val="009E0911"/>
    <w:rsid w:val="009E10DD"/>
    <w:rsid w:val="009E31FC"/>
    <w:rsid w:val="009E3726"/>
    <w:rsid w:val="009E46F1"/>
    <w:rsid w:val="009E4D0F"/>
    <w:rsid w:val="009E538A"/>
    <w:rsid w:val="009E6298"/>
    <w:rsid w:val="009E6B72"/>
    <w:rsid w:val="009F0CEA"/>
    <w:rsid w:val="009F287A"/>
    <w:rsid w:val="009F375A"/>
    <w:rsid w:val="009F39B6"/>
    <w:rsid w:val="009F401A"/>
    <w:rsid w:val="009F4379"/>
    <w:rsid w:val="009F44F0"/>
    <w:rsid w:val="009F4730"/>
    <w:rsid w:val="009F4FE0"/>
    <w:rsid w:val="009F5DF8"/>
    <w:rsid w:val="009F6D7C"/>
    <w:rsid w:val="009F6F39"/>
    <w:rsid w:val="009F724C"/>
    <w:rsid w:val="00A00AEC"/>
    <w:rsid w:val="00A010EE"/>
    <w:rsid w:val="00A016D5"/>
    <w:rsid w:val="00A020CC"/>
    <w:rsid w:val="00A021EE"/>
    <w:rsid w:val="00A02B68"/>
    <w:rsid w:val="00A02CB0"/>
    <w:rsid w:val="00A0589B"/>
    <w:rsid w:val="00A06DDA"/>
    <w:rsid w:val="00A0707A"/>
    <w:rsid w:val="00A10807"/>
    <w:rsid w:val="00A11C03"/>
    <w:rsid w:val="00A12E08"/>
    <w:rsid w:val="00A14F4B"/>
    <w:rsid w:val="00A152C2"/>
    <w:rsid w:val="00A159FE"/>
    <w:rsid w:val="00A20465"/>
    <w:rsid w:val="00A2074F"/>
    <w:rsid w:val="00A22BF0"/>
    <w:rsid w:val="00A233BD"/>
    <w:rsid w:val="00A2490A"/>
    <w:rsid w:val="00A24A11"/>
    <w:rsid w:val="00A24BA1"/>
    <w:rsid w:val="00A24CDE"/>
    <w:rsid w:val="00A253B4"/>
    <w:rsid w:val="00A2551E"/>
    <w:rsid w:val="00A25F12"/>
    <w:rsid w:val="00A267A8"/>
    <w:rsid w:val="00A26990"/>
    <w:rsid w:val="00A26C05"/>
    <w:rsid w:val="00A306F8"/>
    <w:rsid w:val="00A30B6D"/>
    <w:rsid w:val="00A32103"/>
    <w:rsid w:val="00A324C3"/>
    <w:rsid w:val="00A34E21"/>
    <w:rsid w:val="00A351EC"/>
    <w:rsid w:val="00A36584"/>
    <w:rsid w:val="00A40324"/>
    <w:rsid w:val="00A410A8"/>
    <w:rsid w:val="00A413DD"/>
    <w:rsid w:val="00A41AE1"/>
    <w:rsid w:val="00A42BCA"/>
    <w:rsid w:val="00A430B9"/>
    <w:rsid w:val="00A43804"/>
    <w:rsid w:val="00A43853"/>
    <w:rsid w:val="00A442F3"/>
    <w:rsid w:val="00A44572"/>
    <w:rsid w:val="00A450EC"/>
    <w:rsid w:val="00A4595C"/>
    <w:rsid w:val="00A459D6"/>
    <w:rsid w:val="00A469DE"/>
    <w:rsid w:val="00A46C95"/>
    <w:rsid w:val="00A501D7"/>
    <w:rsid w:val="00A50724"/>
    <w:rsid w:val="00A535A7"/>
    <w:rsid w:val="00A539FC"/>
    <w:rsid w:val="00A53C6B"/>
    <w:rsid w:val="00A54B9E"/>
    <w:rsid w:val="00A55B8F"/>
    <w:rsid w:val="00A55CA4"/>
    <w:rsid w:val="00A5663D"/>
    <w:rsid w:val="00A56683"/>
    <w:rsid w:val="00A56E26"/>
    <w:rsid w:val="00A61044"/>
    <w:rsid w:val="00A61A44"/>
    <w:rsid w:val="00A64413"/>
    <w:rsid w:val="00A646C2"/>
    <w:rsid w:val="00A6474A"/>
    <w:rsid w:val="00A6496D"/>
    <w:rsid w:val="00A650EB"/>
    <w:rsid w:val="00A65C47"/>
    <w:rsid w:val="00A70807"/>
    <w:rsid w:val="00A70CE6"/>
    <w:rsid w:val="00A7187E"/>
    <w:rsid w:val="00A72980"/>
    <w:rsid w:val="00A734B3"/>
    <w:rsid w:val="00A73528"/>
    <w:rsid w:val="00A73B1F"/>
    <w:rsid w:val="00A73E8D"/>
    <w:rsid w:val="00A74C35"/>
    <w:rsid w:val="00A755B2"/>
    <w:rsid w:val="00A75DF0"/>
    <w:rsid w:val="00A769FE"/>
    <w:rsid w:val="00A76B20"/>
    <w:rsid w:val="00A803D8"/>
    <w:rsid w:val="00A80AEC"/>
    <w:rsid w:val="00A80CAC"/>
    <w:rsid w:val="00A81CE3"/>
    <w:rsid w:val="00A83641"/>
    <w:rsid w:val="00A83DE4"/>
    <w:rsid w:val="00A85649"/>
    <w:rsid w:val="00A85B2E"/>
    <w:rsid w:val="00A86E9F"/>
    <w:rsid w:val="00A876AB"/>
    <w:rsid w:val="00A8773C"/>
    <w:rsid w:val="00A8785F"/>
    <w:rsid w:val="00A908FF"/>
    <w:rsid w:val="00A90A53"/>
    <w:rsid w:val="00A9178A"/>
    <w:rsid w:val="00A92077"/>
    <w:rsid w:val="00A92E27"/>
    <w:rsid w:val="00A93749"/>
    <w:rsid w:val="00A93F96"/>
    <w:rsid w:val="00A941AF"/>
    <w:rsid w:val="00A94687"/>
    <w:rsid w:val="00A95556"/>
    <w:rsid w:val="00A95C41"/>
    <w:rsid w:val="00A967BD"/>
    <w:rsid w:val="00A96F4D"/>
    <w:rsid w:val="00A97136"/>
    <w:rsid w:val="00AA0226"/>
    <w:rsid w:val="00AA1096"/>
    <w:rsid w:val="00AA10F0"/>
    <w:rsid w:val="00AA1C8B"/>
    <w:rsid w:val="00AA20BE"/>
    <w:rsid w:val="00AA2ECF"/>
    <w:rsid w:val="00AA3E7D"/>
    <w:rsid w:val="00AA45C3"/>
    <w:rsid w:val="00AA4735"/>
    <w:rsid w:val="00AA64DB"/>
    <w:rsid w:val="00AA65F1"/>
    <w:rsid w:val="00AA65F2"/>
    <w:rsid w:val="00AA66EA"/>
    <w:rsid w:val="00AA6D04"/>
    <w:rsid w:val="00AA72AD"/>
    <w:rsid w:val="00AA756A"/>
    <w:rsid w:val="00AA7FF6"/>
    <w:rsid w:val="00AB1097"/>
    <w:rsid w:val="00AB1199"/>
    <w:rsid w:val="00AB2F81"/>
    <w:rsid w:val="00AB34E9"/>
    <w:rsid w:val="00AB35B0"/>
    <w:rsid w:val="00AB3E1A"/>
    <w:rsid w:val="00AB3E3D"/>
    <w:rsid w:val="00AB474F"/>
    <w:rsid w:val="00AB53B5"/>
    <w:rsid w:val="00AB5F78"/>
    <w:rsid w:val="00AB6442"/>
    <w:rsid w:val="00AB6C38"/>
    <w:rsid w:val="00AB6CB2"/>
    <w:rsid w:val="00AC2A5F"/>
    <w:rsid w:val="00AC2A66"/>
    <w:rsid w:val="00AC419F"/>
    <w:rsid w:val="00AC4F85"/>
    <w:rsid w:val="00AC5E9D"/>
    <w:rsid w:val="00AC6C99"/>
    <w:rsid w:val="00AC7683"/>
    <w:rsid w:val="00AD0F24"/>
    <w:rsid w:val="00AD143A"/>
    <w:rsid w:val="00AD14C4"/>
    <w:rsid w:val="00AD2098"/>
    <w:rsid w:val="00AD20AC"/>
    <w:rsid w:val="00AD2C5B"/>
    <w:rsid w:val="00AD2FA9"/>
    <w:rsid w:val="00AD5019"/>
    <w:rsid w:val="00AD563F"/>
    <w:rsid w:val="00AD6ACA"/>
    <w:rsid w:val="00AD70E6"/>
    <w:rsid w:val="00AD7D06"/>
    <w:rsid w:val="00AD7E4B"/>
    <w:rsid w:val="00AD7F9A"/>
    <w:rsid w:val="00AE00B2"/>
    <w:rsid w:val="00AE03C7"/>
    <w:rsid w:val="00AE08A8"/>
    <w:rsid w:val="00AE0C37"/>
    <w:rsid w:val="00AE0C69"/>
    <w:rsid w:val="00AE0DA7"/>
    <w:rsid w:val="00AE227D"/>
    <w:rsid w:val="00AE3B17"/>
    <w:rsid w:val="00AE3B6F"/>
    <w:rsid w:val="00AE3C53"/>
    <w:rsid w:val="00AE3F34"/>
    <w:rsid w:val="00AE3FFB"/>
    <w:rsid w:val="00AE4597"/>
    <w:rsid w:val="00AE45F2"/>
    <w:rsid w:val="00AE4E0E"/>
    <w:rsid w:val="00AE4E4C"/>
    <w:rsid w:val="00AE4EF2"/>
    <w:rsid w:val="00AE504E"/>
    <w:rsid w:val="00AE50E5"/>
    <w:rsid w:val="00AE516B"/>
    <w:rsid w:val="00AE5642"/>
    <w:rsid w:val="00AE566D"/>
    <w:rsid w:val="00AE6082"/>
    <w:rsid w:val="00AE6DBB"/>
    <w:rsid w:val="00AF00EE"/>
    <w:rsid w:val="00AF1BA4"/>
    <w:rsid w:val="00AF275A"/>
    <w:rsid w:val="00AF2CAD"/>
    <w:rsid w:val="00AF2F33"/>
    <w:rsid w:val="00AF34ED"/>
    <w:rsid w:val="00AF3871"/>
    <w:rsid w:val="00AF3BED"/>
    <w:rsid w:val="00AF4F04"/>
    <w:rsid w:val="00AF57FF"/>
    <w:rsid w:val="00AF5F72"/>
    <w:rsid w:val="00AF6580"/>
    <w:rsid w:val="00B00838"/>
    <w:rsid w:val="00B00A9C"/>
    <w:rsid w:val="00B03954"/>
    <w:rsid w:val="00B049AA"/>
    <w:rsid w:val="00B04E85"/>
    <w:rsid w:val="00B04F0F"/>
    <w:rsid w:val="00B058DD"/>
    <w:rsid w:val="00B05B77"/>
    <w:rsid w:val="00B060D7"/>
    <w:rsid w:val="00B064DA"/>
    <w:rsid w:val="00B06E7B"/>
    <w:rsid w:val="00B07936"/>
    <w:rsid w:val="00B079E0"/>
    <w:rsid w:val="00B105B5"/>
    <w:rsid w:val="00B10FF5"/>
    <w:rsid w:val="00B1233B"/>
    <w:rsid w:val="00B127B1"/>
    <w:rsid w:val="00B15071"/>
    <w:rsid w:val="00B16260"/>
    <w:rsid w:val="00B162C5"/>
    <w:rsid w:val="00B16F60"/>
    <w:rsid w:val="00B17091"/>
    <w:rsid w:val="00B17A3F"/>
    <w:rsid w:val="00B20A7C"/>
    <w:rsid w:val="00B21695"/>
    <w:rsid w:val="00B21724"/>
    <w:rsid w:val="00B21AA1"/>
    <w:rsid w:val="00B22AAF"/>
    <w:rsid w:val="00B22AB2"/>
    <w:rsid w:val="00B22D89"/>
    <w:rsid w:val="00B232B8"/>
    <w:rsid w:val="00B23382"/>
    <w:rsid w:val="00B24DB2"/>
    <w:rsid w:val="00B2654B"/>
    <w:rsid w:val="00B265D9"/>
    <w:rsid w:val="00B26EE4"/>
    <w:rsid w:val="00B279CE"/>
    <w:rsid w:val="00B27EEB"/>
    <w:rsid w:val="00B30242"/>
    <w:rsid w:val="00B30B6A"/>
    <w:rsid w:val="00B313E3"/>
    <w:rsid w:val="00B3189B"/>
    <w:rsid w:val="00B31AC9"/>
    <w:rsid w:val="00B33FEE"/>
    <w:rsid w:val="00B3438E"/>
    <w:rsid w:val="00B36981"/>
    <w:rsid w:val="00B37718"/>
    <w:rsid w:val="00B37831"/>
    <w:rsid w:val="00B40CA5"/>
    <w:rsid w:val="00B40D05"/>
    <w:rsid w:val="00B4164F"/>
    <w:rsid w:val="00B42066"/>
    <w:rsid w:val="00B422E8"/>
    <w:rsid w:val="00B430DD"/>
    <w:rsid w:val="00B44282"/>
    <w:rsid w:val="00B44873"/>
    <w:rsid w:val="00B45795"/>
    <w:rsid w:val="00B466CC"/>
    <w:rsid w:val="00B46766"/>
    <w:rsid w:val="00B4691E"/>
    <w:rsid w:val="00B50412"/>
    <w:rsid w:val="00B51A4F"/>
    <w:rsid w:val="00B51C9B"/>
    <w:rsid w:val="00B529A5"/>
    <w:rsid w:val="00B53C44"/>
    <w:rsid w:val="00B53CA0"/>
    <w:rsid w:val="00B54071"/>
    <w:rsid w:val="00B54B2F"/>
    <w:rsid w:val="00B54DCE"/>
    <w:rsid w:val="00B54DD2"/>
    <w:rsid w:val="00B54E7A"/>
    <w:rsid w:val="00B5557B"/>
    <w:rsid w:val="00B5604E"/>
    <w:rsid w:val="00B56820"/>
    <w:rsid w:val="00B5737E"/>
    <w:rsid w:val="00B573AD"/>
    <w:rsid w:val="00B60159"/>
    <w:rsid w:val="00B60988"/>
    <w:rsid w:val="00B60FC0"/>
    <w:rsid w:val="00B61508"/>
    <w:rsid w:val="00B61801"/>
    <w:rsid w:val="00B61AEB"/>
    <w:rsid w:val="00B61FFD"/>
    <w:rsid w:val="00B62BAF"/>
    <w:rsid w:val="00B64195"/>
    <w:rsid w:val="00B64535"/>
    <w:rsid w:val="00B64DB2"/>
    <w:rsid w:val="00B659DE"/>
    <w:rsid w:val="00B662EB"/>
    <w:rsid w:val="00B66A4E"/>
    <w:rsid w:val="00B678BC"/>
    <w:rsid w:val="00B67B61"/>
    <w:rsid w:val="00B706E1"/>
    <w:rsid w:val="00B71AB6"/>
    <w:rsid w:val="00B722F9"/>
    <w:rsid w:val="00B72C07"/>
    <w:rsid w:val="00B730FF"/>
    <w:rsid w:val="00B73413"/>
    <w:rsid w:val="00B74947"/>
    <w:rsid w:val="00B74ACD"/>
    <w:rsid w:val="00B74E2D"/>
    <w:rsid w:val="00B75190"/>
    <w:rsid w:val="00B7631A"/>
    <w:rsid w:val="00B7707E"/>
    <w:rsid w:val="00B770B4"/>
    <w:rsid w:val="00B776F8"/>
    <w:rsid w:val="00B777DA"/>
    <w:rsid w:val="00B8027E"/>
    <w:rsid w:val="00B80B9C"/>
    <w:rsid w:val="00B8215C"/>
    <w:rsid w:val="00B8254A"/>
    <w:rsid w:val="00B82579"/>
    <w:rsid w:val="00B833C4"/>
    <w:rsid w:val="00B83B0F"/>
    <w:rsid w:val="00B847D4"/>
    <w:rsid w:val="00B84DF1"/>
    <w:rsid w:val="00B85793"/>
    <w:rsid w:val="00B85983"/>
    <w:rsid w:val="00B85F33"/>
    <w:rsid w:val="00B860CD"/>
    <w:rsid w:val="00B86578"/>
    <w:rsid w:val="00B86DBE"/>
    <w:rsid w:val="00B87A80"/>
    <w:rsid w:val="00B87A93"/>
    <w:rsid w:val="00B90E0B"/>
    <w:rsid w:val="00B9130C"/>
    <w:rsid w:val="00B92856"/>
    <w:rsid w:val="00B93120"/>
    <w:rsid w:val="00B931DF"/>
    <w:rsid w:val="00B93CED"/>
    <w:rsid w:val="00B947E7"/>
    <w:rsid w:val="00B94AF9"/>
    <w:rsid w:val="00B9541F"/>
    <w:rsid w:val="00B95C90"/>
    <w:rsid w:val="00B961AB"/>
    <w:rsid w:val="00B97063"/>
    <w:rsid w:val="00B97375"/>
    <w:rsid w:val="00B97386"/>
    <w:rsid w:val="00B97CAF"/>
    <w:rsid w:val="00BA0447"/>
    <w:rsid w:val="00BA0AA4"/>
    <w:rsid w:val="00BA16C5"/>
    <w:rsid w:val="00BA1727"/>
    <w:rsid w:val="00BA1A23"/>
    <w:rsid w:val="00BA1B32"/>
    <w:rsid w:val="00BA1B7A"/>
    <w:rsid w:val="00BA2D76"/>
    <w:rsid w:val="00BA3A72"/>
    <w:rsid w:val="00BA3A90"/>
    <w:rsid w:val="00BA4E81"/>
    <w:rsid w:val="00BA4FFB"/>
    <w:rsid w:val="00BA511F"/>
    <w:rsid w:val="00BA56C6"/>
    <w:rsid w:val="00BA59CA"/>
    <w:rsid w:val="00BA65DA"/>
    <w:rsid w:val="00BA682D"/>
    <w:rsid w:val="00BA7763"/>
    <w:rsid w:val="00BB0E27"/>
    <w:rsid w:val="00BB1A60"/>
    <w:rsid w:val="00BB21BB"/>
    <w:rsid w:val="00BB3C8E"/>
    <w:rsid w:val="00BB3E2B"/>
    <w:rsid w:val="00BB400E"/>
    <w:rsid w:val="00BB6241"/>
    <w:rsid w:val="00BB6425"/>
    <w:rsid w:val="00BB7156"/>
    <w:rsid w:val="00BB7538"/>
    <w:rsid w:val="00BC0473"/>
    <w:rsid w:val="00BC1751"/>
    <w:rsid w:val="00BC2438"/>
    <w:rsid w:val="00BC2A7F"/>
    <w:rsid w:val="00BC3FE8"/>
    <w:rsid w:val="00BC442E"/>
    <w:rsid w:val="00BC5054"/>
    <w:rsid w:val="00BC5791"/>
    <w:rsid w:val="00BC6293"/>
    <w:rsid w:val="00BC6551"/>
    <w:rsid w:val="00BC7F59"/>
    <w:rsid w:val="00BD020F"/>
    <w:rsid w:val="00BD160F"/>
    <w:rsid w:val="00BD31F1"/>
    <w:rsid w:val="00BD3428"/>
    <w:rsid w:val="00BD41B6"/>
    <w:rsid w:val="00BD532E"/>
    <w:rsid w:val="00BD5959"/>
    <w:rsid w:val="00BD63CE"/>
    <w:rsid w:val="00BD6A48"/>
    <w:rsid w:val="00BD6B4F"/>
    <w:rsid w:val="00BD79AF"/>
    <w:rsid w:val="00BD7A17"/>
    <w:rsid w:val="00BE0D39"/>
    <w:rsid w:val="00BE0E23"/>
    <w:rsid w:val="00BE186F"/>
    <w:rsid w:val="00BE1C6C"/>
    <w:rsid w:val="00BE1D29"/>
    <w:rsid w:val="00BE2270"/>
    <w:rsid w:val="00BE228E"/>
    <w:rsid w:val="00BE2A80"/>
    <w:rsid w:val="00BE3197"/>
    <w:rsid w:val="00BE3937"/>
    <w:rsid w:val="00BE3B0F"/>
    <w:rsid w:val="00BE4170"/>
    <w:rsid w:val="00BE4856"/>
    <w:rsid w:val="00BE5ACD"/>
    <w:rsid w:val="00BE712F"/>
    <w:rsid w:val="00BE7CCC"/>
    <w:rsid w:val="00BE7FF5"/>
    <w:rsid w:val="00BF0DD2"/>
    <w:rsid w:val="00BF198E"/>
    <w:rsid w:val="00BF24B6"/>
    <w:rsid w:val="00BF2965"/>
    <w:rsid w:val="00BF2FFA"/>
    <w:rsid w:val="00BF63AF"/>
    <w:rsid w:val="00BF7D44"/>
    <w:rsid w:val="00C018BC"/>
    <w:rsid w:val="00C025F6"/>
    <w:rsid w:val="00C03BFD"/>
    <w:rsid w:val="00C03F38"/>
    <w:rsid w:val="00C044C2"/>
    <w:rsid w:val="00C04D8D"/>
    <w:rsid w:val="00C05EC6"/>
    <w:rsid w:val="00C06E78"/>
    <w:rsid w:val="00C06EA4"/>
    <w:rsid w:val="00C07BA6"/>
    <w:rsid w:val="00C11673"/>
    <w:rsid w:val="00C1167C"/>
    <w:rsid w:val="00C11987"/>
    <w:rsid w:val="00C11A6B"/>
    <w:rsid w:val="00C11FC7"/>
    <w:rsid w:val="00C127AB"/>
    <w:rsid w:val="00C12B33"/>
    <w:rsid w:val="00C1375D"/>
    <w:rsid w:val="00C13A9F"/>
    <w:rsid w:val="00C146CC"/>
    <w:rsid w:val="00C1748A"/>
    <w:rsid w:val="00C17624"/>
    <w:rsid w:val="00C17A11"/>
    <w:rsid w:val="00C20BA7"/>
    <w:rsid w:val="00C214F4"/>
    <w:rsid w:val="00C22CF5"/>
    <w:rsid w:val="00C23452"/>
    <w:rsid w:val="00C2381E"/>
    <w:rsid w:val="00C23A3C"/>
    <w:rsid w:val="00C25747"/>
    <w:rsid w:val="00C25E59"/>
    <w:rsid w:val="00C27077"/>
    <w:rsid w:val="00C27487"/>
    <w:rsid w:val="00C31309"/>
    <w:rsid w:val="00C3147F"/>
    <w:rsid w:val="00C325AF"/>
    <w:rsid w:val="00C32A60"/>
    <w:rsid w:val="00C32CAD"/>
    <w:rsid w:val="00C33DC3"/>
    <w:rsid w:val="00C343FD"/>
    <w:rsid w:val="00C34DDE"/>
    <w:rsid w:val="00C35723"/>
    <w:rsid w:val="00C409B1"/>
    <w:rsid w:val="00C4107F"/>
    <w:rsid w:val="00C41F41"/>
    <w:rsid w:val="00C42EF2"/>
    <w:rsid w:val="00C4367E"/>
    <w:rsid w:val="00C4394D"/>
    <w:rsid w:val="00C447E8"/>
    <w:rsid w:val="00C455D0"/>
    <w:rsid w:val="00C461FE"/>
    <w:rsid w:val="00C46EE9"/>
    <w:rsid w:val="00C47146"/>
    <w:rsid w:val="00C47DF9"/>
    <w:rsid w:val="00C507A2"/>
    <w:rsid w:val="00C50C5F"/>
    <w:rsid w:val="00C50F52"/>
    <w:rsid w:val="00C519C2"/>
    <w:rsid w:val="00C52290"/>
    <w:rsid w:val="00C526C7"/>
    <w:rsid w:val="00C52F10"/>
    <w:rsid w:val="00C53A2D"/>
    <w:rsid w:val="00C54560"/>
    <w:rsid w:val="00C55240"/>
    <w:rsid w:val="00C553FB"/>
    <w:rsid w:val="00C56C08"/>
    <w:rsid w:val="00C56D06"/>
    <w:rsid w:val="00C57CB2"/>
    <w:rsid w:val="00C61218"/>
    <w:rsid w:val="00C618E9"/>
    <w:rsid w:val="00C61FED"/>
    <w:rsid w:val="00C627FB"/>
    <w:rsid w:val="00C63219"/>
    <w:rsid w:val="00C63484"/>
    <w:rsid w:val="00C637DA"/>
    <w:rsid w:val="00C65604"/>
    <w:rsid w:val="00C656B6"/>
    <w:rsid w:val="00C65ABF"/>
    <w:rsid w:val="00C662C8"/>
    <w:rsid w:val="00C66DD6"/>
    <w:rsid w:val="00C67012"/>
    <w:rsid w:val="00C672F2"/>
    <w:rsid w:val="00C70729"/>
    <w:rsid w:val="00C70DC0"/>
    <w:rsid w:val="00C71018"/>
    <w:rsid w:val="00C72FD1"/>
    <w:rsid w:val="00C7303A"/>
    <w:rsid w:val="00C73637"/>
    <w:rsid w:val="00C738DE"/>
    <w:rsid w:val="00C73D78"/>
    <w:rsid w:val="00C73E5D"/>
    <w:rsid w:val="00C74980"/>
    <w:rsid w:val="00C74CAC"/>
    <w:rsid w:val="00C75248"/>
    <w:rsid w:val="00C75847"/>
    <w:rsid w:val="00C75D2E"/>
    <w:rsid w:val="00C76DFA"/>
    <w:rsid w:val="00C7746C"/>
    <w:rsid w:val="00C80DB7"/>
    <w:rsid w:val="00C81A05"/>
    <w:rsid w:val="00C82B7B"/>
    <w:rsid w:val="00C82D4C"/>
    <w:rsid w:val="00C83014"/>
    <w:rsid w:val="00C84131"/>
    <w:rsid w:val="00C85433"/>
    <w:rsid w:val="00C8595D"/>
    <w:rsid w:val="00C85C41"/>
    <w:rsid w:val="00C85DE5"/>
    <w:rsid w:val="00C85F71"/>
    <w:rsid w:val="00C86473"/>
    <w:rsid w:val="00C8657A"/>
    <w:rsid w:val="00C865A5"/>
    <w:rsid w:val="00C873F0"/>
    <w:rsid w:val="00C87497"/>
    <w:rsid w:val="00C879C6"/>
    <w:rsid w:val="00C87B36"/>
    <w:rsid w:val="00C91A65"/>
    <w:rsid w:val="00C91B74"/>
    <w:rsid w:val="00C93A22"/>
    <w:rsid w:val="00C94D49"/>
    <w:rsid w:val="00C9538B"/>
    <w:rsid w:val="00C9559F"/>
    <w:rsid w:val="00C95C11"/>
    <w:rsid w:val="00C97CE0"/>
    <w:rsid w:val="00CA0258"/>
    <w:rsid w:val="00CA02B9"/>
    <w:rsid w:val="00CA0616"/>
    <w:rsid w:val="00CA0E0F"/>
    <w:rsid w:val="00CA2347"/>
    <w:rsid w:val="00CA244F"/>
    <w:rsid w:val="00CA254B"/>
    <w:rsid w:val="00CA25A1"/>
    <w:rsid w:val="00CA4088"/>
    <w:rsid w:val="00CA45C7"/>
    <w:rsid w:val="00CA62EF"/>
    <w:rsid w:val="00CA6396"/>
    <w:rsid w:val="00CA6627"/>
    <w:rsid w:val="00CA6CD1"/>
    <w:rsid w:val="00CA7E5F"/>
    <w:rsid w:val="00CB0494"/>
    <w:rsid w:val="00CB09C3"/>
    <w:rsid w:val="00CB29A7"/>
    <w:rsid w:val="00CB32BD"/>
    <w:rsid w:val="00CB32D1"/>
    <w:rsid w:val="00CB3E85"/>
    <w:rsid w:val="00CB4856"/>
    <w:rsid w:val="00CB4F40"/>
    <w:rsid w:val="00CB5001"/>
    <w:rsid w:val="00CB6B83"/>
    <w:rsid w:val="00CB7186"/>
    <w:rsid w:val="00CB799B"/>
    <w:rsid w:val="00CC1771"/>
    <w:rsid w:val="00CC1FF9"/>
    <w:rsid w:val="00CC30AC"/>
    <w:rsid w:val="00CC3484"/>
    <w:rsid w:val="00CC3768"/>
    <w:rsid w:val="00CC3AC1"/>
    <w:rsid w:val="00CC4A55"/>
    <w:rsid w:val="00CC4AAB"/>
    <w:rsid w:val="00CC5520"/>
    <w:rsid w:val="00CC559C"/>
    <w:rsid w:val="00CC5C3F"/>
    <w:rsid w:val="00CC6600"/>
    <w:rsid w:val="00CC7F68"/>
    <w:rsid w:val="00CD05C4"/>
    <w:rsid w:val="00CD0B84"/>
    <w:rsid w:val="00CD1800"/>
    <w:rsid w:val="00CD1CA0"/>
    <w:rsid w:val="00CD1CB9"/>
    <w:rsid w:val="00CD203D"/>
    <w:rsid w:val="00CD3940"/>
    <w:rsid w:val="00CD3F96"/>
    <w:rsid w:val="00CD3FF6"/>
    <w:rsid w:val="00CD4303"/>
    <w:rsid w:val="00CD64B9"/>
    <w:rsid w:val="00CD69B3"/>
    <w:rsid w:val="00CD7C9D"/>
    <w:rsid w:val="00CE0277"/>
    <w:rsid w:val="00CE046E"/>
    <w:rsid w:val="00CE22C3"/>
    <w:rsid w:val="00CE230D"/>
    <w:rsid w:val="00CE2C3C"/>
    <w:rsid w:val="00CE4AD6"/>
    <w:rsid w:val="00CE621E"/>
    <w:rsid w:val="00CE6567"/>
    <w:rsid w:val="00CE6AFF"/>
    <w:rsid w:val="00CE7709"/>
    <w:rsid w:val="00CF01E7"/>
    <w:rsid w:val="00CF08EE"/>
    <w:rsid w:val="00CF0F3C"/>
    <w:rsid w:val="00CF14B1"/>
    <w:rsid w:val="00CF1F67"/>
    <w:rsid w:val="00CF3DC5"/>
    <w:rsid w:val="00CF4272"/>
    <w:rsid w:val="00CF5B93"/>
    <w:rsid w:val="00CF5E6A"/>
    <w:rsid w:val="00CF6D25"/>
    <w:rsid w:val="00CF6DA1"/>
    <w:rsid w:val="00CF7330"/>
    <w:rsid w:val="00CF738D"/>
    <w:rsid w:val="00D006AA"/>
    <w:rsid w:val="00D006B9"/>
    <w:rsid w:val="00D006ED"/>
    <w:rsid w:val="00D010F0"/>
    <w:rsid w:val="00D01400"/>
    <w:rsid w:val="00D01BA9"/>
    <w:rsid w:val="00D01E3F"/>
    <w:rsid w:val="00D02419"/>
    <w:rsid w:val="00D0412A"/>
    <w:rsid w:val="00D0487D"/>
    <w:rsid w:val="00D0519A"/>
    <w:rsid w:val="00D051A5"/>
    <w:rsid w:val="00D05B48"/>
    <w:rsid w:val="00D06BA5"/>
    <w:rsid w:val="00D06FED"/>
    <w:rsid w:val="00D07089"/>
    <w:rsid w:val="00D076AD"/>
    <w:rsid w:val="00D07F0C"/>
    <w:rsid w:val="00D10AF7"/>
    <w:rsid w:val="00D10C74"/>
    <w:rsid w:val="00D113FD"/>
    <w:rsid w:val="00D11B89"/>
    <w:rsid w:val="00D124A1"/>
    <w:rsid w:val="00D127EC"/>
    <w:rsid w:val="00D12A07"/>
    <w:rsid w:val="00D13F1F"/>
    <w:rsid w:val="00D14E0B"/>
    <w:rsid w:val="00D150E1"/>
    <w:rsid w:val="00D158A5"/>
    <w:rsid w:val="00D160EE"/>
    <w:rsid w:val="00D16288"/>
    <w:rsid w:val="00D17CF8"/>
    <w:rsid w:val="00D203F1"/>
    <w:rsid w:val="00D21754"/>
    <w:rsid w:val="00D21ED1"/>
    <w:rsid w:val="00D220C6"/>
    <w:rsid w:val="00D23642"/>
    <w:rsid w:val="00D23A34"/>
    <w:rsid w:val="00D240F3"/>
    <w:rsid w:val="00D241D0"/>
    <w:rsid w:val="00D24E4C"/>
    <w:rsid w:val="00D24E8B"/>
    <w:rsid w:val="00D25CD9"/>
    <w:rsid w:val="00D25E97"/>
    <w:rsid w:val="00D27E0F"/>
    <w:rsid w:val="00D30823"/>
    <w:rsid w:val="00D30B25"/>
    <w:rsid w:val="00D314C0"/>
    <w:rsid w:val="00D317E6"/>
    <w:rsid w:val="00D31F86"/>
    <w:rsid w:val="00D327DA"/>
    <w:rsid w:val="00D32A0A"/>
    <w:rsid w:val="00D332B0"/>
    <w:rsid w:val="00D3333A"/>
    <w:rsid w:val="00D335D4"/>
    <w:rsid w:val="00D3411A"/>
    <w:rsid w:val="00D3469B"/>
    <w:rsid w:val="00D35337"/>
    <w:rsid w:val="00D3542A"/>
    <w:rsid w:val="00D35AF1"/>
    <w:rsid w:val="00D35D84"/>
    <w:rsid w:val="00D35E72"/>
    <w:rsid w:val="00D37459"/>
    <w:rsid w:val="00D37BDA"/>
    <w:rsid w:val="00D37C28"/>
    <w:rsid w:val="00D37CC0"/>
    <w:rsid w:val="00D37D7C"/>
    <w:rsid w:val="00D37E72"/>
    <w:rsid w:val="00D40879"/>
    <w:rsid w:val="00D419D0"/>
    <w:rsid w:val="00D41F34"/>
    <w:rsid w:val="00D426EF"/>
    <w:rsid w:val="00D428AD"/>
    <w:rsid w:val="00D43205"/>
    <w:rsid w:val="00D43D3C"/>
    <w:rsid w:val="00D441A1"/>
    <w:rsid w:val="00D449F0"/>
    <w:rsid w:val="00D454FC"/>
    <w:rsid w:val="00D458E5"/>
    <w:rsid w:val="00D46383"/>
    <w:rsid w:val="00D46FC1"/>
    <w:rsid w:val="00D4721E"/>
    <w:rsid w:val="00D47E39"/>
    <w:rsid w:val="00D50142"/>
    <w:rsid w:val="00D501EE"/>
    <w:rsid w:val="00D507CF"/>
    <w:rsid w:val="00D51835"/>
    <w:rsid w:val="00D52183"/>
    <w:rsid w:val="00D52573"/>
    <w:rsid w:val="00D525C8"/>
    <w:rsid w:val="00D52E60"/>
    <w:rsid w:val="00D52F17"/>
    <w:rsid w:val="00D53316"/>
    <w:rsid w:val="00D5335C"/>
    <w:rsid w:val="00D535CC"/>
    <w:rsid w:val="00D547E6"/>
    <w:rsid w:val="00D54BA6"/>
    <w:rsid w:val="00D54BA8"/>
    <w:rsid w:val="00D553DF"/>
    <w:rsid w:val="00D55D18"/>
    <w:rsid w:val="00D57693"/>
    <w:rsid w:val="00D608AD"/>
    <w:rsid w:val="00D60D18"/>
    <w:rsid w:val="00D614EE"/>
    <w:rsid w:val="00D61A69"/>
    <w:rsid w:val="00D624F2"/>
    <w:rsid w:val="00D62604"/>
    <w:rsid w:val="00D63926"/>
    <w:rsid w:val="00D64325"/>
    <w:rsid w:val="00D64511"/>
    <w:rsid w:val="00D645C4"/>
    <w:rsid w:val="00D6481E"/>
    <w:rsid w:val="00D64891"/>
    <w:rsid w:val="00D6543A"/>
    <w:rsid w:val="00D6591E"/>
    <w:rsid w:val="00D661F8"/>
    <w:rsid w:val="00D66936"/>
    <w:rsid w:val="00D66CA7"/>
    <w:rsid w:val="00D6746E"/>
    <w:rsid w:val="00D675E5"/>
    <w:rsid w:val="00D6764E"/>
    <w:rsid w:val="00D71C67"/>
    <w:rsid w:val="00D72069"/>
    <w:rsid w:val="00D7227A"/>
    <w:rsid w:val="00D72AC9"/>
    <w:rsid w:val="00D72D97"/>
    <w:rsid w:val="00D73257"/>
    <w:rsid w:val="00D7627B"/>
    <w:rsid w:val="00D76B12"/>
    <w:rsid w:val="00D76EC8"/>
    <w:rsid w:val="00D76F5B"/>
    <w:rsid w:val="00D8066F"/>
    <w:rsid w:val="00D80B9B"/>
    <w:rsid w:val="00D80C45"/>
    <w:rsid w:val="00D8143A"/>
    <w:rsid w:val="00D81E7D"/>
    <w:rsid w:val="00D82394"/>
    <w:rsid w:val="00D83708"/>
    <w:rsid w:val="00D83DB1"/>
    <w:rsid w:val="00D85E59"/>
    <w:rsid w:val="00D8602B"/>
    <w:rsid w:val="00D867E0"/>
    <w:rsid w:val="00D87F9E"/>
    <w:rsid w:val="00D90578"/>
    <w:rsid w:val="00D90AF1"/>
    <w:rsid w:val="00D9105E"/>
    <w:rsid w:val="00D91B44"/>
    <w:rsid w:val="00D937B4"/>
    <w:rsid w:val="00D94923"/>
    <w:rsid w:val="00D9599F"/>
    <w:rsid w:val="00DA05BD"/>
    <w:rsid w:val="00DA12EB"/>
    <w:rsid w:val="00DA167F"/>
    <w:rsid w:val="00DA1A66"/>
    <w:rsid w:val="00DA2E4F"/>
    <w:rsid w:val="00DA3079"/>
    <w:rsid w:val="00DA3A36"/>
    <w:rsid w:val="00DA4008"/>
    <w:rsid w:val="00DA4FD6"/>
    <w:rsid w:val="00DA53F6"/>
    <w:rsid w:val="00DB0661"/>
    <w:rsid w:val="00DB0755"/>
    <w:rsid w:val="00DB1135"/>
    <w:rsid w:val="00DB1B21"/>
    <w:rsid w:val="00DB3078"/>
    <w:rsid w:val="00DB3232"/>
    <w:rsid w:val="00DB332B"/>
    <w:rsid w:val="00DB3DEE"/>
    <w:rsid w:val="00DB4D05"/>
    <w:rsid w:val="00DB4ECA"/>
    <w:rsid w:val="00DB569A"/>
    <w:rsid w:val="00DB5F38"/>
    <w:rsid w:val="00DB65CF"/>
    <w:rsid w:val="00DB691F"/>
    <w:rsid w:val="00DB7EE9"/>
    <w:rsid w:val="00DC047D"/>
    <w:rsid w:val="00DC0B10"/>
    <w:rsid w:val="00DC13BF"/>
    <w:rsid w:val="00DC1ABC"/>
    <w:rsid w:val="00DC1D5E"/>
    <w:rsid w:val="00DC1DD2"/>
    <w:rsid w:val="00DC2E27"/>
    <w:rsid w:val="00DC38AF"/>
    <w:rsid w:val="00DC3D52"/>
    <w:rsid w:val="00DC474C"/>
    <w:rsid w:val="00DC483B"/>
    <w:rsid w:val="00DC60C5"/>
    <w:rsid w:val="00DC65A3"/>
    <w:rsid w:val="00DC67C7"/>
    <w:rsid w:val="00DC7355"/>
    <w:rsid w:val="00DC7EF9"/>
    <w:rsid w:val="00DC7F97"/>
    <w:rsid w:val="00DD089E"/>
    <w:rsid w:val="00DD0C08"/>
    <w:rsid w:val="00DD1AC7"/>
    <w:rsid w:val="00DD1C5C"/>
    <w:rsid w:val="00DD2B76"/>
    <w:rsid w:val="00DD2E35"/>
    <w:rsid w:val="00DD3581"/>
    <w:rsid w:val="00DD390F"/>
    <w:rsid w:val="00DD4447"/>
    <w:rsid w:val="00DD571C"/>
    <w:rsid w:val="00DD5B3D"/>
    <w:rsid w:val="00DD5DE8"/>
    <w:rsid w:val="00DD6975"/>
    <w:rsid w:val="00DD7F89"/>
    <w:rsid w:val="00DE00FE"/>
    <w:rsid w:val="00DE0256"/>
    <w:rsid w:val="00DE0C60"/>
    <w:rsid w:val="00DE165B"/>
    <w:rsid w:val="00DE1B15"/>
    <w:rsid w:val="00DE33FA"/>
    <w:rsid w:val="00DE3686"/>
    <w:rsid w:val="00DE3D66"/>
    <w:rsid w:val="00DE40DC"/>
    <w:rsid w:val="00DE47A6"/>
    <w:rsid w:val="00DE4A13"/>
    <w:rsid w:val="00DE4D35"/>
    <w:rsid w:val="00DE6829"/>
    <w:rsid w:val="00DE6BB3"/>
    <w:rsid w:val="00DE729A"/>
    <w:rsid w:val="00DE7B47"/>
    <w:rsid w:val="00DE7F0D"/>
    <w:rsid w:val="00DF0030"/>
    <w:rsid w:val="00DF02B3"/>
    <w:rsid w:val="00DF1191"/>
    <w:rsid w:val="00DF11D5"/>
    <w:rsid w:val="00DF1EE8"/>
    <w:rsid w:val="00DF1FD2"/>
    <w:rsid w:val="00DF2A58"/>
    <w:rsid w:val="00DF34AA"/>
    <w:rsid w:val="00DF3B7F"/>
    <w:rsid w:val="00DF4442"/>
    <w:rsid w:val="00DF4B10"/>
    <w:rsid w:val="00DF61BF"/>
    <w:rsid w:val="00DF6F63"/>
    <w:rsid w:val="00E00997"/>
    <w:rsid w:val="00E01F1B"/>
    <w:rsid w:val="00E042AF"/>
    <w:rsid w:val="00E04534"/>
    <w:rsid w:val="00E045C2"/>
    <w:rsid w:val="00E049E0"/>
    <w:rsid w:val="00E05171"/>
    <w:rsid w:val="00E05E2D"/>
    <w:rsid w:val="00E0662E"/>
    <w:rsid w:val="00E067D6"/>
    <w:rsid w:val="00E071BB"/>
    <w:rsid w:val="00E07E1B"/>
    <w:rsid w:val="00E10143"/>
    <w:rsid w:val="00E10E1F"/>
    <w:rsid w:val="00E10FBA"/>
    <w:rsid w:val="00E119CE"/>
    <w:rsid w:val="00E11CE0"/>
    <w:rsid w:val="00E11DE6"/>
    <w:rsid w:val="00E11E91"/>
    <w:rsid w:val="00E11F64"/>
    <w:rsid w:val="00E12A71"/>
    <w:rsid w:val="00E1389E"/>
    <w:rsid w:val="00E13A01"/>
    <w:rsid w:val="00E13BE4"/>
    <w:rsid w:val="00E14913"/>
    <w:rsid w:val="00E161E9"/>
    <w:rsid w:val="00E1628F"/>
    <w:rsid w:val="00E16B61"/>
    <w:rsid w:val="00E216DB"/>
    <w:rsid w:val="00E222DA"/>
    <w:rsid w:val="00E22790"/>
    <w:rsid w:val="00E2305F"/>
    <w:rsid w:val="00E2392E"/>
    <w:rsid w:val="00E24505"/>
    <w:rsid w:val="00E24A56"/>
    <w:rsid w:val="00E25922"/>
    <w:rsid w:val="00E26040"/>
    <w:rsid w:val="00E260BB"/>
    <w:rsid w:val="00E26C30"/>
    <w:rsid w:val="00E270B0"/>
    <w:rsid w:val="00E27AB5"/>
    <w:rsid w:val="00E27B58"/>
    <w:rsid w:val="00E27D5A"/>
    <w:rsid w:val="00E31E6D"/>
    <w:rsid w:val="00E32259"/>
    <w:rsid w:val="00E3399C"/>
    <w:rsid w:val="00E34885"/>
    <w:rsid w:val="00E34BE0"/>
    <w:rsid w:val="00E350F4"/>
    <w:rsid w:val="00E35957"/>
    <w:rsid w:val="00E35E95"/>
    <w:rsid w:val="00E36963"/>
    <w:rsid w:val="00E36EC9"/>
    <w:rsid w:val="00E3797F"/>
    <w:rsid w:val="00E410B2"/>
    <w:rsid w:val="00E423CC"/>
    <w:rsid w:val="00E43102"/>
    <w:rsid w:val="00E43729"/>
    <w:rsid w:val="00E43808"/>
    <w:rsid w:val="00E43F71"/>
    <w:rsid w:val="00E45F2D"/>
    <w:rsid w:val="00E4606A"/>
    <w:rsid w:val="00E46EEB"/>
    <w:rsid w:val="00E507BA"/>
    <w:rsid w:val="00E50895"/>
    <w:rsid w:val="00E51506"/>
    <w:rsid w:val="00E51DC4"/>
    <w:rsid w:val="00E51E06"/>
    <w:rsid w:val="00E521BF"/>
    <w:rsid w:val="00E53BB7"/>
    <w:rsid w:val="00E55102"/>
    <w:rsid w:val="00E5648C"/>
    <w:rsid w:val="00E5669F"/>
    <w:rsid w:val="00E57077"/>
    <w:rsid w:val="00E57EF1"/>
    <w:rsid w:val="00E61A94"/>
    <w:rsid w:val="00E62902"/>
    <w:rsid w:val="00E62C00"/>
    <w:rsid w:val="00E63312"/>
    <w:rsid w:val="00E63754"/>
    <w:rsid w:val="00E63FBD"/>
    <w:rsid w:val="00E64F96"/>
    <w:rsid w:val="00E65A10"/>
    <w:rsid w:val="00E65CD8"/>
    <w:rsid w:val="00E65EA6"/>
    <w:rsid w:val="00E668A5"/>
    <w:rsid w:val="00E66CEE"/>
    <w:rsid w:val="00E70084"/>
    <w:rsid w:val="00E70318"/>
    <w:rsid w:val="00E7038A"/>
    <w:rsid w:val="00E709F2"/>
    <w:rsid w:val="00E7164B"/>
    <w:rsid w:val="00E72AFD"/>
    <w:rsid w:val="00E73190"/>
    <w:rsid w:val="00E737CA"/>
    <w:rsid w:val="00E74008"/>
    <w:rsid w:val="00E745ED"/>
    <w:rsid w:val="00E74862"/>
    <w:rsid w:val="00E74C60"/>
    <w:rsid w:val="00E756F3"/>
    <w:rsid w:val="00E75869"/>
    <w:rsid w:val="00E76066"/>
    <w:rsid w:val="00E77883"/>
    <w:rsid w:val="00E77C5D"/>
    <w:rsid w:val="00E80D06"/>
    <w:rsid w:val="00E810BA"/>
    <w:rsid w:val="00E81A29"/>
    <w:rsid w:val="00E827AE"/>
    <w:rsid w:val="00E831CA"/>
    <w:rsid w:val="00E84C56"/>
    <w:rsid w:val="00E85930"/>
    <w:rsid w:val="00E85D4A"/>
    <w:rsid w:val="00E85E82"/>
    <w:rsid w:val="00E87A99"/>
    <w:rsid w:val="00E905F1"/>
    <w:rsid w:val="00E90858"/>
    <w:rsid w:val="00E93061"/>
    <w:rsid w:val="00E9310D"/>
    <w:rsid w:val="00E9311B"/>
    <w:rsid w:val="00E937E8"/>
    <w:rsid w:val="00E93D11"/>
    <w:rsid w:val="00E9476A"/>
    <w:rsid w:val="00E958EC"/>
    <w:rsid w:val="00E95B32"/>
    <w:rsid w:val="00E9677E"/>
    <w:rsid w:val="00E968C0"/>
    <w:rsid w:val="00E97CCA"/>
    <w:rsid w:val="00EA059C"/>
    <w:rsid w:val="00EA0B03"/>
    <w:rsid w:val="00EA10D6"/>
    <w:rsid w:val="00EA2668"/>
    <w:rsid w:val="00EA26B3"/>
    <w:rsid w:val="00EA32BD"/>
    <w:rsid w:val="00EA38EC"/>
    <w:rsid w:val="00EA3C80"/>
    <w:rsid w:val="00EA3DE4"/>
    <w:rsid w:val="00EA3E68"/>
    <w:rsid w:val="00EA43C8"/>
    <w:rsid w:val="00EA4A7A"/>
    <w:rsid w:val="00EA51FA"/>
    <w:rsid w:val="00EA5517"/>
    <w:rsid w:val="00EA6D2D"/>
    <w:rsid w:val="00EB11E5"/>
    <w:rsid w:val="00EB15FA"/>
    <w:rsid w:val="00EB1849"/>
    <w:rsid w:val="00EB2279"/>
    <w:rsid w:val="00EB24D8"/>
    <w:rsid w:val="00EB2E42"/>
    <w:rsid w:val="00EB2E50"/>
    <w:rsid w:val="00EB39E0"/>
    <w:rsid w:val="00EB6068"/>
    <w:rsid w:val="00EB61B5"/>
    <w:rsid w:val="00EB627D"/>
    <w:rsid w:val="00EB66CD"/>
    <w:rsid w:val="00EB6CB5"/>
    <w:rsid w:val="00EB7B8F"/>
    <w:rsid w:val="00EC10A8"/>
    <w:rsid w:val="00EC21B2"/>
    <w:rsid w:val="00EC2611"/>
    <w:rsid w:val="00EC27C5"/>
    <w:rsid w:val="00EC2818"/>
    <w:rsid w:val="00EC361E"/>
    <w:rsid w:val="00EC3723"/>
    <w:rsid w:val="00EC4314"/>
    <w:rsid w:val="00EC4D61"/>
    <w:rsid w:val="00EC4D88"/>
    <w:rsid w:val="00EC5196"/>
    <w:rsid w:val="00EC6278"/>
    <w:rsid w:val="00EC68A7"/>
    <w:rsid w:val="00EC7107"/>
    <w:rsid w:val="00EC7A0F"/>
    <w:rsid w:val="00ED0075"/>
    <w:rsid w:val="00ED040D"/>
    <w:rsid w:val="00ED10EB"/>
    <w:rsid w:val="00ED1EAB"/>
    <w:rsid w:val="00ED1FFF"/>
    <w:rsid w:val="00ED2289"/>
    <w:rsid w:val="00ED28B0"/>
    <w:rsid w:val="00ED3455"/>
    <w:rsid w:val="00ED3A99"/>
    <w:rsid w:val="00ED3F55"/>
    <w:rsid w:val="00ED405A"/>
    <w:rsid w:val="00ED4E03"/>
    <w:rsid w:val="00ED6667"/>
    <w:rsid w:val="00ED7016"/>
    <w:rsid w:val="00ED7817"/>
    <w:rsid w:val="00EE13CA"/>
    <w:rsid w:val="00EE1A02"/>
    <w:rsid w:val="00EE29C4"/>
    <w:rsid w:val="00EE314A"/>
    <w:rsid w:val="00EE375E"/>
    <w:rsid w:val="00EE4CC4"/>
    <w:rsid w:val="00EE4CDE"/>
    <w:rsid w:val="00EE50CD"/>
    <w:rsid w:val="00EE5ADE"/>
    <w:rsid w:val="00EE717D"/>
    <w:rsid w:val="00EE7456"/>
    <w:rsid w:val="00EE7861"/>
    <w:rsid w:val="00EE7972"/>
    <w:rsid w:val="00EF007E"/>
    <w:rsid w:val="00EF1E6F"/>
    <w:rsid w:val="00EF270E"/>
    <w:rsid w:val="00EF2E0C"/>
    <w:rsid w:val="00EF44CD"/>
    <w:rsid w:val="00EF4D63"/>
    <w:rsid w:val="00EF55C9"/>
    <w:rsid w:val="00EF641D"/>
    <w:rsid w:val="00EF6432"/>
    <w:rsid w:val="00EF6783"/>
    <w:rsid w:val="00EF6ACF"/>
    <w:rsid w:val="00EF779F"/>
    <w:rsid w:val="00F00252"/>
    <w:rsid w:val="00F00681"/>
    <w:rsid w:val="00F00AF2"/>
    <w:rsid w:val="00F012D6"/>
    <w:rsid w:val="00F0131A"/>
    <w:rsid w:val="00F01B3D"/>
    <w:rsid w:val="00F0205B"/>
    <w:rsid w:val="00F04107"/>
    <w:rsid w:val="00F048DF"/>
    <w:rsid w:val="00F05EFF"/>
    <w:rsid w:val="00F07620"/>
    <w:rsid w:val="00F104C8"/>
    <w:rsid w:val="00F108D8"/>
    <w:rsid w:val="00F113AC"/>
    <w:rsid w:val="00F11AF0"/>
    <w:rsid w:val="00F11EE9"/>
    <w:rsid w:val="00F12C8F"/>
    <w:rsid w:val="00F143B1"/>
    <w:rsid w:val="00F1523D"/>
    <w:rsid w:val="00F16193"/>
    <w:rsid w:val="00F16385"/>
    <w:rsid w:val="00F166EC"/>
    <w:rsid w:val="00F16A88"/>
    <w:rsid w:val="00F16B3A"/>
    <w:rsid w:val="00F16C2F"/>
    <w:rsid w:val="00F171DA"/>
    <w:rsid w:val="00F17712"/>
    <w:rsid w:val="00F20005"/>
    <w:rsid w:val="00F20DB1"/>
    <w:rsid w:val="00F211BE"/>
    <w:rsid w:val="00F21276"/>
    <w:rsid w:val="00F21427"/>
    <w:rsid w:val="00F222C2"/>
    <w:rsid w:val="00F23439"/>
    <w:rsid w:val="00F23A7E"/>
    <w:rsid w:val="00F23D28"/>
    <w:rsid w:val="00F2522F"/>
    <w:rsid w:val="00F2559F"/>
    <w:rsid w:val="00F26830"/>
    <w:rsid w:val="00F26BF1"/>
    <w:rsid w:val="00F2726B"/>
    <w:rsid w:val="00F278D2"/>
    <w:rsid w:val="00F27ED8"/>
    <w:rsid w:val="00F30860"/>
    <w:rsid w:val="00F3172E"/>
    <w:rsid w:val="00F31E80"/>
    <w:rsid w:val="00F32566"/>
    <w:rsid w:val="00F33F8C"/>
    <w:rsid w:val="00F345F8"/>
    <w:rsid w:val="00F350AC"/>
    <w:rsid w:val="00F35ED6"/>
    <w:rsid w:val="00F36044"/>
    <w:rsid w:val="00F37191"/>
    <w:rsid w:val="00F37854"/>
    <w:rsid w:val="00F37B26"/>
    <w:rsid w:val="00F37F78"/>
    <w:rsid w:val="00F406F2"/>
    <w:rsid w:val="00F411B0"/>
    <w:rsid w:val="00F42095"/>
    <w:rsid w:val="00F42518"/>
    <w:rsid w:val="00F4257E"/>
    <w:rsid w:val="00F4316F"/>
    <w:rsid w:val="00F431F4"/>
    <w:rsid w:val="00F4376E"/>
    <w:rsid w:val="00F43827"/>
    <w:rsid w:val="00F43EAD"/>
    <w:rsid w:val="00F4442B"/>
    <w:rsid w:val="00F44E17"/>
    <w:rsid w:val="00F450EF"/>
    <w:rsid w:val="00F4534F"/>
    <w:rsid w:val="00F45699"/>
    <w:rsid w:val="00F46167"/>
    <w:rsid w:val="00F46A51"/>
    <w:rsid w:val="00F46B5D"/>
    <w:rsid w:val="00F46F07"/>
    <w:rsid w:val="00F47085"/>
    <w:rsid w:val="00F479B4"/>
    <w:rsid w:val="00F47B81"/>
    <w:rsid w:val="00F5026F"/>
    <w:rsid w:val="00F5137B"/>
    <w:rsid w:val="00F51DD4"/>
    <w:rsid w:val="00F52046"/>
    <w:rsid w:val="00F52D83"/>
    <w:rsid w:val="00F532A2"/>
    <w:rsid w:val="00F54372"/>
    <w:rsid w:val="00F543A6"/>
    <w:rsid w:val="00F544C5"/>
    <w:rsid w:val="00F550FB"/>
    <w:rsid w:val="00F569FE"/>
    <w:rsid w:val="00F56A72"/>
    <w:rsid w:val="00F572C8"/>
    <w:rsid w:val="00F57450"/>
    <w:rsid w:val="00F605FA"/>
    <w:rsid w:val="00F608FF"/>
    <w:rsid w:val="00F6105D"/>
    <w:rsid w:val="00F6130E"/>
    <w:rsid w:val="00F613AF"/>
    <w:rsid w:val="00F61428"/>
    <w:rsid w:val="00F61E9E"/>
    <w:rsid w:val="00F61ED8"/>
    <w:rsid w:val="00F62171"/>
    <w:rsid w:val="00F625DD"/>
    <w:rsid w:val="00F63846"/>
    <w:rsid w:val="00F63A0C"/>
    <w:rsid w:val="00F64457"/>
    <w:rsid w:val="00F645F0"/>
    <w:rsid w:val="00F646AD"/>
    <w:rsid w:val="00F64CA3"/>
    <w:rsid w:val="00F65574"/>
    <w:rsid w:val="00F65D59"/>
    <w:rsid w:val="00F66280"/>
    <w:rsid w:val="00F664EF"/>
    <w:rsid w:val="00F67214"/>
    <w:rsid w:val="00F7074E"/>
    <w:rsid w:val="00F70CE2"/>
    <w:rsid w:val="00F7130D"/>
    <w:rsid w:val="00F720A8"/>
    <w:rsid w:val="00F72313"/>
    <w:rsid w:val="00F724F0"/>
    <w:rsid w:val="00F726E4"/>
    <w:rsid w:val="00F74D75"/>
    <w:rsid w:val="00F754CC"/>
    <w:rsid w:val="00F75AC4"/>
    <w:rsid w:val="00F75D0A"/>
    <w:rsid w:val="00F76239"/>
    <w:rsid w:val="00F766B8"/>
    <w:rsid w:val="00F76BA4"/>
    <w:rsid w:val="00F76DD1"/>
    <w:rsid w:val="00F76E9A"/>
    <w:rsid w:val="00F8051D"/>
    <w:rsid w:val="00F80A4A"/>
    <w:rsid w:val="00F8261B"/>
    <w:rsid w:val="00F842E6"/>
    <w:rsid w:val="00F847A2"/>
    <w:rsid w:val="00F84D1B"/>
    <w:rsid w:val="00F851E5"/>
    <w:rsid w:val="00F87DA3"/>
    <w:rsid w:val="00F9034E"/>
    <w:rsid w:val="00F90575"/>
    <w:rsid w:val="00F913B1"/>
    <w:rsid w:val="00F91E23"/>
    <w:rsid w:val="00F93D21"/>
    <w:rsid w:val="00F952E5"/>
    <w:rsid w:val="00F9563C"/>
    <w:rsid w:val="00F96062"/>
    <w:rsid w:val="00F9657F"/>
    <w:rsid w:val="00F96F44"/>
    <w:rsid w:val="00F97DA7"/>
    <w:rsid w:val="00FA006F"/>
    <w:rsid w:val="00FA03D5"/>
    <w:rsid w:val="00FA0432"/>
    <w:rsid w:val="00FA061C"/>
    <w:rsid w:val="00FA07D9"/>
    <w:rsid w:val="00FA089A"/>
    <w:rsid w:val="00FA0A84"/>
    <w:rsid w:val="00FA0B50"/>
    <w:rsid w:val="00FA0C56"/>
    <w:rsid w:val="00FA0C97"/>
    <w:rsid w:val="00FA0E4C"/>
    <w:rsid w:val="00FA16E2"/>
    <w:rsid w:val="00FA2154"/>
    <w:rsid w:val="00FA26ED"/>
    <w:rsid w:val="00FA3524"/>
    <w:rsid w:val="00FA3CF6"/>
    <w:rsid w:val="00FA3E49"/>
    <w:rsid w:val="00FA3E50"/>
    <w:rsid w:val="00FA3EA5"/>
    <w:rsid w:val="00FA462D"/>
    <w:rsid w:val="00FA4B65"/>
    <w:rsid w:val="00FA6C39"/>
    <w:rsid w:val="00FA7BC9"/>
    <w:rsid w:val="00FA7D86"/>
    <w:rsid w:val="00FA7F62"/>
    <w:rsid w:val="00FB10C1"/>
    <w:rsid w:val="00FB123C"/>
    <w:rsid w:val="00FB1708"/>
    <w:rsid w:val="00FB1743"/>
    <w:rsid w:val="00FB2CB7"/>
    <w:rsid w:val="00FB35D6"/>
    <w:rsid w:val="00FB3728"/>
    <w:rsid w:val="00FB4CE6"/>
    <w:rsid w:val="00FB5952"/>
    <w:rsid w:val="00FB6975"/>
    <w:rsid w:val="00FB699B"/>
    <w:rsid w:val="00FB739D"/>
    <w:rsid w:val="00FB7A75"/>
    <w:rsid w:val="00FC06A0"/>
    <w:rsid w:val="00FC0809"/>
    <w:rsid w:val="00FC0C0B"/>
    <w:rsid w:val="00FC141B"/>
    <w:rsid w:val="00FC15DD"/>
    <w:rsid w:val="00FC253C"/>
    <w:rsid w:val="00FC2F99"/>
    <w:rsid w:val="00FC3425"/>
    <w:rsid w:val="00FC3567"/>
    <w:rsid w:val="00FC422C"/>
    <w:rsid w:val="00FC4928"/>
    <w:rsid w:val="00FC63E9"/>
    <w:rsid w:val="00FC6533"/>
    <w:rsid w:val="00FC6617"/>
    <w:rsid w:val="00FD010D"/>
    <w:rsid w:val="00FD0D08"/>
    <w:rsid w:val="00FD12BF"/>
    <w:rsid w:val="00FD2086"/>
    <w:rsid w:val="00FD2C1C"/>
    <w:rsid w:val="00FD3BE9"/>
    <w:rsid w:val="00FD4503"/>
    <w:rsid w:val="00FD46D2"/>
    <w:rsid w:val="00FD66E6"/>
    <w:rsid w:val="00FD68C5"/>
    <w:rsid w:val="00FD7061"/>
    <w:rsid w:val="00FD778B"/>
    <w:rsid w:val="00FD7FD9"/>
    <w:rsid w:val="00FE0BEA"/>
    <w:rsid w:val="00FE11D7"/>
    <w:rsid w:val="00FE1CD7"/>
    <w:rsid w:val="00FE22F5"/>
    <w:rsid w:val="00FE240C"/>
    <w:rsid w:val="00FE40F2"/>
    <w:rsid w:val="00FE6B88"/>
    <w:rsid w:val="00FE71E2"/>
    <w:rsid w:val="00FE75E6"/>
    <w:rsid w:val="00FF07B4"/>
    <w:rsid w:val="00FF10EB"/>
    <w:rsid w:val="00FF1255"/>
    <w:rsid w:val="00FF13D8"/>
    <w:rsid w:val="00FF19E3"/>
    <w:rsid w:val="00FF1E24"/>
    <w:rsid w:val="00FF32B2"/>
    <w:rsid w:val="00FF339B"/>
    <w:rsid w:val="00FF3658"/>
    <w:rsid w:val="00FF366B"/>
    <w:rsid w:val="00FF4DD8"/>
    <w:rsid w:val="00FF5ED9"/>
    <w:rsid w:val="00FF6578"/>
    <w:rsid w:val="00FF6C1F"/>
    <w:rsid w:val="00FF6EA0"/>
    <w:rsid w:val="00FF71F4"/>
    <w:rsid w:val="00FF797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allowoverlap="f" fill="f" fillcolor="white" stroke="f">
      <v:fill color="white" on="f"/>
      <v:stroke on="f"/>
      <o:colormru v:ext="edit" colors="#1d11b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annotation text" w:uiPriority="99"/>
    <w:lsdException w:name="header" w:uiPriority="99"/>
    <w:lsdException w:name="footer" w:uiPriority="99"/>
    <w:lsdException w:name="caption" w:uiPriority="35" w:qFormat="1"/>
    <w:lsdException w:name="endnote reference" w:uiPriority="99"/>
    <w:lsdException w:name="endnote text" w:uiPriority="99"/>
    <w:lsdException w:name="Title" w:qFormat="1"/>
    <w:lsdException w:name="Body Text" w:uiPriority="99" w:qFormat="1"/>
    <w:lsdException w:name="Subtitle" w:qFormat="1"/>
    <w:lsdException w:name="Body Text 2" w:uiPriority="99"/>
    <w:lsdException w:name="Hyperlink" w:uiPriority="99"/>
    <w:lsdException w:name="FollowedHyperlink" w:uiPriority="99"/>
    <w:lsdException w:name="Strong" w:uiPriority="99" w:qFormat="1"/>
    <w:lsdException w:name="Emphasis" w:uiPriority="20" w:qFormat="1"/>
    <w:lsdException w:name="Document Map" w:uiPriority="99"/>
    <w:lsdException w:name="HTML Top of Form" w:uiPriority="99"/>
    <w:lsdException w:name="Normal (Web)" w:uiPriority="99"/>
    <w:lsdException w:name="HTML Cite" w:uiPriority="99"/>
    <w:lsdException w:name="HTML Preformatted"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940"/>
    <w:rPr>
      <w:sz w:val="24"/>
      <w:szCs w:val="24"/>
    </w:rPr>
  </w:style>
  <w:style w:type="paragraph" w:styleId="Heading1">
    <w:name w:val="heading 1"/>
    <w:basedOn w:val="Normal"/>
    <w:next w:val="Normal"/>
    <w:link w:val="Heading1Char"/>
    <w:uiPriority w:val="9"/>
    <w:qFormat/>
    <w:rsid w:val="00185FA7"/>
    <w:pPr>
      <w:keepNext/>
      <w:spacing w:before="240" w:after="60"/>
      <w:outlineLvl w:val="0"/>
    </w:pPr>
    <w:rPr>
      <w:rFonts w:ascii="Arial" w:hAnsi="Arial" w:cs="Arial"/>
      <w:b/>
      <w:bCs/>
      <w:kern w:val="32"/>
      <w:sz w:val="32"/>
      <w:szCs w:val="32"/>
    </w:rPr>
  </w:style>
  <w:style w:type="paragraph" w:styleId="Heading2">
    <w:name w:val="heading 2"/>
    <w:aliases w:val="mau 3.2"/>
    <w:basedOn w:val="Normal"/>
    <w:next w:val="Normal"/>
    <w:link w:val="Heading2Char"/>
    <w:uiPriority w:val="9"/>
    <w:qFormat/>
    <w:rsid w:val="00542BE3"/>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qFormat/>
    <w:rsid w:val="00A646C2"/>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CD3940"/>
    <w:pPr>
      <w:keepNext/>
      <w:spacing w:before="240" w:after="60"/>
      <w:outlineLvl w:val="3"/>
    </w:pPr>
    <w:rPr>
      <w:b/>
      <w:bCs/>
      <w:sz w:val="28"/>
      <w:szCs w:val="28"/>
    </w:rPr>
  </w:style>
  <w:style w:type="paragraph" w:styleId="Heading5">
    <w:name w:val="heading 5"/>
    <w:basedOn w:val="Normal"/>
    <w:next w:val="Normal"/>
    <w:link w:val="Heading5Char"/>
    <w:unhideWhenUsed/>
    <w:qFormat/>
    <w:rsid w:val="00E43808"/>
    <w:pPr>
      <w:spacing w:before="240" w:after="60" w:line="312" w:lineRule="auto"/>
      <w:outlineLvl w:val="4"/>
    </w:pPr>
    <w:rPr>
      <w:rFonts w:ascii="Calibri" w:hAnsi="Calibri"/>
      <w:b/>
      <w:bCs/>
      <w:i/>
      <w:iCs/>
      <w:sz w:val="26"/>
      <w:szCs w:val="26"/>
    </w:rPr>
  </w:style>
  <w:style w:type="paragraph" w:styleId="Heading6">
    <w:name w:val="heading 6"/>
    <w:basedOn w:val="Normal"/>
    <w:next w:val="Normal"/>
    <w:link w:val="Heading6Char"/>
    <w:qFormat/>
    <w:rsid w:val="00CE046E"/>
    <w:pPr>
      <w:spacing w:before="240" w:after="60"/>
      <w:outlineLvl w:val="5"/>
    </w:pPr>
    <w:rPr>
      <w:b/>
      <w:bCs/>
      <w:sz w:val="22"/>
      <w:szCs w:val="22"/>
    </w:rPr>
  </w:style>
  <w:style w:type="paragraph" w:styleId="Heading7">
    <w:name w:val="heading 7"/>
    <w:basedOn w:val="Normal"/>
    <w:next w:val="Normal"/>
    <w:link w:val="Heading7Char"/>
    <w:qFormat/>
    <w:rsid w:val="00F07620"/>
    <w:pPr>
      <w:spacing w:before="240" w:after="60"/>
      <w:outlineLvl w:val="6"/>
    </w:pPr>
  </w:style>
  <w:style w:type="paragraph" w:styleId="Heading9">
    <w:name w:val="heading 9"/>
    <w:basedOn w:val="Normal"/>
    <w:next w:val="Normal"/>
    <w:link w:val="Heading9Char"/>
    <w:qFormat/>
    <w:rsid w:val="00CE046E"/>
    <w:pPr>
      <w:keepNext/>
      <w:ind w:right="-6662"/>
      <w:jc w:val="both"/>
      <w:outlineLvl w:val="8"/>
    </w:pPr>
    <w:rPr>
      <w:rFonts w:ascii=".VnTime" w:hAnsi=".VnTime"/>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3940"/>
    <w:pPr>
      <w:tabs>
        <w:tab w:val="center" w:pos="4320"/>
        <w:tab w:val="right" w:pos="8640"/>
      </w:tabs>
    </w:pPr>
  </w:style>
  <w:style w:type="paragraph" w:styleId="Footer">
    <w:name w:val="footer"/>
    <w:basedOn w:val="Normal"/>
    <w:link w:val="FooterChar"/>
    <w:uiPriority w:val="99"/>
    <w:rsid w:val="00CD3940"/>
    <w:pPr>
      <w:tabs>
        <w:tab w:val="center" w:pos="4320"/>
        <w:tab w:val="right" w:pos="8640"/>
      </w:tabs>
    </w:pPr>
  </w:style>
  <w:style w:type="character" w:styleId="PageNumber">
    <w:name w:val="page number"/>
    <w:basedOn w:val="DefaultParagraphFont"/>
    <w:rsid w:val="00CD3940"/>
  </w:style>
  <w:style w:type="paragraph" w:styleId="FootnoteText">
    <w:name w:val="footnote text"/>
    <w:aliases w:val="Footnote Text Char Char Char Char Char,Footnote Text Char Char Char Char Char Char Ch Char,Footnote Text Char Char Char Char Char Char Ch Char Char Char"/>
    <w:basedOn w:val="Normal"/>
    <w:link w:val="FootnoteTextChar"/>
    <w:rsid w:val="00CD3940"/>
    <w:rPr>
      <w:sz w:val="20"/>
      <w:szCs w:val="20"/>
    </w:rPr>
  </w:style>
  <w:style w:type="character" w:styleId="FootnoteReference">
    <w:name w:val="footnote reference"/>
    <w:rsid w:val="00CD3940"/>
    <w:rPr>
      <w:vertAlign w:val="superscript"/>
    </w:rPr>
  </w:style>
  <w:style w:type="table" w:styleId="TableGrid">
    <w:name w:val="Table Grid"/>
    <w:basedOn w:val="TableNormal"/>
    <w:rsid w:val="00C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CD3940"/>
    <w:pPr>
      <w:suppressLineNumbers/>
      <w:spacing w:line="360" w:lineRule="auto"/>
      <w:jc w:val="center"/>
    </w:pPr>
    <w:rPr>
      <w:b/>
      <w:sz w:val="32"/>
      <w:szCs w:val="28"/>
    </w:rPr>
  </w:style>
  <w:style w:type="paragraph" w:customStyle="1" w:styleId="Char">
    <w:name w:val="Char"/>
    <w:basedOn w:val="Normal"/>
    <w:semiHidden/>
    <w:rsid w:val="00CD3940"/>
    <w:rPr>
      <w:rFonts w:ascii="Arial" w:hAnsi="Arial"/>
      <w:sz w:val="22"/>
      <w:szCs w:val="20"/>
      <w:lang w:val="en-AU"/>
    </w:rPr>
  </w:style>
  <w:style w:type="paragraph" w:styleId="TOC2">
    <w:name w:val="toc 2"/>
    <w:basedOn w:val="Normal"/>
    <w:next w:val="Normal"/>
    <w:autoRedefine/>
    <w:uiPriority w:val="39"/>
    <w:qFormat/>
    <w:rsid w:val="00CD3940"/>
    <w:pPr>
      <w:tabs>
        <w:tab w:val="right" w:leader="dot" w:pos="8778"/>
      </w:tabs>
      <w:spacing w:line="360" w:lineRule="auto"/>
      <w:jc w:val="center"/>
    </w:pPr>
  </w:style>
  <w:style w:type="paragraph" w:styleId="TOC1">
    <w:name w:val="toc 1"/>
    <w:basedOn w:val="Normal"/>
    <w:next w:val="Normal"/>
    <w:autoRedefine/>
    <w:uiPriority w:val="39"/>
    <w:qFormat/>
    <w:rsid w:val="00CD3940"/>
  </w:style>
  <w:style w:type="character" w:styleId="Emphasis">
    <w:name w:val="Emphasis"/>
    <w:uiPriority w:val="20"/>
    <w:qFormat/>
    <w:rsid w:val="00823936"/>
    <w:rPr>
      <w:i/>
      <w:iCs/>
    </w:rPr>
  </w:style>
  <w:style w:type="character" w:styleId="Strong">
    <w:name w:val="Strong"/>
    <w:uiPriority w:val="99"/>
    <w:qFormat/>
    <w:rsid w:val="00823936"/>
    <w:rPr>
      <w:b/>
      <w:bCs/>
    </w:rPr>
  </w:style>
  <w:style w:type="paragraph" w:styleId="NormalWeb">
    <w:name w:val="Normal (Web)"/>
    <w:basedOn w:val="Normal"/>
    <w:link w:val="NormalWebChar"/>
    <w:uiPriority w:val="99"/>
    <w:rsid w:val="00823936"/>
    <w:pPr>
      <w:spacing w:before="100" w:beforeAutospacing="1" w:after="100" w:afterAutospacing="1"/>
    </w:pPr>
    <w:rPr>
      <w:rFonts w:eastAsia="Batang"/>
      <w:lang w:eastAsia="ko-KR"/>
    </w:rPr>
  </w:style>
  <w:style w:type="paragraph" w:customStyle="1" w:styleId="rtejustify">
    <w:name w:val="rtejustify"/>
    <w:basedOn w:val="Normal"/>
    <w:semiHidden/>
    <w:rsid w:val="00823936"/>
    <w:pPr>
      <w:spacing w:before="120" w:after="120"/>
      <w:jc w:val="both"/>
    </w:pPr>
  </w:style>
  <w:style w:type="paragraph" w:customStyle="1" w:styleId="Bang">
    <w:name w:val="Bang"/>
    <w:basedOn w:val="NormalWeb"/>
    <w:rsid w:val="00823936"/>
    <w:pPr>
      <w:spacing w:before="60" w:beforeAutospacing="0" w:after="60" w:afterAutospacing="0" w:line="400" w:lineRule="exact"/>
      <w:jc w:val="center"/>
    </w:pPr>
    <w:rPr>
      <w:rFonts w:ascii=".VnTime" w:eastAsia="Times New Roman" w:hAnsi=".VnTime"/>
      <w:b/>
      <w:bCs/>
      <w:i/>
      <w:sz w:val="28"/>
      <w:szCs w:val="28"/>
      <w:lang w:val="fr-FR" w:eastAsia="en-US"/>
    </w:rPr>
  </w:style>
  <w:style w:type="paragraph" w:styleId="BodyTextIndent">
    <w:name w:val="Body Text Indent"/>
    <w:basedOn w:val="Normal"/>
    <w:link w:val="BodyTextIndentChar"/>
    <w:semiHidden/>
    <w:rsid w:val="00823936"/>
    <w:pPr>
      <w:spacing w:before="240"/>
      <w:ind w:firstLine="561"/>
      <w:jc w:val="both"/>
    </w:pPr>
    <w:rPr>
      <w:rFonts w:ascii=".VnTime" w:eastAsia="Batang" w:hAnsi=".VnTime"/>
      <w:sz w:val="28"/>
      <w:szCs w:val="20"/>
    </w:rPr>
  </w:style>
  <w:style w:type="paragraph" w:styleId="BalloonText">
    <w:name w:val="Balloon Text"/>
    <w:basedOn w:val="Normal"/>
    <w:link w:val="BalloonTextChar"/>
    <w:uiPriority w:val="99"/>
    <w:rsid w:val="00823936"/>
    <w:rPr>
      <w:rFonts w:ascii="Tahoma" w:hAnsi="Tahoma" w:cs="Tahoma"/>
      <w:sz w:val="16"/>
      <w:szCs w:val="16"/>
    </w:rPr>
  </w:style>
  <w:style w:type="paragraph" w:styleId="BodyText3">
    <w:name w:val="Body Text 3"/>
    <w:basedOn w:val="Normal"/>
    <w:link w:val="BodyText3Char"/>
    <w:rsid w:val="00F07620"/>
    <w:pPr>
      <w:spacing w:after="120"/>
    </w:pPr>
    <w:rPr>
      <w:sz w:val="16"/>
      <w:szCs w:val="16"/>
    </w:rPr>
  </w:style>
  <w:style w:type="paragraph" w:styleId="BodyTextIndent2">
    <w:name w:val="Body Text Indent 2"/>
    <w:basedOn w:val="Normal"/>
    <w:link w:val="BodyTextIndent2Char"/>
    <w:rsid w:val="00F07620"/>
    <w:pPr>
      <w:spacing w:after="120" w:line="480" w:lineRule="auto"/>
      <w:ind w:left="360"/>
    </w:pPr>
  </w:style>
  <w:style w:type="paragraph" w:customStyle="1" w:styleId="Char0">
    <w:name w:val="Char"/>
    <w:basedOn w:val="Normal"/>
    <w:autoRedefine/>
    <w:rsid w:val="005A22BD"/>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paragraph" w:customStyle="1" w:styleId="3a">
    <w:name w:val="3a"/>
    <w:basedOn w:val="Normal"/>
    <w:link w:val="3aChar"/>
    <w:uiPriority w:val="99"/>
    <w:qFormat/>
    <w:rsid w:val="00784EC7"/>
    <w:pPr>
      <w:spacing w:before="60" w:after="60" w:line="400" w:lineRule="exact"/>
      <w:jc w:val="both"/>
    </w:pPr>
    <w:rPr>
      <w:b/>
      <w:bCs/>
      <w:i/>
      <w:sz w:val="28"/>
      <w:szCs w:val="28"/>
    </w:rPr>
  </w:style>
  <w:style w:type="character" w:customStyle="1" w:styleId="3aChar">
    <w:name w:val="3a Char"/>
    <w:link w:val="3a"/>
    <w:rsid w:val="00784EC7"/>
    <w:rPr>
      <w:b/>
      <w:bCs/>
      <w:i/>
      <w:sz w:val="28"/>
      <w:szCs w:val="28"/>
      <w:lang w:val="en-US" w:eastAsia="en-US" w:bidi="ar-SA"/>
    </w:rPr>
  </w:style>
  <w:style w:type="character" w:styleId="Hyperlink">
    <w:name w:val="Hyperlink"/>
    <w:uiPriority w:val="99"/>
    <w:rsid w:val="00B232B8"/>
    <w:rPr>
      <w:color w:val="0000FF"/>
      <w:u w:val="single"/>
    </w:rPr>
  </w:style>
  <w:style w:type="character" w:customStyle="1" w:styleId="hps">
    <w:name w:val="hps"/>
    <w:basedOn w:val="DefaultParagraphFont"/>
    <w:rsid w:val="00B232B8"/>
  </w:style>
  <w:style w:type="paragraph" w:customStyle="1" w:styleId="CharCharCharCharCharCharChar">
    <w:name w:val="Char Char Char Char Char Char Char"/>
    <w:basedOn w:val="Normal"/>
    <w:semiHidden/>
    <w:rsid w:val="00DC1ABC"/>
    <w:rPr>
      <w:rFonts w:ascii="Arial" w:hAnsi="Arial"/>
      <w:sz w:val="22"/>
      <w:szCs w:val="20"/>
      <w:lang w:val="en-AU"/>
    </w:rPr>
  </w:style>
  <w:style w:type="paragraph" w:styleId="BodyText">
    <w:name w:val="Body Text"/>
    <w:aliases w:val="bt,Body Text Char Char Char Char Char Char Char Char Char Char"/>
    <w:basedOn w:val="Normal"/>
    <w:link w:val="BodyTextChar"/>
    <w:uiPriority w:val="99"/>
    <w:qFormat/>
    <w:rsid w:val="00542BE3"/>
    <w:pPr>
      <w:spacing w:after="120"/>
    </w:pPr>
  </w:style>
  <w:style w:type="paragraph" w:styleId="BodyTextIndent3">
    <w:name w:val="Body Text Indent 3"/>
    <w:basedOn w:val="Normal"/>
    <w:link w:val="BodyTextIndent3Char"/>
    <w:rsid w:val="00542BE3"/>
    <w:pPr>
      <w:spacing w:after="120"/>
      <w:ind w:left="360"/>
    </w:pPr>
    <w:rPr>
      <w:sz w:val="16"/>
      <w:szCs w:val="16"/>
    </w:rPr>
  </w:style>
  <w:style w:type="character" w:customStyle="1" w:styleId="apple-style-span">
    <w:name w:val="apple-style-span"/>
    <w:basedOn w:val="DefaultParagraphFont"/>
    <w:rsid w:val="0012249B"/>
  </w:style>
  <w:style w:type="paragraph" w:customStyle="1" w:styleId="CharCharChar1CharCharCharCharCharCharCharCharCharChar">
    <w:name w:val="Char Char Char1 Char Char Char Char Char Char Char Char Char Char"/>
    <w:autoRedefine/>
    <w:semiHidden/>
    <w:rsid w:val="00D507CF"/>
    <w:pPr>
      <w:tabs>
        <w:tab w:val="num" w:pos="720"/>
      </w:tabs>
      <w:spacing w:after="120"/>
      <w:ind w:left="357"/>
    </w:pPr>
    <w:rPr>
      <w:rFonts w:ascii=".VnTime" w:eastAsia=".VnTime" w:hAnsi=".VnTime"/>
    </w:rPr>
  </w:style>
  <w:style w:type="character" w:customStyle="1" w:styleId="StyleBold">
    <w:name w:val="Style Bold"/>
    <w:semiHidden/>
    <w:rsid w:val="00A646C2"/>
    <w:rPr>
      <w:rFonts w:ascii="Times New Roman" w:hAnsi="Times New Roman" w:cs="Times New Roman"/>
      <w:b/>
      <w:bCs/>
      <w:sz w:val="28"/>
      <w:szCs w:val="28"/>
    </w:rPr>
  </w:style>
  <w:style w:type="paragraph" w:styleId="Caption">
    <w:name w:val="caption"/>
    <w:basedOn w:val="Normal"/>
    <w:next w:val="Normal"/>
    <w:uiPriority w:val="35"/>
    <w:qFormat/>
    <w:rsid w:val="00A646C2"/>
    <w:pPr>
      <w:spacing w:before="120" w:after="120"/>
      <w:jc w:val="center"/>
    </w:pPr>
    <w:rPr>
      <w:rFonts w:ascii="Arial" w:hAnsi="Arial"/>
      <w:b/>
      <w:bCs/>
    </w:rPr>
  </w:style>
  <w:style w:type="character" w:customStyle="1" w:styleId="Heading3Char">
    <w:name w:val="Heading 3 Char"/>
    <w:link w:val="Heading3"/>
    <w:uiPriority w:val="9"/>
    <w:rsid w:val="00A646C2"/>
    <w:rPr>
      <w:rFonts w:ascii="Cambria" w:hAnsi="Cambria"/>
      <w:b/>
      <w:bCs/>
      <w:sz w:val="26"/>
      <w:szCs w:val="26"/>
      <w:lang w:val="en-US" w:eastAsia="en-US" w:bidi="ar-SA"/>
    </w:rPr>
  </w:style>
  <w:style w:type="character" w:customStyle="1" w:styleId="longtext">
    <w:name w:val="long_text"/>
    <w:basedOn w:val="DefaultParagraphFont"/>
    <w:rsid w:val="00A646C2"/>
  </w:style>
  <w:style w:type="paragraph" w:customStyle="1" w:styleId="pbody">
    <w:name w:val="pbody"/>
    <w:basedOn w:val="Normal"/>
    <w:rsid w:val="0073252F"/>
    <w:pPr>
      <w:spacing w:before="100" w:beforeAutospacing="1" w:after="100" w:afterAutospacing="1"/>
    </w:pPr>
  </w:style>
  <w:style w:type="character" w:customStyle="1" w:styleId="shorttext">
    <w:name w:val="short_text"/>
    <w:basedOn w:val="DefaultParagraphFont"/>
    <w:rsid w:val="00C044C2"/>
  </w:style>
  <w:style w:type="paragraph" w:customStyle="1" w:styleId="BodyText1">
    <w:name w:val="Body Text1"/>
    <w:basedOn w:val="Normal"/>
    <w:semiHidden/>
    <w:rsid w:val="00DA53F6"/>
    <w:pPr>
      <w:spacing w:after="120" w:line="340" w:lineRule="exact"/>
      <w:jc w:val="both"/>
    </w:pPr>
    <w:rPr>
      <w:rFonts w:eastAsia="MS Mincho"/>
      <w:lang w:eastAsia="ja-JP"/>
    </w:rPr>
  </w:style>
  <w:style w:type="paragraph" w:styleId="BlockText">
    <w:name w:val="Block Text"/>
    <w:basedOn w:val="Normal"/>
    <w:semiHidden/>
    <w:rsid w:val="00DA53F6"/>
    <w:pPr>
      <w:spacing w:before="100" w:beforeAutospacing="1" w:after="100" w:afterAutospacing="1"/>
    </w:pPr>
  </w:style>
  <w:style w:type="character" w:customStyle="1" w:styleId="content">
    <w:name w:val="content"/>
    <w:basedOn w:val="DefaultParagraphFont"/>
    <w:semiHidden/>
    <w:rsid w:val="00E071BB"/>
  </w:style>
  <w:style w:type="paragraph" w:customStyle="1" w:styleId="CharCharCharChar">
    <w:name w:val="Char Char Char Char"/>
    <w:basedOn w:val="Normal"/>
    <w:semiHidden/>
    <w:rsid w:val="00E22790"/>
    <w:pPr>
      <w:spacing w:after="160" w:line="240" w:lineRule="exact"/>
    </w:pPr>
    <w:rPr>
      <w:rFonts w:ascii="Tahoma" w:eastAsia="PMingLiU" w:hAnsi="Tahoma"/>
      <w:sz w:val="20"/>
      <w:szCs w:val="20"/>
    </w:rPr>
  </w:style>
  <w:style w:type="character" w:styleId="CommentReference">
    <w:name w:val="annotation reference"/>
    <w:rsid w:val="00E22790"/>
    <w:rPr>
      <w:sz w:val="16"/>
      <w:szCs w:val="16"/>
    </w:rPr>
  </w:style>
  <w:style w:type="paragraph" w:styleId="CommentText">
    <w:name w:val="annotation text"/>
    <w:basedOn w:val="Normal"/>
    <w:link w:val="CommentTextChar"/>
    <w:uiPriority w:val="99"/>
    <w:rsid w:val="00E22790"/>
    <w:rPr>
      <w:sz w:val="20"/>
      <w:szCs w:val="20"/>
    </w:rPr>
  </w:style>
  <w:style w:type="character" w:customStyle="1" w:styleId="highlight">
    <w:name w:val="highlight"/>
    <w:basedOn w:val="DefaultParagraphFont"/>
    <w:rsid w:val="00E22790"/>
  </w:style>
  <w:style w:type="character" w:styleId="EndnoteReference">
    <w:name w:val="endnote reference"/>
    <w:uiPriority w:val="99"/>
    <w:unhideWhenUsed/>
    <w:rsid w:val="00C25747"/>
    <w:rPr>
      <w:vertAlign w:val="superscript"/>
    </w:rPr>
  </w:style>
  <w:style w:type="character" w:customStyle="1" w:styleId="highlightedsearchterm">
    <w:name w:val="highlightedsearchterm"/>
    <w:basedOn w:val="DefaultParagraphFont"/>
    <w:semiHidden/>
    <w:rsid w:val="00BA4E81"/>
  </w:style>
  <w:style w:type="paragraph" w:styleId="BodyText2">
    <w:name w:val="Body Text 2"/>
    <w:basedOn w:val="Normal"/>
    <w:link w:val="BodyText2Char"/>
    <w:uiPriority w:val="99"/>
    <w:rsid w:val="006663A1"/>
    <w:pPr>
      <w:spacing w:after="120" w:line="480" w:lineRule="auto"/>
    </w:pPr>
  </w:style>
  <w:style w:type="paragraph" w:styleId="Revision">
    <w:name w:val="Revision"/>
    <w:hidden/>
    <w:uiPriority w:val="99"/>
    <w:semiHidden/>
    <w:rsid w:val="002C70AE"/>
    <w:rPr>
      <w:sz w:val="24"/>
      <w:szCs w:val="24"/>
    </w:rPr>
  </w:style>
  <w:style w:type="character" w:customStyle="1" w:styleId="go">
    <w:name w:val="go"/>
    <w:basedOn w:val="DefaultParagraphFont"/>
    <w:rsid w:val="00D83708"/>
  </w:style>
  <w:style w:type="paragraph" w:styleId="HTMLPreformatted">
    <w:name w:val="HTML Preformatted"/>
    <w:basedOn w:val="Normal"/>
    <w:link w:val="HTMLPreformattedChar"/>
    <w:uiPriority w:val="99"/>
    <w:unhideWhenUsed/>
    <w:rsid w:val="0039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942E0"/>
    <w:rPr>
      <w:rFonts w:ascii="Courier New" w:hAnsi="Courier New" w:cs="Courier New"/>
    </w:rPr>
  </w:style>
  <w:style w:type="character" w:customStyle="1" w:styleId="hpsatn">
    <w:name w:val="hps atn"/>
    <w:basedOn w:val="DefaultParagraphFont"/>
    <w:rsid w:val="003942E0"/>
  </w:style>
  <w:style w:type="character" w:customStyle="1" w:styleId="apple-converted-space">
    <w:name w:val="apple-converted-space"/>
    <w:rsid w:val="003942E0"/>
  </w:style>
  <w:style w:type="paragraph" w:customStyle="1" w:styleId="desc">
    <w:name w:val="desc"/>
    <w:basedOn w:val="Normal"/>
    <w:rsid w:val="003942E0"/>
    <w:pPr>
      <w:spacing w:before="100" w:beforeAutospacing="1" w:after="100" w:afterAutospacing="1"/>
    </w:pPr>
  </w:style>
  <w:style w:type="character" w:customStyle="1" w:styleId="jrnl">
    <w:name w:val="jrnl"/>
    <w:basedOn w:val="DefaultParagraphFont"/>
    <w:rsid w:val="003942E0"/>
  </w:style>
  <w:style w:type="character" w:customStyle="1" w:styleId="citationauthor">
    <w:name w:val="citation_author"/>
    <w:basedOn w:val="DefaultParagraphFont"/>
    <w:rsid w:val="003942E0"/>
  </w:style>
  <w:style w:type="character" w:customStyle="1" w:styleId="citationdate">
    <w:name w:val="citation_date"/>
    <w:basedOn w:val="DefaultParagraphFont"/>
    <w:rsid w:val="003942E0"/>
  </w:style>
  <w:style w:type="character" w:customStyle="1" w:styleId="citationarticletitle">
    <w:name w:val="citation_article_title"/>
    <w:basedOn w:val="DefaultParagraphFont"/>
    <w:rsid w:val="003942E0"/>
  </w:style>
  <w:style w:type="character" w:customStyle="1" w:styleId="citationjournaltitle">
    <w:name w:val="citation_journal_title"/>
    <w:basedOn w:val="DefaultParagraphFont"/>
    <w:rsid w:val="003942E0"/>
  </w:style>
  <w:style w:type="character" w:customStyle="1" w:styleId="citationissue">
    <w:name w:val="citation_issue"/>
    <w:basedOn w:val="DefaultParagraphFont"/>
    <w:rsid w:val="003942E0"/>
  </w:style>
  <w:style w:type="character" w:customStyle="1" w:styleId="citationstartpage">
    <w:name w:val="citation_start_page"/>
    <w:basedOn w:val="DefaultParagraphFont"/>
    <w:rsid w:val="003942E0"/>
  </w:style>
  <w:style w:type="character" w:customStyle="1" w:styleId="citationdoi">
    <w:name w:val="citation_doi"/>
    <w:basedOn w:val="DefaultParagraphFont"/>
    <w:rsid w:val="003942E0"/>
  </w:style>
  <w:style w:type="character" w:customStyle="1" w:styleId="FooterChar">
    <w:name w:val="Footer Char"/>
    <w:link w:val="Footer"/>
    <w:uiPriority w:val="99"/>
    <w:rsid w:val="00F23A7E"/>
    <w:rPr>
      <w:sz w:val="24"/>
      <w:szCs w:val="24"/>
    </w:rPr>
  </w:style>
  <w:style w:type="paragraph" w:customStyle="1" w:styleId="Normal1">
    <w:name w:val="Normal1"/>
    <w:basedOn w:val="Normal"/>
    <w:rsid w:val="00F23A7E"/>
    <w:pPr>
      <w:spacing w:before="100" w:beforeAutospacing="1" w:after="100" w:afterAutospacing="1"/>
    </w:pPr>
  </w:style>
  <w:style w:type="paragraph" w:customStyle="1" w:styleId="0">
    <w:name w:val="0"/>
    <w:basedOn w:val="Normal"/>
    <w:link w:val="0Char"/>
    <w:rsid w:val="00DE40DC"/>
    <w:pPr>
      <w:spacing w:line="360" w:lineRule="auto"/>
      <w:jc w:val="both"/>
      <w:outlineLvl w:val="0"/>
    </w:pPr>
    <w:rPr>
      <w:b/>
      <w:color w:val="000000"/>
      <w:sz w:val="28"/>
      <w:szCs w:val="28"/>
    </w:rPr>
  </w:style>
  <w:style w:type="character" w:customStyle="1" w:styleId="0Char">
    <w:name w:val="0 Char"/>
    <w:link w:val="0"/>
    <w:rsid w:val="00DE40DC"/>
    <w:rPr>
      <w:b/>
      <w:color w:val="000000"/>
      <w:sz w:val="28"/>
      <w:szCs w:val="28"/>
    </w:rPr>
  </w:style>
  <w:style w:type="paragraph" w:customStyle="1" w:styleId="Bb">
    <w:name w:val="Bb"/>
    <w:basedOn w:val="Caption"/>
    <w:qFormat/>
    <w:rsid w:val="009011B7"/>
    <w:pPr>
      <w:spacing w:before="0" w:after="0" w:line="360" w:lineRule="auto"/>
      <w:outlineLvl w:val="1"/>
    </w:pPr>
    <w:rPr>
      <w:rFonts w:ascii="Times New Roman" w:eastAsia="Arial" w:hAnsi="Times New Roman"/>
      <w:b w:val="0"/>
      <w:i/>
      <w:sz w:val="28"/>
      <w:szCs w:val="28"/>
    </w:rPr>
  </w:style>
  <w:style w:type="paragraph" w:customStyle="1" w:styleId="B">
    <w:name w:val="B"/>
    <w:basedOn w:val="Normal"/>
    <w:link w:val="BChar"/>
    <w:rsid w:val="009011B7"/>
    <w:pPr>
      <w:widowControl w:val="0"/>
      <w:spacing w:line="360" w:lineRule="auto"/>
      <w:jc w:val="center"/>
    </w:pPr>
    <w:rPr>
      <w:b/>
      <w:color w:val="000000"/>
      <w:spacing w:val="10"/>
      <w:sz w:val="28"/>
      <w:szCs w:val="28"/>
      <w:lang w:val="de-DE"/>
    </w:rPr>
  </w:style>
  <w:style w:type="character" w:customStyle="1" w:styleId="BChar">
    <w:name w:val="B Char"/>
    <w:link w:val="B"/>
    <w:uiPriority w:val="99"/>
    <w:rsid w:val="009011B7"/>
    <w:rPr>
      <w:b/>
      <w:color w:val="000000"/>
      <w:spacing w:val="10"/>
      <w:sz w:val="28"/>
      <w:szCs w:val="28"/>
      <w:lang w:val="de-DE"/>
    </w:rPr>
  </w:style>
  <w:style w:type="paragraph" w:customStyle="1" w:styleId="M">
    <w:name w:val="M"/>
    <w:basedOn w:val="Normal"/>
    <w:rsid w:val="00366147"/>
    <w:pPr>
      <w:spacing w:line="360" w:lineRule="auto"/>
      <w:jc w:val="center"/>
    </w:pPr>
    <w:rPr>
      <w:b/>
      <w:sz w:val="30"/>
      <w:szCs w:val="28"/>
      <w:lang w:val="pt-BR"/>
    </w:rPr>
  </w:style>
  <w:style w:type="paragraph" w:styleId="ListParagraph">
    <w:name w:val="List Paragraph"/>
    <w:aliases w:val="Figures"/>
    <w:basedOn w:val="Normal"/>
    <w:link w:val="ListParagraphChar"/>
    <w:uiPriority w:val="99"/>
    <w:qFormat/>
    <w:rsid w:val="00C73D78"/>
    <w:pPr>
      <w:ind w:left="720"/>
      <w:contextualSpacing/>
    </w:pPr>
  </w:style>
  <w:style w:type="paragraph" w:customStyle="1" w:styleId="Style1">
    <w:name w:val="Style1"/>
    <w:basedOn w:val="Normal"/>
    <w:link w:val="Style1Char"/>
    <w:qFormat/>
    <w:rsid w:val="00E43808"/>
    <w:rPr>
      <w:rFonts w:ascii=".VnTime" w:hAnsi=".VnTime"/>
      <w:b/>
      <w:szCs w:val="20"/>
    </w:rPr>
  </w:style>
  <w:style w:type="character" w:customStyle="1" w:styleId="Heading5Char">
    <w:name w:val="Heading 5 Char"/>
    <w:link w:val="Heading5"/>
    <w:rsid w:val="00E43808"/>
    <w:rPr>
      <w:rFonts w:ascii="Calibri" w:hAnsi="Calibri"/>
      <w:b/>
      <w:bCs/>
      <w:i/>
      <w:iCs/>
      <w:sz w:val="26"/>
      <w:szCs w:val="26"/>
    </w:rPr>
  </w:style>
  <w:style w:type="paragraph" w:styleId="EndnoteText">
    <w:name w:val="endnote text"/>
    <w:basedOn w:val="Normal"/>
    <w:link w:val="EndnoteTextChar"/>
    <w:uiPriority w:val="99"/>
    <w:unhideWhenUsed/>
    <w:rsid w:val="00225718"/>
    <w:rPr>
      <w:rFonts w:ascii=".VnTime" w:eastAsia="SimSun" w:hAnsi=".VnTime"/>
      <w:sz w:val="20"/>
      <w:szCs w:val="20"/>
    </w:rPr>
  </w:style>
  <w:style w:type="character" w:customStyle="1" w:styleId="EndnoteTextChar">
    <w:name w:val="Endnote Text Char"/>
    <w:link w:val="EndnoteText"/>
    <w:uiPriority w:val="99"/>
    <w:rsid w:val="00225718"/>
    <w:rPr>
      <w:rFonts w:ascii=".VnTime" w:eastAsia="SimSun" w:hAnsi=".VnTime"/>
    </w:rPr>
  </w:style>
  <w:style w:type="paragraph" w:styleId="ListBullet">
    <w:name w:val="List Bullet"/>
    <w:basedOn w:val="Normal"/>
    <w:rsid w:val="00225718"/>
    <w:pPr>
      <w:numPr>
        <w:numId w:val="2"/>
      </w:numPr>
    </w:pPr>
    <w:rPr>
      <w:rFonts w:ascii=".VnTime" w:hAnsi=".VnTime"/>
      <w:sz w:val="26"/>
      <w:szCs w:val="26"/>
    </w:rPr>
  </w:style>
  <w:style w:type="paragraph" w:customStyle="1" w:styleId="Style3">
    <w:name w:val="Style3"/>
    <w:basedOn w:val="Normal"/>
    <w:qFormat/>
    <w:rsid w:val="00225718"/>
    <w:pPr>
      <w:spacing w:line="360" w:lineRule="auto"/>
      <w:jc w:val="both"/>
    </w:pPr>
    <w:rPr>
      <w:rFonts w:eastAsia="SimSun"/>
      <w:b/>
      <w:sz w:val="26"/>
      <w:szCs w:val="26"/>
    </w:rPr>
  </w:style>
  <w:style w:type="paragraph" w:customStyle="1" w:styleId="Bang1">
    <w:name w:val="Bang1"/>
    <w:basedOn w:val="Normal"/>
    <w:rsid w:val="00225718"/>
    <w:pPr>
      <w:spacing w:line="264" w:lineRule="auto"/>
    </w:pPr>
    <w:rPr>
      <w:rFonts w:ascii=".VnTime" w:hAnsi=".VnTime"/>
      <w:b/>
      <w:sz w:val="22"/>
      <w:szCs w:val="20"/>
    </w:rPr>
  </w:style>
  <w:style w:type="character" w:customStyle="1" w:styleId="reference-text">
    <w:name w:val="reference-text"/>
    <w:basedOn w:val="DefaultParagraphFont"/>
    <w:rsid w:val="00225718"/>
  </w:style>
  <w:style w:type="paragraph" w:customStyle="1" w:styleId="4">
    <w:name w:val="4"/>
    <w:basedOn w:val="Normal"/>
    <w:link w:val="4Char"/>
    <w:rsid w:val="004C67B8"/>
    <w:pPr>
      <w:tabs>
        <w:tab w:val="left" w:pos="5340"/>
      </w:tabs>
      <w:spacing w:line="312" w:lineRule="auto"/>
      <w:jc w:val="both"/>
    </w:pPr>
    <w:rPr>
      <w:i/>
      <w:sz w:val="26"/>
      <w:szCs w:val="26"/>
    </w:rPr>
  </w:style>
  <w:style w:type="paragraph" w:customStyle="1" w:styleId="4f">
    <w:name w:val="4f"/>
    <w:basedOn w:val="Normal"/>
    <w:rsid w:val="004C67B8"/>
    <w:pPr>
      <w:spacing w:before="120" w:after="120" w:line="400" w:lineRule="exact"/>
      <w:jc w:val="center"/>
    </w:pPr>
    <w:rPr>
      <w:rFonts w:eastAsia="Batang"/>
      <w:b/>
      <w:i/>
      <w:sz w:val="28"/>
      <w:szCs w:val="28"/>
      <w:lang w:val="vi-VN"/>
    </w:rPr>
  </w:style>
  <w:style w:type="paragraph" w:customStyle="1" w:styleId="11">
    <w:name w:val="1.1"/>
    <w:basedOn w:val="Normal"/>
    <w:link w:val="11Char"/>
    <w:qFormat/>
    <w:rsid w:val="00FB10C1"/>
    <w:pPr>
      <w:spacing w:before="120" w:line="312" w:lineRule="auto"/>
      <w:jc w:val="both"/>
    </w:pPr>
    <w:rPr>
      <w:rFonts w:eastAsia="Calibri"/>
      <w:sz w:val="26"/>
      <w:szCs w:val="26"/>
    </w:rPr>
  </w:style>
  <w:style w:type="character" w:customStyle="1" w:styleId="11Char">
    <w:name w:val="1.1 Char"/>
    <w:link w:val="11"/>
    <w:rsid w:val="00FB10C1"/>
    <w:rPr>
      <w:rFonts w:eastAsia="Calibri"/>
      <w:sz w:val="26"/>
      <w:szCs w:val="26"/>
    </w:rPr>
  </w:style>
  <w:style w:type="paragraph" w:customStyle="1" w:styleId="111">
    <w:name w:val="1.1.1"/>
    <w:basedOn w:val="11"/>
    <w:link w:val="111Char"/>
    <w:qFormat/>
    <w:rsid w:val="00FB10C1"/>
    <w:rPr>
      <w:b/>
    </w:rPr>
  </w:style>
  <w:style w:type="character" w:customStyle="1" w:styleId="111Char">
    <w:name w:val="1.1.1 Char"/>
    <w:link w:val="111"/>
    <w:rsid w:val="00FB10C1"/>
    <w:rPr>
      <w:rFonts w:eastAsia="Calibri"/>
      <w:b/>
      <w:sz w:val="26"/>
      <w:szCs w:val="26"/>
    </w:rPr>
  </w:style>
  <w:style w:type="paragraph" w:customStyle="1" w:styleId="MTDisplayEquation">
    <w:name w:val="MTDisplayEquation"/>
    <w:basedOn w:val="Normal"/>
    <w:next w:val="Normal"/>
    <w:link w:val="MTDisplayEquationChar"/>
    <w:rsid w:val="00DC3D52"/>
    <w:pPr>
      <w:tabs>
        <w:tab w:val="center" w:pos="4600"/>
        <w:tab w:val="right" w:pos="9180"/>
      </w:tabs>
      <w:spacing w:line="360" w:lineRule="auto"/>
      <w:jc w:val="both"/>
    </w:pPr>
    <w:rPr>
      <w:rFonts w:eastAsia="Calibri"/>
      <w:sz w:val="28"/>
      <w:szCs w:val="22"/>
    </w:rPr>
  </w:style>
  <w:style w:type="character" w:customStyle="1" w:styleId="MTDisplayEquationChar">
    <w:name w:val="MTDisplayEquation Char"/>
    <w:link w:val="MTDisplayEquation"/>
    <w:rsid w:val="00DC3D52"/>
    <w:rPr>
      <w:rFonts w:eastAsia="Calibri"/>
      <w:sz w:val="28"/>
      <w:szCs w:val="22"/>
    </w:rPr>
  </w:style>
  <w:style w:type="paragraph" w:customStyle="1" w:styleId="papertitle">
    <w:name w:val="paper title"/>
    <w:rsid w:val="00263A36"/>
    <w:pPr>
      <w:spacing w:after="120"/>
      <w:jc w:val="center"/>
    </w:pPr>
    <w:rPr>
      <w:rFonts w:eastAsia="MS Mincho"/>
      <w:noProof/>
      <w:sz w:val="48"/>
      <w:szCs w:val="48"/>
    </w:rPr>
  </w:style>
  <w:style w:type="paragraph" w:customStyle="1" w:styleId="references">
    <w:name w:val="references"/>
    <w:rsid w:val="005500F3"/>
    <w:pPr>
      <w:numPr>
        <w:numId w:val="3"/>
      </w:numPr>
      <w:spacing w:after="50" w:line="180" w:lineRule="exact"/>
      <w:jc w:val="both"/>
    </w:pPr>
    <w:rPr>
      <w:rFonts w:eastAsia="MS Mincho"/>
      <w:noProof/>
      <w:sz w:val="16"/>
      <w:szCs w:val="16"/>
    </w:rPr>
  </w:style>
  <w:style w:type="paragraph" w:customStyle="1" w:styleId="Normal11pt">
    <w:name w:val="Normal + 11 pt"/>
    <w:aliases w:val="Justified"/>
    <w:basedOn w:val="Normal"/>
    <w:link w:val="Normal11ptChar"/>
    <w:rsid w:val="00E13A01"/>
    <w:pPr>
      <w:jc w:val="both"/>
    </w:pPr>
    <w:rPr>
      <w:sz w:val="22"/>
      <w:szCs w:val="22"/>
    </w:rPr>
  </w:style>
  <w:style w:type="character" w:customStyle="1" w:styleId="Normal11ptChar">
    <w:name w:val="Normal + 11 pt Char"/>
    <w:aliases w:val="Justified Char"/>
    <w:link w:val="Normal11pt"/>
    <w:rsid w:val="00E13A01"/>
    <w:rPr>
      <w:sz w:val="22"/>
      <w:szCs w:val="22"/>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
    <w:basedOn w:val="DefaultParagraphFont"/>
    <w:link w:val="FootnoteText"/>
    <w:uiPriority w:val="99"/>
    <w:rsid w:val="005A60D0"/>
  </w:style>
  <w:style w:type="character" w:customStyle="1" w:styleId="CommentTextChar">
    <w:name w:val="Comment Text Char"/>
    <w:basedOn w:val="DefaultParagraphFont"/>
    <w:link w:val="CommentText"/>
    <w:uiPriority w:val="99"/>
    <w:rsid w:val="007E6EF3"/>
  </w:style>
  <w:style w:type="table" w:customStyle="1" w:styleId="LightShading1">
    <w:name w:val="Light Shading1"/>
    <w:basedOn w:val="TableNormal"/>
    <w:uiPriority w:val="60"/>
    <w:rsid w:val="00E35957"/>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autoRedefine/>
    <w:uiPriority w:val="99"/>
    <w:rsid w:val="000F596B"/>
    <w:rPr>
      <w:b/>
      <w:szCs w:val="22"/>
    </w:rPr>
  </w:style>
  <w:style w:type="paragraph" w:customStyle="1" w:styleId="Author">
    <w:name w:val="Author"/>
    <w:basedOn w:val="Normal"/>
    <w:autoRedefine/>
    <w:uiPriority w:val="99"/>
    <w:rsid w:val="000F596B"/>
    <w:pPr>
      <w:jc w:val="right"/>
    </w:pPr>
    <w:rPr>
      <w:b/>
      <w:sz w:val="20"/>
      <w:szCs w:val="22"/>
      <w:lang w:val="fr-FR"/>
    </w:rPr>
  </w:style>
  <w:style w:type="paragraph" w:customStyle="1" w:styleId="Abstract">
    <w:name w:val="Abstract"/>
    <w:basedOn w:val="Normal"/>
    <w:link w:val="AbstractChar"/>
    <w:autoRedefine/>
    <w:rsid w:val="001256C6"/>
    <w:rPr>
      <w:color w:val="000000"/>
      <w:sz w:val="22"/>
      <w:szCs w:val="20"/>
    </w:rPr>
  </w:style>
  <w:style w:type="character" w:customStyle="1" w:styleId="AbstractChar">
    <w:name w:val="Abstract Char"/>
    <w:link w:val="Abstract"/>
    <w:rsid w:val="001256C6"/>
    <w:rPr>
      <w:color w:val="000000"/>
      <w:sz w:val="22"/>
    </w:rPr>
  </w:style>
  <w:style w:type="paragraph" w:customStyle="1" w:styleId="Chapter1">
    <w:name w:val="Chapter1"/>
    <w:basedOn w:val="Normal"/>
    <w:link w:val="Chapter1Char"/>
    <w:autoRedefine/>
    <w:rsid w:val="006C00B5"/>
    <w:pPr>
      <w:tabs>
        <w:tab w:val="num" w:pos="360"/>
      </w:tabs>
      <w:spacing w:line="200" w:lineRule="atLeast"/>
      <w:jc w:val="both"/>
    </w:pPr>
    <w:rPr>
      <w:bCs/>
      <w:sz w:val="22"/>
      <w:szCs w:val="22"/>
    </w:rPr>
  </w:style>
  <w:style w:type="paragraph" w:customStyle="1" w:styleId="ListBullet1">
    <w:name w:val="List Bullet 1"/>
    <w:basedOn w:val="Normal"/>
    <w:autoRedefine/>
    <w:rsid w:val="0087259B"/>
    <w:pPr>
      <w:numPr>
        <w:numId w:val="4"/>
      </w:numPr>
      <w:tabs>
        <w:tab w:val="clear" w:pos="1004"/>
      </w:tabs>
      <w:ind w:left="397" w:right="-79" w:hanging="284"/>
      <w:jc w:val="both"/>
    </w:pPr>
    <w:rPr>
      <w:sz w:val="20"/>
      <w:szCs w:val="20"/>
    </w:rPr>
  </w:style>
  <w:style w:type="character" w:customStyle="1" w:styleId="Chapter1Char">
    <w:name w:val="Chapter1 Char"/>
    <w:link w:val="Chapter1"/>
    <w:rsid w:val="006C00B5"/>
    <w:rPr>
      <w:bCs/>
      <w:sz w:val="22"/>
      <w:szCs w:val="22"/>
    </w:rPr>
  </w:style>
  <w:style w:type="paragraph" w:customStyle="1" w:styleId="Formula">
    <w:name w:val="Formula"/>
    <w:basedOn w:val="Normal"/>
    <w:autoRedefine/>
    <w:rsid w:val="001256C6"/>
    <w:rPr>
      <w:b/>
      <w:color w:val="000000"/>
      <w:sz w:val="22"/>
      <w:szCs w:val="20"/>
    </w:rPr>
  </w:style>
  <w:style w:type="paragraph" w:customStyle="1" w:styleId="StyleListBullet1Black">
    <w:name w:val="Style List Bullet 1 + Black"/>
    <w:basedOn w:val="ListBullet1"/>
    <w:rsid w:val="0087259B"/>
    <w:rPr>
      <w:color w:val="000000"/>
    </w:rPr>
  </w:style>
  <w:style w:type="paragraph" w:customStyle="1" w:styleId="Figure">
    <w:name w:val="Figure"/>
    <w:basedOn w:val="Normal"/>
    <w:autoRedefine/>
    <w:rsid w:val="008F5E42"/>
    <w:pPr>
      <w:tabs>
        <w:tab w:val="num" w:pos="837"/>
      </w:tabs>
      <w:jc w:val="center"/>
    </w:pPr>
    <w:rPr>
      <w:i/>
      <w:sz w:val="20"/>
      <w:szCs w:val="20"/>
    </w:rPr>
  </w:style>
  <w:style w:type="paragraph" w:customStyle="1" w:styleId="Chapter2">
    <w:name w:val="Chapter2"/>
    <w:basedOn w:val="Normal"/>
    <w:autoRedefine/>
    <w:uiPriority w:val="99"/>
    <w:rsid w:val="00702BB0"/>
    <w:pPr>
      <w:spacing w:before="60" w:after="60"/>
      <w:jc w:val="both"/>
    </w:pPr>
    <w:rPr>
      <w:rFonts w:ascii="Times New Roman Bold" w:hAnsi="Times New Roman Bold"/>
      <w:b/>
      <w:bCs/>
      <w:spacing w:val="-10"/>
      <w:sz w:val="22"/>
      <w:szCs w:val="22"/>
      <w:lang w:val="pt-BR"/>
    </w:rPr>
  </w:style>
  <w:style w:type="paragraph" w:customStyle="1" w:styleId="FigConten">
    <w:name w:val="Fig_Conten"/>
    <w:rsid w:val="0087259B"/>
    <w:pPr>
      <w:spacing w:before="240" w:after="120" w:line="280" w:lineRule="atLeast"/>
      <w:jc w:val="center"/>
    </w:pPr>
    <w:rPr>
      <w:rFonts w:eastAsia="Calibri"/>
      <w:i/>
      <w:noProof/>
      <w:szCs w:val="22"/>
    </w:rPr>
  </w:style>
  <w:style w:type="paragraph" w:customStyle="1" w:styleId="Table">
    <w:name w:val="Table"/>
    <w:basedOn w:val="Normal"/>
    <w:next w:val="Normal"/>
    <w:link w:val="TableChar"/>
    <w:autoRedefine/>
    <w:qFormat/>
    <w:rsid w:val="008F116F"/>
    <w:pPr>
      <w:keepNext/>
      <w:keepLines/>
      <w:spacing w:after="120"/>
      <w:jc w:val="center"/>
    </w:pPr>
    <w:rPr>
      <w:i/>
      <w:color w:val="000000"/>
      <w:sz w:val="20"/>
      <w:szCs w:val="18"/>
      <w:shd w:val="clear" w:color="auto" w:fill="FFFFFF"/>
    </w:rPr>
  </w:style>
  <w:style w:type="paragraph" w:customStyle="1" w:styleId="StyleChapter1Black">
    <w:name w:val="Style Chapter1 + Black"/>
    <w:basedOn w:val="Chapter1"/>
    <w:autoRedefine/>
    <w:rsid w:val="00EC4314"/>
    <w:rPr>
      <w:color w:val="000000"/>
    </w:rPr>
  </w:style>
  <w:style w:type="paragraph" w:customStyle="1" w:styleId="Reference">
    <w:name w:val="Reference"/>
    <w:basedOn w:val="ListBullet"/>
    <w:uiPriority w:val="99"/>
    <w:rsid w:val="0087259B"/>
    <w:pPr>
      <w:numPr>
        <w:numId w:val="5"/>
      </w:numPr>
      <w:tabs>
        <w:tab w:val="left" w:pos="454"/>
      </w:tabs>
      <w:ind w:left="0" w:right="-79" w:firstLine="0"/>
    </w:pPr>
    <w:rPr>
      <w:rFonts w:ascii="Times New Roman" w:hAnsi="Times New Roman"/>
      <w:sz w:val="20"/>
      <w:szCs w:val="18"/>
      <w:shd w:val="clear" w:color="auto" w:fill="FFFFFF"/>
    </w:rPr>
  </w:style>
  <w:style w:type="paragraph" w:customStyle="1" w:styleId="01TiubiboVietnam">
    <w:name w:val="@01 Tiêu đề bài báo (Vietnam)"/>
    <w:basedOn w:val="Normal"/>
    <w:next w:val="Normal"/>
    <w:rsid w:val="00792439"/>
    <w:pPr>
      <w:widowControl w:val="0"/>
      <w:spacing w:before="240" w:after="120"/>
      <w:ind w:firstLine="284"/>
      <w:jc w:val="center"/>
    </w:pPr>
    <w:rPr>
      <w:rFonts w:ascii="Calibri" w:hAnsi="Calibri"/>
      <w:b/>
      <w:caps/>
      <w:sz w:val="26"/>
      <w:szCs w:val="28"/>
    </w:rPr>
  </w:style>
  <w:style w:type="paragraph" w:customStyle="1" w:styleId="05Tmtt-Abstract">
    <w:name w:val="@05 Tóm tắt - Abstract"/>
    <w:basedOn w:val="Normal"/>
    <w:next w:val="Normal"/>
    <w:link w:val="05Tmtt-AbstractChar"/>
    <w:qFormat/>
    <w:rsid w:val="00792439"/>
    <w:pPr>
      <w:widowControl w:val="0"/>
      <w:tabs>
        <w:tab w:val="left" w:pos="284"/>
      </w:tabs>
      <w:spacing w:before="60" w:after="60"/>
      <w:ind w:firstLine="284"/>
      <w:jc w:val="both"/>
    </w:pPr>
    <w:rPr>
      <w:rFonts w:ascii="Cambria" w:hAnsi="Cambria"/>
      <w:sz w:val="16"/>
      <w:szCs w:val="28"/>
    </w:rPr>
  </w:style>
  <w:style w:type="character" w:customStyle="1" w:styleId="05Tmtt-AbstractChar">
    <w:name w:val="@05 Tóm tắt - Abstract Char"/>
    <w:link w:val="05Tmtt-Abstract"/>
    <w:rsid w:val="00792439"/>
    <w:rPr>
      <w:rFonts w:ascii="Cambria" w:hAnsi="Cambria"/>
      <w:sz w:val="16"/>
      <w:szCs w:val="28"/>
    </w:rPr>
  </w:style>
  <w:style w:type="paragraph" w:customStyle="1" w:styleId="Tntcgibibo">
    <w:name w:val="@ Tên tác giả bài báo"/>
    <w:basedOn w:val="Normal"/>
    <w:next w:val="Normal"/>
    <w:qFormat/>
    <w:rsid w:val="00792439"/>
    <w:pPr>
      <w:widowControl w:val="0"/>
      <w:tabs>
        <w:tab w:val="left" w:pos="720"/>
        <w:tab w:val="left" w:pos="1440"/>
        <w:tab w:val="left" w:pos="2160"/>
        <w:tab w:val="center" w:pos="4253"/>
        <w:tab w:val="right" w:pos="8505"/>
      </w:tabs>
      <w:spacing w:line="276" w:lineRule="auto"/>
      <w:jc w:val="center"/>
    </w:pPr>
    <w:rPr>
      <w:b/>
      <w:i/>
      <w:sz w:val="22"/>
      <w:szCs w:val="28"/>
    </w:rPr>
  </w:style>
  <w:style w:type="paragraph" w:customStyle="1" w:styleId="nvcngtccatcgi">
    <w:name w:val="@ Đơn vị công tác của tác giả"/>
    <w:basedOn w:val="Normal"/>
    <w:next w:val="Normal"/>
    <w:qFormat/>
    <w:rsid w:val="00792439"/>
    <w:pPr>
      <w:widowControl w:val="0"/>
      <w:tabs>
        <w:tab w:val="left" w:pos="720"/>
        <w:tab w:val="left" w:pos="1440"/>
        <w:tab w:val="left" w:pos="2160"/>
        <w:tab w:val="center" w:pos="4253"/>
        <w:tab w:val="right" w:pos="8505"/>
      </w:tabs>
      <w:spacing w:line="276" w:lineRule="auto"/>
      <w:jc w:val="center"/>
    </w:pPr>
    <w:rPr>
      <w:i/>
      <w:sz w:val="21"/>
      <w:szCs w:val="28"/>
    </w:rPr>
  </w:style>
  <w:style w:type="paragraph" w:customStyle="1" w:styleId="11TiliuthamkhoTiu">
    <w:name w:val="@11 Tài liệu tham khảo (Tiêu đề)"/>
    <w:basedOn w:val="Normal"/>
    <w:next w:val="Normal"/>
    <w:qFormat/>
    <w:rsid w:val="00792439"/>
    <w:pPr>
      <w:widowControl w:val="0"/>
      <w:spacing w:before="60" w:after="60"/>
      <w:ind w:firstLine="284"/>
      <w:jc w:val="center"/>
    </w:pPr>
    <w:rPr>
      <w:rFonts w:ascii="Calibri" w:hAnsi="Calibri"/>
      <w:b/>
      <w:sz w:val="20"/>
      <w:szCs w:val="28"/>
    </w:rPr>
  </w:style>
  <w:style w:type="paragraph" w:customStyle="1" w:styleId="10TiliuthamkhoNidung">
    <w:name w:val="@10 Tài liệu tham khảo (Nội dung)"/>
    <w:basedOn w:val="Normal"/>
    <w:next w:val="Normal"/>
    <w:qFormat/>
    <w:rsid w:val="00792439"/>
    <w:pPr>
      <w:widowControl w:val="0"/>
      <w:numPr>
        <w:ilvl w:val="8"/>
        <w:numId w:val="6"/>
      </w:numPr>
      <w:ind w:left="284" w:hanging="284"/>
      <w:jc w:val="both"/>
      <w:outlineLvl w:val="1"/>
    </w:pPr>
    <w:rPr>
      <w:rFonts w:ascii="Calibri" w:hAnsi="Calibri"/>
      <w:sz w:val="16"/>
      <w:szCs w:val="28"/>
    </w:rPr>
  </w:style>
  <w:style w:type="paragraph" w:customStyle="1" w:styleId="02TiubiboEnglish">
    <w:name w:val="@02 Tiêu đề bài báo (English)"/>
    <w:basedOn w:val="Normal"/>
    <w:next w:val="Normal"/>
    <w:rsid w:val="00792439"/>
    <w:pPr>
      <w:widowControl w:val="0"/>
      <w:spacing w:before="120" w:after="240"/>
      <w:ind w:firstLine="284"/>
      <w:jc w:val="center"/>
    </w:pPr>
    <w:rPr>
      <w:rFonts w:ascii="Calibri" w:hAnsi="Calibri"/>
      <w:caps/>
      <w:szCs w:val="28"/>
    </w:rPr>
  </w:style>
  <w:style w:type="character" w:customStyle="1" w:styleId="snippet5">
    <w:name w:val="snippet5"/>
    <w:rsid w:val="00F27ED8"/>
    <w:rPr>
      <w:color w:val="00189E"/>
    </w:rPr>
  </w:style>
  <w:style w:type="paragraph" w:customStyle="1" w:styleId="HNDLHeading2">
    <w:name w:val="HNDL_Heading2"/>
    <w:basedOn w:val="Normal"/>
    <w:rsid w:val="0071567C"/>
    <w:pPr>
      <w:spacing w:before="240" w:after="120"/>
      <w:jc w:val="both"/>
    </w:pPr>
    <w:rPr>
      <w:b/>
      <w:szCs w:val="22"/>
      <w:lang w:val="pt-BR"/>
    </w:rPr>
  </w:style>
  <w:style w:type="paragraph" w:customStyle="1" w:styleId="HNDLEquation">
    <w:name w:val="HNDL_Equation"/>
    <w:basedOn w:val="Normal"/>
    <w:uiPriority w:val="99"/>
    <w:rsid w:val="0071567C"/>
    <w:pPr>
      <w:tabs>
        <w:tab w:val="center" w:pos="4394"/>
        <w:tab w:val="right" w:pos="8789"/>
      </w:tabs>
      <w:jc w:val="both"/>
    </w:pPr>
    <w:rPr>
      <w:szCs w:val="22"/>
      <w:lang w:val="pt-BR"/>
    </w:rPr>
  </w:style>
  <w:style w:type="character" w:customStyle="1" w:styleId="mi">
    <w:name w:val="mi"/>
    <w:uiPriority w:val="99"/>
    <w:rsid w:val="0071567C"/>
  </w:style>
  <w:style w:type="character" w:customStyle="1" w:styleId="mo">
    <w:name w:val="mo"/>
    <w:uiPriority w:val="99"/>
    <w:rsid w:val="0071567C"/>
  </w:style>
  <w:style w:type="paragraph" w:customStyle="1" w:styleId="HNDLFigureContent">
    <w:name w:val="HNDL_FigureContent"/>
    <w:basedOn w:val="Normal"/>
    <w:uiPriority w:val="99"/>
    <w:rsid w:val="0071567C"/>
    <w:pPr>
      <w:spacing w:before="120" w:after="120"/>
      <w:jc w:val="center"/>
    </w:pPr>
    <w:rPr>
      <w:i/>
      <w:sz w:val="22"/>
      <w:szCs w:val="22"/>
      <w:lang w:val="pt-BR"/>
    </w:rPr>
  </w:style>
  <w:style w:type="character" w:customStyle="1" w:styleId="ListParagraphChar">
    <w:name w:val="List Paragraph Char"/>
    <w:aliases w:val="Figures Char"/>
    <w:link w:val="ListParagraph"/>
    <w:uiPriority w:val="99"/>
    <w:locked/>
    <w:rsid w:val="00A73E8D"/>
    <w:rPr>
      <w:sz w:val="24"/>
      <w:szCs w:val="24"/>
    </w:rPr>
  </w:style>
  <w:style w:type="paragraph" w:customStyle="1" w:styleId="1bngbiu">
    <w:name w:val="1 bảng biểu"/>
    <w:basedOn w:val="Normal"/>
    <w:next w:val="Normal"/>
    <w:qFormat/>
    <w:rsid w:val="00A73E8D"/>
    <w:pPr>
      <w:spacing w:line="360" w:lineRule="auto"/>
      <w:jc w:val="center"/>
    </w:pPr>
    <w:rPr>
      <w:rFonts w:ascii="Times New Roman Italic" w:eastAsia="Calibri" w:hAnsi="Times New Roman Italic"/>
      <w:i/>
      <w:szCs w:val="22"/>
    </w:rPr>
  </w:style>
  <w:style w:type="paragraph" w:customStyle="1" w:styleId="AHnh">
    <w:name w:val="A.Hình"/>
    <w:basedOn w:val="Normal"/>
    <w:qFormat/>
    <w:rsid w:val="00A73E8D"/>
    <w:pPr>
      <w:spacing w:line="360" w:lineRule="auto"/>
      <w:contextualSpacing/>
      <w:mirrorIndents/>
      <w:jc w:val="center"/>
    </w:pPr>
    <w:rPr>
      <w:rFonts w:eastAsia="Calibri"/>
      <w:i/>
      <w:szCs w:val="26"/>
      <w:lang w:val="nl-NL"/>
    </w:rPr>
  </w:style>
  <w:style w:type="paragraph" w:styleId="BodyTextFirstIndent">
    <w:name w:val="Body Text First Indent"/>
    <w:aliases w:val="Char1 Char Char"/>
    <w:basedOn w:val="BodyText"/>
    <w:link w:val="BodyTextFirstIndentChar"/>
    <w:rsid w:val="00060BE7"/>
    <w:pPr>
      <w:ind w:firstLine="210"/>
    </w:pPr>
  </w:style>
  <w:style w:type="character" w:customStyle="1" w:styleId="BodyTextChar">
    <w:name w:val="Body Text Char"/>
    <w:aliases w:val="bt Char,Body Text Char Char Char Char Char Char Char Char Char Char Char"/>
    <w:link w:val="BodyText"/>
    <w:rsid w:val="00060BE7"/>
    <w:rPr>
      <w:sz w:val="24"/>
      <w:szCs w:val="24"/>
    </w:rPr>
  </w:style>
  <w:style w:type="character" w:customStyle="1" w:styleId="BodyTextFirstIndentChar">
    <w:name w:val="Body Text First Indent Char"/>
    <w:aliases w:val="Char1 Char Char Char"/>
    <w:basedOn w:val="BodyTextChar"/>
    <w:link w:val="BodyTextFirstIndent"/>
    <w:rsid w:val="00060BE7"/>
    <w:rPr>
      <w:sz w:val="24"/>
      <w:szCs w:val="24"/>
    </w:rPr>
  </w:style>
  <w:style w:type="paragraph" w:customStyle="1" w:styleId="NoiDung">
    <w:name w:val="NoiDung"/>
    <w:basedOn w:val="Normal"/>
    <w:qFormat/>
    <w:rsid w:val="001213ED"/>
    <w:pPr>
      <w:spacing w:before="60" w:after="60"/>
      <w:ind w:firstLine="284"/>
      <w:jc w:val="both"/>
    </w:pPr>
    <w:rPr>
      <w:sz w:val="22"/>
      <w:szCs w:val="22"/>
    </w:rPr>
  </w:style>
  <w:style w:type="paragraph" w:customStyle="1" w:styleId="StyleAbstractItalic">
    <w:name w:val="Style Abstract + Italic"/>
    <w:basedOn w:val="Normal"/>
    <w:link w:val="StyleAbstractItalicChar"/>
    <w:rsid w:val="00996E9B"/>
    <w:pPr>
      <w:spacing w:after="200"/>
      <w:jc w:val="both"/>
    </w:pPr>
    <w:rPr>
      <w:b/>
      <w:bCs/>
      <w:i/>
      <w:iCs/>
      <w:sz w:val="18"/>
      <w:szCs w:val="18"/>
    </w:rPr>
  </w:style>
  <w:style w:type="character" w:customStyle="1" w:styleId="StyleAbstractItalicChar">
    <w:name w:val="Style Abstract + Italic Char"/>
    <w:link w:val="StyleAbstractItalic"/>
    <w:locked/>
    <w:rsid w:val="00996E9B"/>
    <w:rPr>
      <w:b/>
      <w:bCs/>
      <w:i/>
      <w:iCs/>
      <w:sz w:val="18"/>
      <w:szCs w:val="18"/>
    </w:rPr>
  </w:style>
  <w:style w:type="paragraph" w:customStyle="1" w:styleId="h33">
    <w:name w:val="h33"/>
    <w:basedOn w:val="Normal"/>
    <w:qFormat/>
    <w:rsid w:val="00BB1A60"/>
    <w:pPr>
      <w:tabs>
        <w:tab w:val="left" w:pos="454"/>
      </w:tabs>
      <w:spacing w:line="360" w:lineRule="auto"/>
      <w:jc w:val="center"/>
    </w:pPr>
    <w:rPr>
      <w:i/>
      <w:sz w:val="26"/>
      <w:szCs w:val="26"/>
    </w:rPr>
  </w:style>
  <w:style w:type="paragraph" w:customStyle="1" w:styleId="StyleBodyTextFirstline0cmBefore2ptAfter2pt">
    <w:name w:val="Style Body Text + First line:  0 cm Before:  2 pt After:  2 pt"/>
    <w:basedOn w:val="BodyText"/>
    <w:rsid w:val="00F67214"/>
    <w:pPr>
      <w:tabs>
        <w:tab w:val="left" w:pos="567"/>
        <w:tab w:val="right" w:pos="8222"/>
      </w:tabs>
      <w:spacing w:before="40" w:after="40" w:line="288" w:lineRule="auto"/>
      <w:jc w:val="both"/>
    </w:pPr>
    <w:rPr>
      <w:szCs w:val="20"/>
    </w:rPr>
  </w:style>
  <w:style w:type="paragraph" w:customStyle="1" w:styleId="StyleBodyTextFirstline0cm">
    <w:name w:val="Style Body Text + First line:  0 cm"/>
    <w:basedOn w:val="BodyText"/>
    <w:rsid w:val="00F67214"/>
    <w:pPr>
      <w:tabs>
        <w:tab w:val="left" w:pos="567"/>
        <w:tab w:val="right" w:pos="8222"/>
      </w:tabs>
      <w:spacing w:before="60" w:after="60" w:line="288" w:lineRule="auto"/>
      <w:jc w:val="both"/>
    </w:pPr>
    <w:rPr>
      <w:szCs w:val="20"/>
    </w:rPr>
  </w:style>
  <w:style w:type="paragraph" w:customStyle="1" w:styleId="Formel">
    <w:name w:val="Formel"/>
    <w:basedOn w:val="Normal"/>
    <w:rsid w:val="00F67214"/>
    <w:pPr>
      <w:tabs>
        <w:tab w:val="left" w:pos="567"/>
        <w:tab w:val="right" w:pos="9072"/>
      </w:tabs>
      <w:spacing w:before="40" w:after="40"/>
      <w:jc w:val="both"/>
    </w:pPr>
    <w:rPr>
      <w:sz w:val="20"/>
    </w:rPr>
  </w:style>
  <w:style w:type="paragraph" w:customStyle="1" w:styleId="Index">
    <w:name w:val="Index"/>
    <w:basedOn w:val="Normal"/>
    <w:rsid w:val="00F67214"/>
    <w:pPr>
      <w:numPr>
        <w:numId w:val="7"/>
      </w:numPr>
      <w:jc w:val="both"/>
    </w:pPr>
    <w:rPr>
      <w:sz w:val="20"/>
    </w:rPr>
  </w:style>
  <w:style w:type="paragraph" w:customStyle="1" w:styleId="amd">
    <w:name w:val="amd"/>
    <w:basedOn w:val="Normal"/>
    <w:rsid w:val="00023218"/>
    <w:pPr>
      <w:spacing w:before="120" w:after="120" w:line="312" w:lineRule="auto"/>
      <w:jc w:val="center"/>
    </w:pPr>
    <w:rPr>
      <w:b/>
      <w:sz w:val="44"/>
      <w:szCs w:val="44"/>
    </w:rPr>
  </w:style>
  <w:style w:type="paragraph" w:customStyle="1" w:styleId="Default">
    <w:name w:val="Default"/>
    <w:rsid w:val="006E3008"/>
    <w:pPr>
      <w:autoSpaceDE w:val="0"/>
      <w:autoSpaceDN w:val="0"/>
      <w:adjustRightInd w:val="0"/>
    </w:pPr>
    <w:rPr>
      <w:rFonts w:ascii="Calibri" w:eastAsia="Calibri" w:hAnsi="Calibri" w:cs="Calibri"/>
      <w:color w:val="000000"/>
      <w:sz w:val="24"/>
      <w:szCs w:val="24"/>
    </w:rPr>
  </w:style>
  <w:style w:type="character" w:customStyle="1" w:styleId="alt-edited">
    <w:name w:val="alt-edited"/>
    <w:basedOn w:val="DefaultParagraphFont"/>
    <w:uiPriority w:val="99"/>
    <w:rsid w:val="0060287F"/>
  </w:style>
  <w:style w:type="table" w:customStyle="1" w:styleId="TableGrid1">
    <w:name w:val="Table Grid1"/>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aliases w:val="Tiêu đề"/>
    <w:link w:val="NoSpacingChar"/>
    <w:uiPriority w:val="1"/>
    <w:qFormat/>
    <w:rsid w:val="00FB699B"/>
    <w:rPr>
      <w:sz w:val="24"/>
      <w:szCs w:val="24"/>
    </w:rPr>
  </w:style>
  <w:style w:type="table" w:customStyle="1" w:styleId="TableGrid4">
    <w:name w:val="Table Grid4"/>
    <w:basedOn w:val="TableNormal"/>
    <w:next w:val="TableGrid"/>
    <w:uiPriority w:val="59"/>
    <w:rsid w:val="00EA6D2D"/>
    <w:pPr>
      <w:ind w:firstLine="340"/>
      <w:jc w:val="both"/>
    </w:pPr>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A6D2D"/>
    <w:pPr>
      <w:ind w:firstLine="340"/>
      <w:jc w:val="both"/>
    </w:pPr>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43EAD"/>
    <w:rPr>
      <w:rFonts w:eastAsia="Calibri"/>
      <w:sz w:val="28"/>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43EAD"/>
    <w:rPr>
      <w:rFonts w:eastAsia="Calibri"/>
      <w:sz w:val="28"/>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F0E4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21626D"/>
    <w:rPr>
      <w:rFonts w:ascii="Calibri" w:hAnsi="Calibri"/>
      <w:sz w:val="22"/>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F24B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F04D9"/>
    <w:rPr>
      <w:sz w:val="28"/>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2">
    <w:name w:val="Light Shading2"/>
    <w:basedOn w:val="TableNormal"/>
    <w:uiPriority w:val="60"/>
    <w:rsid w:val="008F04D9"/>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2">
    <w:name w:val="Table Grid12"/>
    <w:basedOn w:val="TableNormal"/>
    <w:next w:val="TableGrid"/>
    <w:uiPriority w:val="59"/>
    <w:rsid w:val="006F7825"/>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DefaultParagraphFont"/>
    <w:rsid w:val="00735452"/>
  </w:style>
  <w:style w:type="paragraph" w:styleId="Bibliography">
    <w:name w:val="Bibliography"/>
    <w:basedOn w:val="Normal"/>
    <w:next w:val="Normal"/>
    <w:uiPriority w:val="37"/>
    <w:unhideWhenUsed/>
    <w:rsid w:val="00735452"/>
    <w:pPr>
      <w:spacing w:after="160" w:line="259" w:lineRule="auto"/>
    </w:pPr>
    <w:rPr>
      <w:rFonts w:ascii="Calibri" w:eastAsia="Calibri" w:hAnsi="Calibri"/>
      <w:sz w:val="22"/>
      <w:szCs w:val="22"/>
    </w:rPr>
  </w:style>
  <w:style w:type="character" w:customStyle="1" w:styleId="Style1Char">
    <w:name w:val="Style1 Char"/>
    <w:link w:val="Style1"/>
    <w:rsid w:val="00FD46D2"/>
    <w:rPr>
      <w:rFonts w:ascii=".VnTime" w:hAnsi=".VnTime"/>
      <w:b/>
      <w:sz w:val="24"/>
    </w:rPr>
  </w:style>
  <w:style w:type="character" w:customStyle="1" w:styleId="Vnbnnidung">
    <w:name w:val="Văn bản nội dung"/>
    <w:rsid w:val="00FD46D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rPr>
  </w:style>
  <w:style w:type="paragraph" w:customStyle="1" w:styleId="Style2">
    <w:name w:val="Style2"/>
    <w:basedOn w:val="ListParagraph"/>
    <w:qFormat/>
    <w:rsid w:val="00FD46D2"/>
    <w:pPr>
      <w:tabs>
        <w:tab w:val="left" w:pos="900"/>
      </w:tabs>
      <w:spacing w:line="360" w:lineRule="auto"/>
      <w:ind w:left="0"/>
      <w:jc w:val="both"/>
    </w:pPr>
    <w:rPr>
      <w:rFonts w:eastAsia="SimSun"/>
      <w:b/>
      <w:i/>
      <w:sz w:val="28"/>
      <w:szCs w:val="28"/>
    </w:rPr>
  </w:style>
  <w:style w:type="paragraph" w:customStyle="1" w:styleId="Style4">
    <w:name w:val="Style4"/>
    <w:basedOn w:val="Normal"/>
    <w:rsid w:val="00FD46D2"/>
    <w:pPr>
      <w:spacing w:line="360" w:lineRule="auto"/>
      <w:jc w:val="center"/>
    </w:pPr>
    <w:rPr>
      <w:rFonts w:eastAsia="SimSun"/>
      <w:b/>
      <w:sz w:val="28"/>
      <w:szCs w:val="28"/>
    </w:rPr>
  </w:style>
  <w:style w:type="character" w:customStyle="1" w:styleId="Mclc5pt">
    <w:name w:val="Mục lục + 5 pt"/>
    <w:aliases w:val="Giãn cách 0 pt,Văn bản nội dung + 5 pt,Giãn cách 1 pt,Văn bản nội dung (4) + 13 pt,Không in nghiêng,Văn bản nội dung (2) + 13 pt"/>
    <w:rsid w:val="00E745ED"/>
    <w:rPr>
      <w:rFonts w:ascii="Times New Roman" w:eastAsia="Times New Roman" w:hAnsi="Times New Roman" w:cs="Times New Roman"/>
      <w:color w:val="000000"/>
      <w:spacing w:val="10"/>
      <w:w w:val="100"/>
      <w:position w:val="0"/>
      <w:sz w:val="10"/>
      <w:szCs w:val="10"/>
      <w:shd w:val="clear" w:color="auto" w:fill="FFFFFF"/>
      <w:lang w:val="vi-VN"/>
    </w:rPr>
  </w:style>
  <w:style w:type="character" w:customStyle="1" w:styleId="VnbnnidungArial">
    <w:name w:val="Văn bản nội dung + Arial"/>
    <w:aliases w:val="5 pt,Văn bản nội dung + 13,Văn bản nội dung (3) + 14,Đầu trang hoặc chân trang + 12,In đậm,Đầu trang hoặc chân trang + 11 pt,Văn bản nội dung (5) + 9 pt,Chú thích ảnh + Times New Roman,8,Không in đậm,Giãn cách 0 pt Exact,Italic"/>
    <w:rsid w:val="00E745ED"/>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vi-VN"/>
    </w:rPr>
  </w:style>
  <w:style w:type="character" w:customStyle="1" w:styleId="Vnbnnidung16">
    <w:name w:val="Văn bản nội dung (16)"/>
    <w:rsid w:val="00E745E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rPr>
  </w:style>
  <w:style w:type="character" w:customStyle="1" w:styleId="Vnbnnidung16Innghing">
    <w:name w:val="Văn bản nội dung (16) + In nghiêng"/>
    <w:rsid w:val="00E745ED"/>
    <w:rPr>
      <w:rFonts w:ascii="Times New Roman" w:eastAsia="Times New Roman" w:hAnsi="Times New Roman" w:cs="Times New Roman"/>
      <w:b w:val="0"/>
      <w:bCs w:val="0"/>
      <w:i/>
      <w:iCs/>
      <w:smallCaps w:val="0"/>
      <w:strike w:val="0"/>
      <w:color w:val="000000"/>
      <w:spacing w:val="0"/>
      <w:w w:val="100"/>
      <w:position w:val="0"/>
      <w:sz w:val="19"/>
      <w:szCs w:val="19"/>
      <w:u w:val="none"/>
      <w:lang w:val="vi-VN"/>
    </w:rPr>
  </w:style>
  <w:style w:type="character" w:customStyle="1" w:styleId="Vnbnnidung169pt">
    <w:name w:val="Văn bản nội dung (16) + 9 pt"/>
    <w:rsid w:val="00E745ED"/>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rPr>
  </w:style>
  <w:style w:type="character" w:customStyle="1" w:styleId="Muc31Char">
    <w:name w:val="Muc 3.1 Char"/>
    <w:link w:val="Muc31"/>
    <w:locked/>
    <w:rsid w:val="00ED3F55"/>
    <w:rPr>
      <w:spacing w:val="-6"/>
      <w:sz w:val="22"/>
    </w:rPr>
  </w:style>
  <w:style w:type="paragraph" w:customStyle="1" w:styleId="Muc31">
    <w:name w:val="Muc 3.1"/>
    <w:basedOn w:val="Normal"/>
    <w:link w:val="Muc31Char"/>
    <w:autoRedefine/>
    <w:qFormat/>
    <w:rsid w:val="00ED3F55"/>
    <w:pPr>
      <w:numPr>
        <w:numId w:val="8"/>
      </w:numPr>
      <w:tabs>
        <w:tab w:val="left" w:pos="284"/>
      </w:tabs>
      <w:spacing w:before="60" w:after="60"/>
      <w:ind w:left="0" w:firstLine="340"/>
      <w:jc w:val="both"/>
    </w:pPr>
    <w:rPr>
      <w:spacing w:val="-6"/>
      <w:sz w:val="22"/>
      <w:szCs w:val="20"/>
    </w:rPr>
  </w:style>
  <w:style w:type="paragraph" w:customStyle="1" w:styleId="NormalTimesNewRoman">
    <w:name w:val="Normal + Times New Roman"/>
    <w:basedOn w:val="Normal"/>
    <w:uiPriority w:val="99"/>
    <w:rsid w:val="00ED3F55"/>
    <w:pPr>
      <w:keepNext/>
      <w:spacing w:before="120"/>
      <w:jc w:val="both"/>
      <w:outlineLvl w:val="0"/>
    </w:pPr>
    <w:rPr>
      <w:b/>
      <w:bCs/>
      <w:szCs w:val="20"/>
    </w:rPr>
  </w:style>
  <w:style w:type="paragraph" w:customStyle="1" w:styleId="1Z">
    <w:name w:val="1Z"/>
    <w:basedOn w:val="Heading1"/>
    <w:uiPriority w:val="99"/>
    <w:rsid w:val="00DB1B21"/>
    <w:pPr>
      <w:spacing w:before="0" w:after="0" w:line="324" w:lineRule="auto"/>
      <w:ind w:firstLine="851"/>
      <w:jc w:val="center"/>
    </w:pPr>
    <w:rPr>
      <w:rFonts w:ascii="Times New Roman" w:hAnsi="Times New Roman" w:cs="Times New Roman"/>
      <w:sz w:val="28"/>
    </w:rPr>
  </w:style>
  <w:style w:type="character" w:customStyle="1" w:styleId="NoSpacingChar">
    <w:name w:val="No Spacing Char"/>
    <w:aliases w:val="Tiêu đề Char"/>
    <w:link w:val="NoSpacing"/>
    <w:uiPriority w:val="1"/>
    <w:rsid w:val="00DB1B21"/>
    <w:rPr>
      <w:sz w:val="24"/>
      <w:szCs w:val="24"/>
      <w:lang w:bidi="ar-SA"/>
    </w:rPr>
  </w:style>
  <w:style w:type="character" w:customStyle="1" w:styleId="style40">
    <w:name w:val="style4"/>
    <w:rsid w:val="00DB1B21"/>
  </w:style>
  <w:style w:type="paragraph" w:customStyle="1" w:styleId="3b">
    <w:name w:val="3b"/>
    <w:basedOn w:val="BodyText"/>
    <w:rsid w:val="00293467"/>
    <w:pPr>
      <w:spacing w:before="60" w:after="60" w:line="500" w:lineRule="exact"/>
      <w:ind w:firstLine="340"/>
      <w:jc w:val="both"/>
    </w:pPr>
    <w:rPr>
      <w:rFonts w:eastAsia="MS Mincho"/>
      <w:b/>
      <w:bCs/>
      <w:i/>
      <w:iCs/>
      <w:sz w:val="28"/>
      <w:szCs w:val="28"/>
    </w:rPr>
  </w:style>
  <w:style w:type="character" w:customStyle="1" w:styleId="BalloonTextChar">
    <w:name w:val="Balloon Text Char"/>
    <w:link w:val="BalloonText"/>
    <w:uiPriority w:val="99"/>
    <w:rsid w:val="000A12D4"/>
    <w:rPr>
      <w:rFonts w:ascii="Tahoma" w:hAnsi="Tahoma" w:cs="Tahoma"/>
      <w:sz w:val="16"/>
      <w:szCs w:val="16"/>
    </w:rPr>
  </w:style>
  <w:style w:type="character" w:customStyle="1" w:styleId="HeaderChar">
    <w:name w:val="Header Char"/>
    <w:link w:val="Header"/>
    <w:uiPriority w:val="99"/>
    <w:rsid w:val="000A12D4"/>
    <w:rPr>
      <w:sz w:val="24"/>
      <w:szCs w:val="24"/>
    </w:rPr>
  </w:style>
  <w:style w:type="character" w:customStyle="1" w:styleId="author0">
    <w:name w:val="author"/>
    <w:basedOn w:val="DefaultParagraphFont"/>
    <w:rsid w:val="00881FB4"/>
  </w:style>
  <w:style w:type="character" w:customStyle="1" w:styleId="a-color-secondary">
    <w:name w:val="a-color-secondary"/>
    <w:basedOn w:val="DefaultParagraphFont"/>
    <w:rsid w:val="00881FB4"/>
  </w:style>
  <w:style w:type="character" w:customStyle="1" w:styleId="a-size-large">
    <w:name w:val="a-size-large"/>
    <w:basedOn w:val="DefaultParagraphFont"/>
    <w:rsid w:val="00881FB4"/>
  </w:style>
  <w:style w:type="paragraph" w:customStyle="1" w:styleId="2a">
    <w:name w:val="2a"/>
    <w:basedOn w:val="Normal"/>
    <w:uiPriority w:val="99"/>
    <w:rsid w:val="00DE7F0D"/>
    <w:pPr>
      <w:spacing w:before="120" w:after="120" w:line="360" w:lineRule="auto"/>
      <w:jc w:val="both"/>
    </w:pPr>
    <w:rPr>
      <w:b/>
      <w:sz w:val="28"/>
      <w:szCs w:val="28"/>
      <w:lang w:val="nl-NL"/>
    </w:rPr>
  </w:style>
  <w:style w:type="paragraph" w:customStyle="1" w:styleId="Bt">
    <w:name w:val="Bt"/>
    <w:basedOn w:val="Normal"/>
    <w:rsid w:val="00DE7F0D"/>
    <w:pPr>
      <w:spacing w:line="312" w:lineRule="auto"/>
      <w:ind w:firstLine="720"/>
      <w:jc w:val="both"/>
    </w:pPr>
    <w:rPr>
      <w:sz w:val="28"/>
      <w:szCs w:val="28"/>
      <w:lang w:val="cs-CZ"/>
    </w:rPr>
  </w:style>
  <w:style w:type="paragraph" w:customStyle="1" w:styleId="Bng1111">
    <w:name w:val="Bảng1111"/>
    <w:basedOn w:val="Normal"/>
    <w:qFormat/>
    <w:rsid w:val="00535E7E"/>
    <w:pPr>
      <w:spacing w:line="360" w:lineRule="auto"/>
      <w:contextualSpacing/>
      <w:jc w:val="center"/>
    </w:pPr>
    <w:rPr>
      <w:rFonts w:eastAsia="Calibri"/>
      <w:b/>
      <w:sz w:val="26"/>
      <w:szCs w:val="26"/>
    </w:rPr>
  </w:style>
  <w:style w:type="character" w:customStyle="1" w:styleId="binomial">
    <w:name w:val="binomial"/>
    <w:basedOn w:val="DefaultParagraphFont"/>
    <w:rsid w:val="00535E7E"/>
  </w:style>
  <w:style w:type="paragraph" w:customStyle="1" w:styleId="TableParagraph">
    <w:name w:val="Table Paragraph"/>
    <w:basedOn w:val="Normal"/>
    <w:uiPriority w:val="1"/>
    <w:qFormat/>
    <w:rsid w:val="00535E7E"/>
    <w:pPr>
      <w:widowControl w:val="0"/>
    </w:pPr>
    <w:rPr>
      <w:sz w:val="22"/>
      <w:szCs w:val="22"/>
    </w:rPr>
  </w:style>
  <w:style w:type="paragraph" w:customStyle="1" w:styleId="3">
    <w:name w:val="3"/>
    <w:basedOn w:val="Normal"/>
    <w:link w:val="3Char"/>
    <w:autoRedefine/>
    <w:rsid w:val="00924901"/>
    <w:pPr>
      <w:widowControl w:val="0"/>
      <w:tabs>
        <w:tab w:val="left" w:pos="0"/>
      </w:tabs>
      <w:spacing w:before="60" w:after="60"/>
      <w:jc w:val="center"/>
      <w:outlineLvl w:val="1"/>
    </w:pPr>
    <w:rPr>
      <w:rFonts w:eastAsia="MS Mincho"/>
      <w:bCs/>
      <w:i/>
      <w:sz w:val="20"/>
      <w:szCs w:val="22"/>
      <w:lang w:val="fr-FR" w:eastAsia="ja-JP"/>
    </w:rPr>
  </w:style>
  <w:style w:type="paragraph" w:customStyle="1" w:styleId="2">
    <w:name w:val="2"/>
    <w:basedOn w:val="Normal"/>
    <w:link w:val="2Char"/>
    <w:autoRedefine/>
    <w:rsid w:val="002E5320"/>
    <w:pPr>
      <w:widowControl w:val="0"/>
      <w:autoSpaceDE w:val="0"/>
      <w:autoSpaceDN w:val="0"/>
      <w:adjustRightInd w:val="0"/>
      <w:spacing w:before="60" w:after="60" w:line="280" w:lineRule="exact"/>
      <w:jc w:val="both"/>
      <w:outlineLvl w:val="0"/>
    </w:pPr>
    <w:rPr>
      <w:rFonts w:eastAsia="MS Mincho"/>
      <w:bCs/>
      <w:kern w:val="27"/>
      <w:szCs w:val="22"/>
      <w:lang w:val="nl-NL" w:eastAsia="ja-JP"/>
    </w:rPr>
  </w:style>
  <w:style w:type="paragraph" w:customStyle="1" w:styleId="bang0">
    <w:name w:val="bang"/>
    <w:basedOn w:val="Normal"/>
    <w:qFormat/>
    <w:rsid w:val="00A14F4B"/>
    <w:pPr>
      <w:keepNext/>
      <w:suppressAutoHyphens/>
      <w:spacing w:before="180" w:after="360"/>
      <w:jc w:val="center"/>
      <w:outlineLvl w:val="0"/>
    </w:pPr>
    <w:rPr>
      <w:b/>
      <w:bCs/>
      <w:kern w:val="32"/>
      <w:sz w:val="28"/>
      <w:szCs w:val="28"/>
      <w:lang w:eastAsia="ar-SA"/>
    </w:rPr>
  </w:style>
  <w:style w:type="paragraph" w:customStyle="1" w:styleId="muc21">
    <w:name w:val="muc 2.1"/>
    <w:basedOn w:val="Heading1"/>
    <w:autoRedefine/>
    <w:qFormat/>
    <w:rsid w:val="00841357"/>
    <w:pPr>
      <w:tabs>
        <w:tab w:val="left" w:pos="993"/>
      </w:tabs>
      <w:suppressAutoHyphens/>
      <w:spacing w:before="60" w:line="280" w:lineRule="exact"/>
      <w:jc w:val="both"/>
      <w:outlineLvl w:val="9"/>
    </w:pPr>
    <w:rPr>
      <w:rFonts w:ascii="Times New Roman" w:hAnsi="Times New Roman" w:cs="Times New Roman"/>
      <w:b w:val="0"/>
      <w:bCs w:val="0"/>
      <w:spacing w:val="-2"/>
      <w:sz w:val="22"/>
      <w:szCs w:val="22"/>
      <w:shd w:val="clear" w:color="auto" w:fill="FFFFFF"/>
      <w:lang w:val="sv-SE" w:eastAsia="ar-SA"/>
    </w:rPr>
  </w:style>
  <w:style w:type="character" w:customStyle="1" w:styleId="cit">
    <w:name w:val="cit"/>
    <w:basedOn w:val="DefaultParagraphFont"/>
    <w:rsid w:val="00103B96"/>
  </w:style>
  <w:style w:type="character" w:customStyle="1" w:styleId="fm-vol-iss-date">
    <w:name w:val="fm-vol-iss-date"/>
    <w:basedOn w:val="DefaultParagraphFont"/>
    <w:rsid w:val="00103B96"/>
  </w:style>
  <w:style w:type="character" w:customStyle="1" w:styleId="TableChar">
    <w:name w:val="Table Char"/>
    <w:link w:val="Table"/>
    <w:rsid w:val="008F116F"/>
    <w:rPr>
      <w:i/>
      <w:color w:val="000000"/>
      <w:szCs w:val="18"/>
    </w:rPr>
  </w:style>
  <w:style w:type="character" w:customStyle="1" w:styleId="no-coChar">
    <w:name w:val="no-co Char"/>
    <w:link w:val="no-co"/>
    <w:locked/>
    <w:rsid w:val="00D07F0C"/>
    <w:rPr>
      <w:spacing w:val="-4"/>
    </w:rPr>
  </w:style>
  <w:style w:type="paragraph" w:customStyle="1" w:styleId="no-co">
    <w:name w:val="no-co"/>
    <w:basedOn w:val="Normal"/>
    <w:link w:val="no-coChar"/>
    <w:rsid w:val="00D07F0C"/>
    <w:pPr>
      <w:tabs>
        <w:tab w:val="right" w:pos="4820"/>
      </w:tabs>
      <w:jc w:val="both"/>
    </w:pPr>
    <w:rPr>
      <w:spacing w:val="-4"/>
      <w:sz w:val="20"/>
      <w:szCs w:val="20"/>
    </w:rPr>
  </w:style>
  <w:style w:type="character" w:customStyle="1" w:styleId="donggianChar">
    <w:name w:val="donggian Char"/>
    <w:link w:val="donggian"/>
    <w:locked/>
    <w:rsid w:val="00D07F0C"/>
    <w:rPr>
      <w:spacing w:val="-4"/>
    </w:rPr>
  </w:style>
  <w:style w:type="paragraph" w:customStyle="1" w:styleId="donggian">
    <w:name w:val="donggian"/>
    <w:basedOn w:val="Normal"/>
    <w:link w:val="donggianChar"/>
    <w:rsid w:val="00D07F0C"/>
    <w:pPr>
      <w:tabs>
        <w:tab w:val="right" w:pos="4820"/>
      </w:tabs>
      <w:spacing w:line="260" w:lineRule="exact"/>
      <w:jc w:val="both"/>
    </w:pPr>
    <w:rPr>
      <w:spacing w:val="-4"/>
      <w:sz w:val="20"/>
      <w:szCs w:val="20"/>
    </w:rPr>
  </w:style>
  <w:style w:type="character" w:customStyle="1" w:styleId="TinhchatChar">
    <w:name w:val="Tinhchat Char"/>
    <w:link w:val="Tinhchat"/>
    <w:locked/>
    <w:rsid w:val="00D07F0C"/>
    <w:rPr>
      <w:b/>
      <w:spacing w:val="4"/>
    </w:rPr>
  </w:style>
  <w:style w:type="paragraph" w:customStyle="1" w:styleId="Tinhchat">
    <w:name w:val="Tinhchat"/>
    <w:basedOn w:val="Normal"/>
    <w:link w:val="TinhchatChar"/>
    <w:rsid w:val="00D07F0C"/>
    <w:pPr>
      <w:tabs>
        <w:tab w:val="right" w:pos="4820"/>
      </w:tabs>
      <w:spacing w:before="120"/>
      <w:jc w:val="both"/>
    </w:pPr>
    <w:rPr>
      <w:b/>
      <w:spacing w:val="4"/>
      <w:sz w:val="20"/>
      <w:szCs w:val="20"/>
    </w:rPr>
  </w:style>
  <w:style w:type="paragraph" w:styleId="z-TopofForm">
    <w:name w:val="HTML Top of Form"/>
    <w:basedOn w:val="Normal"/>
    <w:next w:val="Normal"/>
    <w:link w:val="z-TopofFormChar"/>
    <w:hidden/>
    <w:uiPriority w:val="99"/>
    <w:unhideWhenUsed/>
    <w:rsid w:val="004711D3"/>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711D3"/>
    <w:rPr>
      <w:rFonts w:ascii="Arial" w:hAnsi="Arial" w:cs="Arial"/>
      <w:vanish/>
      <w:sz w:val="16"/>
      <w:szCs w:val="16"/>
    </w:rPr>
  </w:style>
  <w:style w:type="paragraph" w:customStyle="1" w:styleId="msolistparagraph0">
    <w:name w:val="msolistparagraph"/>
    <w:basedOn w:val="Normal"/>
    <w:semiHidden/>
    <w:rsid w:val="00601F1B"/>
    <w:pPr>
      <w:spacing w:after="200" w:line="276" w:lineRule="auto"/>
      <w:ind w:left="720"/>
      <w:contextualSpacing/>
    </w:pPr>
    <w:rPr>
      <w:rFonts w:ascii="Calibri" w:eastAsia="Calibri" w:hAnsi="Calibri"/>
      <w:sz w:val="22"/>
      <w:szCs w:val="22"/>
    </w:rPr>
  </w:style>
  <w:style w:type="character" w:customStyle="1" w:styleId="atn">
    <w:name w:val="atn"/>
    <w:basedOn w:val="DefaultParagraphFont"/>
    <w:rsid w:val="00601F1B"/>
  </w:style>
  <w:style w:type="character" w:customStyle="1" w:styleId="EndNoteBibliographyChar">
    <w:name w:val="EndNote Bibliography Char"/>
    <w:link w:val="EndNoteBibliography"/>
    <w:locked/>
    <w:rsid w:val="00601F1B"/>
    <w:rPr>
      <w:rFonts w:ascii="Calibri" w:hAnsi="Calibri"/>
      <w:noProof/>
      <w:lang w:val="en-US" w:eastAsia="en-US"/>
    </w:rPr>
  </w:style>
  <w:style w:type="paragraph" w:customStyle="1" w:styleId="EndNoteBibliography">
    <w:name w:val="EndNote Bibliography"/>
    <w:basedOn w:val="Normal"/>
    <w:link w:val="EndNoteBibliographyChar"/>
    <w:rsid w:val="00601F1B"/>
    <w:pPr>
      <w:spacing w:after="200"/>
      <w:jc w:val="both"/>
    </w:pPr>
    <w:rPr>
      <w:rFonts w:ascii="Calibri" w:hAnsi="Calibri"/>
      <w:noProof/>
      <w:sz w:val="20"/>
      <w:szCs w:val="20"/>
    </w:rPr>
  </w:style>
  <w:style w:type="paragraph" w:customStyle="1" w:styleId="4Z">
    <w:name w:val="4Z"/>
    <w:basedOn w:val="Normal"/>
    <w:uiPriority w:val="99"/>
    <w:rsid w:val="002E1569"/>
    <w:pPr>
      <w:widowControl w:val="0"/>
      <w:spacing w:before="100" w:after="100" w:line="360" w:lineRule="auto"/>
      <w:jc w:val="center"/>
      <w:outlineLvl w:val="1"/>
    </w:pPr>
    <w:rPr>
      <w:b/>
      <w:bCs/>
      <w:kern w:val="18"/>
      <w:sz w:val="27"/>
      <w:szCs w:val="27"/>
      <w:lang w:val="vi-VN"/>
    </w:rPr>
  </w:style>
  <w:style w:type="character" w:customStyle="1" w:styleId="5yl5">
    <w:name w:val="_5yl5"/>
    <w:rsid w:val="00CA6396"/>
  </w:style>
  <w:style w:type="paragraph" w:customStyle="1" w:styleId="Standard">
    <w:name w:val="Standard"/>
    <w:rsid w:val="00CA6396"/>
    <w:pPr>
      <w:suppressAutoHyphens/>
      <w:autoSpaceDN w:val="0"/>
      <w:textAlignment w:val="baseline"/>
    </w:pPr>
    <w:rPr>
      <w:rFonts w:eastAsia="Andale Sans UI" w:cs="Tahoma"/>
      <w:kern w:val="3"/>
      <w:sz w:val="24"/>
      <w:szCs w:val="24"/>
      <w:lang w:val="de-DE" w:eastAsia="ja-JP" w:bidi="fa-IR"/>
    </w:rPr>
  </w:style>
  <w:style w:type="character" w:customStyle="1" w:styleId="c2Char">
    <w:name w:val="c2 Char"/>
    <w:link w:val="c2"/>
    <w:locked/>
    <w:rsid w:val="00667BF0"/>
    <w:rPr>
      <w:b/>
      <w:bCs/>
      <w:iCs/>
      <w:color w:val="000000"/>
      <w:sz w:val="26"/>
      <w:szCs w:val="26"/>
      <w:lang w:val="de-DE"/>
    </w:rPr>
  </w:style>
  <w:style w:type="paragraph" w:customStyle="1" w:styleId="c2">
    <w:name w:val="c2"/>
    <w:basedOn w:val="Normal"/>
    <w:link w:val="c2Char"/>
    <w:rsid w:val="00667BF0"/>
    <w:pPr>
      <w:spacing w:beforeLines="50" w:afterLines="30" w:line="400" w:lineRule="exact"/>
      <w:ind w:firstLine="284"/>
      <w:jc w:val="both"/>
    </w:pPr>
    <w:rPr>
      <w:b/>
      <w:bCs/>
      <w:iCs/>
      <w:color w:val="000000"/>
      <w:sz w:val="26"/>
      <w:szCs w:val="26"/>
      <w:lang w:val="de-DE"/>
    </w:rPr>
  </w:style>
  <w:style w:type="paragraph" w:customStyle="1" w:styleId="c1">
    <w:name w:val="c1"/>
    <w:basedOn w:val="Normal"/>
    <w:rsid w:val="00667BF0"/>
    <w:pPr>
      <w:tabs>
        <w:tab w:val="right" w:pos="1344"/>
      </w:tabs>
      <w:spacing w:beforeLines="100" w:afterLines="50" w:line="400" w:lineRule="exact"/>
      <w:jc w:val="both"/>
      <w:outlineLvl w:val="1"/>
    </w:pPr>
    <w:rPr>
      <w:b/>
      <w:color w:val="000000"/>
      <w:szCs w:val="26"/>
    </w:rPr>
  </w:style>
  <w:style w:type="paragraph" w:customStyle="1" w:styleId="9">
    <w:name w:val="9"/>
    <w:basedOn w:val="Heading3"/>
    <w:rsid w:val="00E72AFD"/>
    <w:pPr>
      <w:spacing w:before="0" w:after="0" w:line="360" w:lineRule="auto"/>
      <w:jc w:val="center"/>
    </w:pPr>
    <w:rPr>
      <w:rFonts w:ascii="Times New Roman" w:hAnsi="Times New Roman"/>
      <w:i/>
      <w:sz w:val="28"/>
      <w:szCs w:val="28"/>
    </w:rPr>
  </w:style>
  <w:style w:type="paragraph" w:customStyle="1" w:styleId="7">
    <w:name w:val="7"/>
    <w:basedOn w:val="Normal"/>
    <w:rsid w:val="00AC7683"/>
    <w:pPr>
      <w:widowControl w:val="0"/>
      <w:tabs>
        <w:tab w:val="left" w:pos="980"/>
        <w:tab w:val="left" w:leader="dot" w:pos="9100"/>
      </w:tabs>
      <w:spacing w:line="384" w:lineRule="auto"/>
      <w:ind w:firstLine="1134"/>
      <w:jc w:val="both"/>
      <w:outlineLvl w:val="0"/>
    </w:pPr>
    <w:rPr>
      <w:rFonts w:eastAsia="Batang"/>
      <w:sz w:val="28"/>
      <w:szCs w:val="28"/>
      <w:lang w:val="it-IT" w:eastAsia="ko-KR"/>
    </w:rPr>
  </w:style>
  <w:style w:type="paragraph" w:customStyle="1" w:styleId="01">
    <w:name w:val="01"/>
    <w:basedOn w:val="Normal"/>
    <w:qFormat/>
    <w:rsid w:val="00C50F52"/>
    <w:pPr>
      <w:spacing w:before="120" w:after="120" w:line="360" w:lineRule="auto"/>
      <w:jc w:val="center"/>
      <w:outlineLvl w:val="0"/>
    </w:pPr>
    <w:rPr>
      <w:b/>
      <w:iCs/>
      <w:sz w:val="32"/>
      <w:szCs w:val="28"/>
    </w:rPr>
  </w:style>
  <w:style w:type="paragraph" w:customStyle="1" w:styleId="02">
    <w:name w:val="02"/>
    <w:basedOn w:val="Normal"/>
    <w:qFormat/>
    <w:rsid w:val="00C50F52"/>
    <w:pPr>
      <w:spacing w:before="120" w:after="120" w:line="360" w:lineRule="auto"/>
      <w:jc w:val="both"/>
      <w:outlineLvl w:val="1"/>
    </w:pPr>
    <w:rPr>
      <w:rFonts w:eastAsia="Calibri"/>
      <w:b/>
      <w:sz w:val="28"/>
      <w:szCs w:val="28"/>
    </w:rPr>
  </w:style>
  <w:style w:type="paragraph" w:customStyle="1" w:styleId="03">
    <w:name w:val="03"/>
    <w:basedOn w:val="Normal"/>
    <w:qFormat/>
    <w:rsid w:val="00C50F52"/>
    <w:pPr>
      <w:spacing w:before="120" w:after="120" w:line="360" w:lineRule="auto"/>
      <w:jc w:val="both"/>
    </w:pPr>
    <w:rPr>
      <w:b/>
      <w:bCs/>
      <w:i/>
      <w:sz w:val="28"/>
      <w:szCs w:val="28"/>
    </w:rPr>
  </w:style>
  <w:style w:type="paragraph" w:customStyle="1" w:styleId="b1">
    <w:name w:val="b1"/>
    <w:basedOn w:val="Normal"/>
    <w:qFormat/>
    <w:rsid w:val="00C50F52"/>
    <w:pPr>
      <w:spacing w:after="200" w:line="276" w:lineRule="auto"/>
      <w:jc w:val="center"/>
    </w:pPr>
    <w:rPr>
      <w:rFonts w:eastAsia="Calibri"/>
      <w:b/>
      <w:i/>
      <w:sz w:val="28"/>
      <w:szCs w:val="28"/>
    </w:rPr>
  </w:style>
  <w:style w:type="paragraph" w:customStyle="1" w:styleId="04">
    <w:name w:val="04"/>
    <w:basedOn w:val="Normal"/>
    <w:qFormat/>
    <w:rsid w:val="004825AB"/>
    <w:pPr>
      <w:widowControl w:val="0"/>
      <w:spacing w:before="120" w:line="360" w:lineRule="auto"/>
      <w:ind w:left="720" w:hanging="720"/>
      <w:jc w:val="both"/>
    </w:pPr>
    <w:rPr>
      <w:b/>
      <w:i/>
      <w:sz w:val="28"/>
      <w:szCs w:val="28"/>
    </w:rPr>
  </w:style>
  <w:style w:type="character" w:customStyle="1" w:styleId="Bodytext20">
    <w:name w:val="Body text (2)_"/>
    <w:link w:val="Bodytext21"/>
    <w:rsid w:val="00554451"/>
    <w:rPr>
      <w:sz w:val="22"/>
      <w:szCs w:val="22"/>
      <w:shd w:val="clear" w:color="auto" w:fill="FFFFFF"/>
    </w:rPr>
  </w:style>
  <w:style w:type="paragraph" w:customStyle="1" w:styleId="Bodytext21">
    <w:name w:val="Body text (2)"/>
    <w:basedOn w:val="Normal"/>
    <w:link w:val="Bodytext20"/>
    <w:rsid w:val="00554451"/>
    <w:pPr>
      <w:widowControl w:val="0"/>
      <w:shd w:val="clear" w:color="auto" w:fill="FFFFFF"/>
      <w:spacing w:after="240" w:line="269" w:lineRule="exact"/>
      <w:jc w:val="both"/>
    </w:pPr>
    <w:rPr>
      <w:sz w:val="22"/>
      <w:szCs w:val="22"/>
    </w:rPr>
  </w:style>
  <w:style w:type="character" w:customStyle="1" w:styleId="Heading30">
    <w:name w:val="Heading #3_"/>
    <w:link w:val="Heading31"/>
    <w:rsid w:val="00554451"/>
    <w:rPr>
      <w:b/>
      <w:bCs/>
      <w:shd w:val="clear" w:color="auto" w:fill="FFFFFF"/>
    </w:rPr>
  </w:style>
  <w:style w:type="character" w:customStyle="1" w:styleId="Bodytext8">
    <w:name w:val="Body text (8)_"/>
    <w:link w:val="Bodytext80"/>
    <w:rsid w:val="00554451"/>
    <w:rPr>
      <w:i/>
      <w:iCs/>
      <w:shd w:val="clear" w:color="auto" w:fill="FFFFFF"/>
    </w:rPr>
  </w:style>
  <w:style w:type="character" w:customStyle="1" w:styleId="Bodytext2Bold">
    <w:name w:val="Body text (2) + Bold"/>
    <w:rsid w:val="00554451"/>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paragraph" w:customStyle="1" w:styleId="Heading31">
    <w:name w:val="Heading #3"/>
    <w:basedOn w:val="Normal"/>
    <w:link w:val="Heading30"/>
    <w:rsid w:val="00554451"/>
    <w:pPr>
      <w:widowControl w:val="0"/>
      <w:shd w:val="clear" w:color="auto" w:fill="FFFFFF"/>
      <w:spacing w:before="240" w:after="120" w:line="0" w:lineRule="atLeast"/>
      <w:ind w:hanging="480"/>
      <w:jc w:val="both"/>
      <w:outlineLvl w:val="2"/>
    </w:pPr>
    <w:rPr>
      <w:b/>
      <w:bCs/>
      <w:sz w:val="20"/>
      <w:szCs w:val="20"/>
    </w:rPr>
  </w:style>
  <w:style w:type="paragraph" w:customStyle="1" w:styleId="Bodytext80">
    <w:name w:val="Body text (8)"/>
    <w:basedOn w:val="Normal"/>
    <w:link w:val="Bodytext8"/>
    <w:rsid w:val="00554451"/>
    <w:pPr>
      <w:widowControl w:val="0"/>
      <w:shd w:val="clear" w:color="auto" w:fill="FFFFFF"/>
      <w:spacing w:before="120" w:after="120" w:line="0" w:lineRule="atLeast"/>
      <w:ind w:firstLine="300"/>
      <w:jc w:val="both"/>
    </w:pPr>
    <w:rPr>
      <w:i/>
      <w:iCs/>
      <w:sz w:val="20"/>
      <w:szCs w:val="20"/>
    </w:rPr>
  </w:style>
  <w:style w:type="character" w:customStyle="1" w:styleId="Bodytext30">
    <w:name w:val="Body text (3)_"/>
    <w:link w:val="Bodytext31"/>
    <w:rsid w:val="00554451"/>
    <w:rPr>
      <w:i/>
      <w:iCs/>
      <w:sz w:val="22"/>
      <w:szCs w:val="22"/>
      <w:shd w:val="clear" w:color="auto" w:fill="FFFFFF"/>
    </w:rPr>
  </w:style>
  <w:style w:type="paragraph" w:customStyle="1" w:styleId="Bodytext31">
    <w:name w:val="Body text (3)"/>
    <w:basedOn w:val="Normal"/>
    <w:link w:val="Bodytext30"/>
    <w:rsid w:val="00554451"/>
    <w:pPr>
      <w:widowControl w:val="0"/>
      <w:shd w:val="clear" w:color="auto" w:fill="FFFFFF"/>
      <w:spacing w:line="528" w:lineRule="exact"/>
      <w:jc w:val="both"/>
    </w:pPr>
    <w:rPr>
      <w:i/>
      <w:iCs/>
      <w:sz w:val="22"/>
      <w:szCs w:val="22"/>
    </w:rPr>
  </w:style>
  <w:style w:type="character" w:customStyle="1" w:styleId="Bodytext212pt">
    <w:name w:val="Body text (2) + 12 pt"/>
    <w:aliases w:val="Bold"/>
    <w:rsid w:val="00554451"/>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Heading1Char">
    <w:name w:val="Heading 1 Char"/>
    <w:link w:val="Heading1"/>
    <w:uiPriority w:val="9"/>
    <w:rsid w:val="00B5557B"/>
    <w:rPr>
      <w:rFonts w:ascii="Arial" w:hAnsi="Arial" w:cs="Arial"/>
      <w:b/>
      <w:bCs/>
      <w:kern w:val="32"/>
      <w:sz w:val="32"/>
      <w:szCs w:val="32"/>
    </w:rPr>
  </w:style>
  <w:style w:type="character" w:customStyle="1" w:styleId="Heading4Char">
    <w:name w:val="Heading 4 Char"/>
    <w:link w:val="Heading4"/>
    <w:uiPriority w:val="9"/>
    <w:rsid w:val="00B5557B"/>
    <w:rPr>
      <w:b/>
      <w:bCs/>
      <w:sz w:val="28"/>
      <w:szCs w:val="28"/>
    </w:rPr>
  </w:style>
  <w:style w:type="character" w:customStyle="1" w:styleId="2Char">
    <w:name w:val="2 Char"/>
    <w:link w:val="2"/>
    <w:rsid w:val="002E5320"/>
    <w:rPr>
      <w:rFonts w:eastAsia="MS Mincho"/>
      <w:bCs/>
      <w:kern w:val="27"/>
      <w:sz w:val="24"/>
      <w:szCs w:val="22"/>
      <w:lang w:val="nl-NL" w:eastAsia="ja-JP"/>
    </w:rPr>
  </w:style>
  <w:style w:type="paragraph" w:customStyle="1" w:styleId="4z0">
    <w:name w:val="4z"/>
    <w:basedOn w:val="Normal"/>
    <w:rsid w:val="00DE0C60"/>
    <w:pPr>
      <w:spacing w:line="360" w:lineRule="auto"/>
      <w:jc w:val="both"/>
      <w:outlineLvl w:val="0"/>
    </w:pPr>
    <w:rPr>
      <w:b/>
      <w:i/>
      <w:sz w:val="28"/>
      <w:szCs w:val="28"/>
      <w:lang w:val="es-PY"/>
    </w:rPr>
  </w:style>
  <w:style w:type="paragraph" w:customStyle="1" w:styleId="3Z">
    <w:name w:val="3Z"/>
    <w:basedOn w:val="Normal"/>
    <w:uiPriority w:val="99"/>
    <w:rsid w:val="00DE0C60"/>
    <w:pPr>
      <w:spacing w:line="360" w:lineRule="auto"/>
      <w:jc w:val="both"/>
      <w:outlineLvl w:val="2"/>
    </w:pPr>
    <w:rPr>
      <w:b/>
      <w:i/>
      <w:color w:val="000000"/>
      <w:sz w:val="26"/>
      <w:szCs w:val="26"/>
    </w:rPr>
  </w:style>
  <w:style w:type="paragraph" w:customStyle="1" w:styleId="2Z">
    <w:name w:val="2Z"/>
    <w:basedOn w:val="Normal"/>
    <w:uiPriority w:val="99"/>
    <w:rsid w:val="00DE0C60"/>
    <w:pPr>
      <w:tabs>
        <w:tab w:val="left" w:pos="980"/>
      </w:tabs>
      <w:spacing w:line="360" w:lineRule="auto"/>
      <w:jc w:val="both"/>
      <w:outlineLvl w:val="0"/>
    </w:pPr>
    <w:rPr>
      <w:b/>
      <w:sz w:val="26"/>
      <w:szCs w:val="26"/>
    </w:rPr>
  </w:style>
  <w:style w:type="character" w:customStyle="1" w:styleId="NormalWebChar">
    <w:name w:val="Normal (Web) Char"/>
    <w:link w:val="NormalWeb"/>
    <w:uiPriority w:val="99"/>
    <w:locked/>
    <w:rsid w:val="00DE0C60"/>
    <w:rPr>
      <w:rFonts w:eastAsia="Batang"/>
      <w:sz w:val="24"/>
      <w:szCs w:val="24"/>
      <w:lang w:eastAsia="ko-KR"/>
    </w:rPr>
  </w:style>
  <w:style w:type="character" w:customStyle="1" w:styleId="Heading6Char">
    <w:name w:val="Heading 6 Char"/>
    <w:link w:val="Heading6"/>
    <w:rsid w:val="00CE046E"/>
    <w:rPr>
      <w:b/>
      <w:bCs/>
      <w:sz w:val="22"/>
      <w:szCs w:val="22"/>
    </w:rPr>
  </w:style>
  <w:style w:type="character" w:customStyle="1" w:styleId="Heading9Char">
    <w:name w:val="Heading 9 Char"/>
    <w:link w:val="Heading9"/>
    <w:rsid w:val="00CE046E"/>
    <w:rPr>
      <w:rFonts w:ascii=".VnTime" w:hAnsi=".VnTime"/>
      <w:i/>
      <w:sz w:val="26"/>
    </w:rPr>
  </w:style>
  <w:style w:type="numbering" w:customStyle="1" w:styleId="NoList1">
    <w:name w:val="No List1"/>
    <w:next w:val="NoList"/>
    <w:semiHidden/>
    <w:unhideWhenUsed/>
    <w:rsid w:val="00CE046E"/>
  </w:style>
  <w:style w:type="character" w:customStyle="1" w:styleId="noidung0">
    <w:name w:val="noi_dung"/>
    <w:rsid w:val="00CE046E"/>
  </w:style>
  <w:style w:type="paragraph" w:customStyle="1" w:styleId="5Z">
    <w:name w:val="5Z"/>
    <w:basedOn w:val="Normal"/>
    <w:uiPriority w:val="99"/>
    <w:rsid w:val="00CE046E"/>
    <w:pPr>
      <w:keepNext/>
      <w:widowControl w:val="0"/>
      <w:spacing w:before="120" w:after="120" w:line="276" w:lineRule="auto"/>
      <w:jc w:val="center"/>
      <w:outlineLvl w:val="0"/>
    </w:pPr>
    <w:rPr>
      <w:b/>
      <w:sz w:val="26"/>
      <w:szCs w:val="26"/>
    </w:rPr>
  </w:style>
  <w:style w:type="paragraph" w:styleId="PlainText">
    <w:name w:val="Plain Text"/>
    <w:basedOn w:val="Normal"/>
    <w:link w:val="PlainTextChar"/>
    <w:unhideWhenUsed/>
    <w:rsid w:val="00CE046E"/>
    <w:pPr>
      <w:ind w:firstLine="851"/>
      <w:jc w:val="both"/>
    </w:pPr>
    <w:rPr>
      <w:rFonts w:ascii="Consolas" w:eastAsia="Arial" w:hAnsi="Consolas"/>
      <w:sz w:val="21"/>
      <w:szCs w:val="21"/>
      <w:lang w:val="vi-VN"/>
    </w:rPr>
  </w:style>
  <w:style w:type="character" w:customStyle="1" w:styleId="PlainTextChar">
    <w:name w:val="Plain Text Char"/>
    <w:link w:val="PlainText"/>
    <w:rsid w:val="00CE046E"/>
    <w:rPr>
      <w:rFonts w:ascii="Consolas" w:eastAsia="Arial" w:hAnsi="Consolas"/>
      <w:sz w:val="21"/>
      <w:szCs w:val="21"/>
      <w:lang w:val="vi-VN"/>
    </w:rPr>
  </w:style>
  <w:style w:type="paragraph" w:styleId="Title">
    <w:name w:val="Title"/>
    <w:basedOn w:val="Normal"/>
    <w:link w:val="TitleChar"/>
    <w:qFormat/>
    <w:rsid w:val="00CE046E"/>
    <w:pPr>
      <w:pBdr>
        <w:top w:val="double" w:sz="12" w:space="1" w:color="auto"/>
        <w:left w:val="double" w:sz="12" w:space="1" w:color="auto"/>
        <w:bottom w:val="double" w:sz="12" w:space="1" w:color="auto"/>
        <w:right w:val="double" w:sz="12" w:space="1" w:color="auto"/>
      </w:pBdr>
      <w:spacing w:before="60" w:after="60"/>
      <w:jc w:val="center"/>
    </w:pPr>
    <w:rPr>
      <w:rFonts w:ascii=".VnTimeH" w:hAnsi=".VnTimeH"/>
      <w:b/>
      <w:sz w:val="30"/>
      <w:szCs w:val="20"/>
    </w:rPr>
  </w:style>
  <w:style w:type="character" w:customStyle="1" w:styleId="TitleChar">
    <w:name w:val="Title Char"/>
    <w:link w:val="Title"/>
    <w:rsid w:val="00CE046E"/>
    <w:rPr>
      <w:rFonts w:ascii=".VnTimeH" w:hAnsi=".VnTimeH"/>
      <w:b/>
      <w:sz w:val="30"/>
    </w:rPr>
  </w:style>
  <w:style w:type="paragraph" w:styleId="Subtitle">
    <w:name w:val="Subtitle"/>
    <w:basedOn w:val="Normal"/>
    <w:link w:val="SubtitleChar"/>
    <w:qFormat/>
    <w:rsid w:val="00CE046E"/>
    <w:pPr>
      <w:pBdr>
        <w:top w:val="double" w:sz="12" w:space="1" w:color="auto"/>
        <w:left w:val="double" w:sz="12" w:space="1" w:color="auto"/>
        <w:bottom w:val="double" w:sz="12" w:space="1" w:color="auto"/>
        <w:right w:val="double" w:sz="12" w:space="1" w:color="auto"/>
      </w:pBdr>
      <w:spacing w:before="60" w:after="60"/>
      <w:jc w:val="center"/>
    </w:pPr>
    <w:rPr>
      <w:rFonts w:ascii=".VnTimeH" w:hAnsi=".VnTimeH"/>
      <w:b/>
      <w:sz w:val="34"/>
      <w:szCs w:val="20"/>
    </w:rPr>
  </w:style>
  <w:style w:type="character" w:customStyle="1" w:styleId="SubtitleChar">
    <w:name w:val="Subtitle Char"/>
    <w:link w:val="Subtitle"/>
    <w:rsid w:val="00CE046E"/>
    <w:rPr>
      <w:rFonts w:ascii=".VnTimeH" w:hAnsi=".VnTimeH"/>
      <w:b/>
      <w:sz w:val="34"/>
    </w:rPr>
  </w:style>
  <w:style w:type="character" w:customStyle="1" w:styleId="Heading2Char">
    <w:name w:val="Heading 2 Char"/>
    <w:aliases w:val="mau 3.2 Char"/>
    <w:link w:val="Heading2"/>
    <w:uiPriority w:val="9"/>
    <w:rsid w:val="00CE046E"/>
    <w:rPr>
      <w:rFonts w:ascii="Arial" w:hAnsi="Arial" w:cs="Arial"/>
      <w:b/>
      <w:bCs/>
      <w:i/>
      <w:iCs/>
      <w:sz w:val="28"/>
      <w:szCs w:val="28"/>
    </w:rPr>
  </w:style>
  <w:style w:type="character" w:customStyle="1" w:styleId="Heading7Char">
    <w:name w:val="Heading 7 Char"/>
    <w:link w:val="Heading7"/>
    <w:rsid w:val="00CE046E"/>
    <w:rPr>
      <w:sz w:val="24"/>
      <w:szCs w:val="24"/>
    </w:rPr>
  </w:style>
  <w:style w:type="paragraph" w:customStyle="1" w:styleId="tuyet3">
    <w:name w:val="tuyet3"/>
    <w:basedOn w:val="Heading1"/>
    <w:rsid w:val="00CE046E"/>
    <w:pPr>
      <w:spacing w:before="120" w:after="120" w:line="400" w:lineRule="exact"/>
    </w:pPr>
    <w:rPr>
      <w:rFonts w:ascii="Times New Roman" w:hAnsi="Times New Roman" w:cs="Times New Roman"/>
      <w:i/>
      <w:kern w:val="0"/>
      <w:sz w:val="28"/>
      <w:szCs w:val="24"/>
    </w:rPr>
  </w:style>
  <w:style w:type="character" w:customStyle="1" w:styleId="A5">
    <w:name w:val="A5"/>
    <w:uiPriority w:val="99"/>
    <w:rsid w:val="00CE046E"/>
    <w:rPr>
      <w:color w:val="000000"/>
      <w:sz w:val="18"/>
      <w:szCs w:val="18"/>
    </w:rPr>
  </w:style>
  <w:style w:type="character" w:customStyle="1" w:styleId="cit-name-surname">
    <w:name w:val="cit-name-surname"/>
    <w:basedOn w:val="DefaultParagraphFont"/>
    <w:rsid w:val="00CE046E"/>
  </w:style>
  <w:style w:type="character" w:customStyle="1" w:styleId="cit-name-given-names">
    <w:name w:val="cit-name-given-names"/>
    <w:basedOn w:val="DefaultParagraphFont"/>
    <w:rsid w:val="00CE046E"/>
  </w:style>
  <w:style w:type="character" w:styleId="HTMLCite">
    <w:name w:val="HTML Cite"/>
    <w:uiPriority w:val="99"/>
    <w:unhideWhenUsed/>
    <w:rsid w:val="00CE046E"/>
    <w:rPr>
      <w:i/>
      <w:iCs/>
    </w:rPr>
  </w:style>
  <w:style w:type="character" w:customStyle="1" w:styleId="cit-pub-date">
    <w:name w:val="cit-pub-date"/>
    <w:basedOn w:val="DefaultParagraphFont"/>
    <w:rsid w:val="00CE046E"/>
  </w:style>
  <w:style w:type="character" w:customStyle="1" w:styleId="cit-article-title">
    <w:name w:val="cit-article-title"/>
    <w:basedOn w:val="DefaultParagraphFont"/>
    <w:rsid w:val="00CE046E"/>
  </w:style>
  <w:style w:type="character" w:customStyle="1" w:styleId="cit-vol">
    <w:name w:val="cit-vol"/>
    <w:basedOn w:val="DefaultParagraphFont"/>
    <w:rsid w:val="00CE046E"/>
  </w:style>
  <w:style w:type="character" w:customStyle="1" w:styleId="cit-fpage">
    <w:name w:val="cit-fpage"/>
    <w:basedOn w:val="DefaultParagraphFont"/>
    <w:rsid w:val="00CE046E"/>
  </w:style>
  <w:style w:type="character" w:customStyle="1" w:styleId="cit-lpage">
    <w:name w:val="cit-lpage"/>
    <w:basedOn w:val="DefaultParagraphFont"/>
    <w:rsid w:val="00CE046E"/>
  </w:style>
  <w:style w:type="character" w:customStyle="1" w:styleId="a">
    <w:name w:val="_"/>
    <w:basedOn w:val="DefaultParagraphFont"/>
    <w:rsid w:val="00CE046E"/>
  </w:style>
  <w:style w:type="character" w:customStyle="1" w:styleId="ff1">
    <w:name w:val="ff1"/>
    <w:basedOn w:val="DefaultParagraphFont"/>
    <w:rsid w:val="00CE046E"/>
  </w:style>
  <w:style w:type="character" w:customStyle="1" w:styleId="ls6a">
    <w:name w:val="ls6a"/>
    <w:basedOn w:val="DefaultParagraphFont"/>
    <w:rsid w:val="00CE046E"/>
  </w:style>
  <w:style w:type="character" w:customStyle="1" w:styleId="ls7a">
    <w:name w:val="ls7a"/>
    <w:basedOn w:val="DefaultParagraphFont"/>
    <w:rsid w:val="00CE046E"/>
  </w:style>
  <w:style w:type="character" w:customStyle="1" w:styleId="ls1">
    <w:name w:val="ls1"/>
    <w:basedOn w:val="DefaultParagraphFont"/>
    <w:rsid w:val="00CE046E"/>
  </w:style>
  <w:style w:type="character" w:customStyle="1" w:styleId="ls2">
    <w:name w:val="ls2"/>
    <w:basedOn w:val="DefaultParagraphFont"/>
    <w:rsid w:val="00CE046E"/>
  </w:style>
  <w:style w:type="character" w:customStyle="1" w:styleId="ls84">
    <w:name w:val="ls84"/>
    <w:basedOn w:val="DefaultParagraphFont"/>
    <w:rsid w:val="00CE046E"/>
  </w:style>
  <w:style w:type="paragraph" w:customStyle="1" w:styleId="Nn">
    <w:name w:val="Nn"/>
    <w:basedOn w:val="Normal"/>
    <w:link w:val="NnChar"/>
    <w:rsid w:val="00CE046E"/>
    <w:pPr>
      <w:spacing w:before="60" w:after="60" w:line="360" w:lineRule="auto"/>
      <w:ind w:firstLine="567"/>
      <w:jc w:val="both"/>
    </w:pPr>
    <w:rPr>
      <w:kern w:val="28"/>
      <w:sz w:val="28"/>
      <w:szCs w:val="28"/>
    </w:rPr>
  </w:style>
  <w:style w:type="character" w:customStyle="1" w:styleId="NnChar">
    <w:name w:val="Nn Char"/>
    <w:link w:val="Nn"/>
    <w:rsid w:val="00CE046E"/>
    <w:rPr>
      <w:kern w:val="28"/>
      <w:sz w:val="28"/>
      <w:szCs w:val="28"/>
    </w:rPr>
  </w:style>
  <w:style w:type="paragraph" w:customStyle="1" w:styleId="ms-rteelement-p">
    <w:name w:val="ms-rteelement-p"/>
    <w:basedOn w:val="Normal"/>
    <w:rsid w:val="00CE046E"/>
    <w:pPr>
      <w:spacing w:before="100" w:beforeAutospacing="1" w:after="100" w:afterAutospacing="1"/>
    </w:pPr>
    <w:rPr>
      <w:lang w:val="vi-VN" w:eastAsia="vi-VN"/>
    </w:rPr>
  </w:style>
  <w:style w:type="numbering" w:customStyle="1" w:styleId="NoList2">
    <w:name w:val="No List2"/>
    <w:next w:val="NoList"/>
    <w:uiPriority w:val="99"/>
    <w:semiHidden/>
    <w:unhideWhenUsed/>
    <w:rsid w:val="00CE046E"/>
  </w:style>
  <w:style w:type="character" w:customStyle="1" w:styleId="BodyText2Char">
    <w:name w:val="Body Text 2 Char"/>
    <w:link w:val="BodyText2"/>
    <w:uiPriority w:val="99"/>
    <w:rsid w:val="00CE046E"/>
    <w:rPr>
      <w:sz w:val="24"/>
      <w:szCs w:val="24"/>
    </w:rPr>
  </w:style>
  <w:style w:type="character" w:customStyle="1" w:styleId="BodyText3Char">
    <w:name w:val="Body Text 3 Char"/>
    <w:link w:val="BodyText3"/>
    <w:rsid w:val="00CE046E"/>
    <w:rPr>
      <w:sz w:val="16"/>
      <w:szCs w:val="16"/>
    </w:rPr>
  </w:style>
  <w:style w:type="numbering" w:customStyle="1" w:styleId="NoList3">
    <w:name w:val="No List3"/>
    <w:next w:val="NoList"/>
    <w:semiHidden/>
    <w:rsid w:val="00CE046E"/>
  </w:style>
  <w:style w:type="character" w:customStyle="1" w:styleId="BodyTextIndent3Char">
    <w:name w:val="Body Text Indent 3 Char"/>
    <w:link w:val="BodyTextIndent3"/>
    <w:rsid w:val="00CE046E"/>
    <w:rPr>
      <w:sz w:val="16"/>
      <w:szCs w:val="16"/>
    </w:rPr>
  </w:style>
  <w:style w:type="numbering" w:customStyle="1" w:styleId="NoList4">
    <w:name w:val="No List4"/>
    <w:next w:val="NoList"/>
    <w:uiPriority w:val="99"/>
    <w:semiHidden/>
    <w:unhideWhenUsed/>
    <w:rsid w:val="00CE046E"/>
  </w:style>
  <w:style w:type="paragraph" w:styleId="TOC3">
    <w:name w:val="toc 3"/>
    <w:basedOn w:val="Normal"/>
    <w:uiPriority w:val="39"/>
    <w:qFormat/>
    <w:rsid w:val="00CE046E"/>
    <w:pPr>
      <w:widowControl w:val="0"/>
      <w:spacing w:before="201"/>
      <w:ind w:left="596" w:hanging="493"/>
    </w:pPr>
    <w:rPr>
      <w:b/>
      <w:bCs/>
      <w:sz w:val="28"/>
      <w:szCs w:val="28"/>
    </w:rPr>
  </w:style>
  <w:style w:type="paragraph" w:styleId="TOC4">
    <w:name w:val="toc 4"/>
    <w:basedOn w:val="Normal"/>
    <w:uiPriority w:val="1"/>
    <w:qFormat/>
    <w:rsid w:val="00CE046E"/>
    <w:pPr>
      <w:widowControl w:val="0"/>
      <w:spacing w:before="199"/>
      <w:ind w:left="596" w:hanging="493"/>
    </w:pPr>
    <w:rPr>
      <w:b/>
      <w:bCs/>
      <w:i/>
      <w:sz w:val="22"/>
      <w:szCs w:val="22"/>
    </w:rPr>
  </w:style>
  <w:style w:type="paragraph" w:styleId="TOC5">
    <w:name w:val="toc 5"/>
    <w:basedOn w:val="Normal"/>
    <w:uiPriority w:val="1"/>
    <w:qFormat/>
    <w:rsid w:val="00CE046E"/>
    <w:pPr>
      <w:widowControl w:val="0"/>
      <w:spacing w:before="199"/>
      <w:ind w:left="991" w:hanging="701"/>
    </w:pPr>
    <w:rPr>
      <w:sz w:val="28"/>
      <w:szCs w:val="28"/>
    </w:rPr>
  </w:style>
  <w:style w:type="paragraph" w:styleId="TOC6">
    <w:name w:val="toc 6"/>
    <w:basedOn w:val="Normal"/>
    <w:uiPriority w:val="1"/>
    <w:qFormat/>
    <w:rsid w:val="00CE046E"/>
    <w:pPr>
      <w:widowControl w:val="0"/>
      <w:spacing w:before="201"/>
      <w:ind w:left="1390" w:hanging="912"/>
    </w:pPr>
    <w:rPr>
      <w:i/>
      <w:sz w:val="28"/>
      <w:szCs w:val="28"/>
    </w:rPr>
  </w:style>
  <w:style w:type="numbering" w:customStyle="1" w:styleId="NoList5">
    <w:name w:val="No List5"/>
    <w:next w:val="NoList"/>
    <w:uiPriority w:val="99"/>
    <w:semiHidden/>
    <w:unhideWhenUsed/>
    <w:rsid w:val="00CE046E"/>
  </w:style>
  <w:style w:type="character" w:styleId="FollowedHyperlink">
    <w:name w:val="FollowedHyperlink"/>
    <w:uiPriority w:val="99"/>
    <w:unhideWhenUsed/>
    <w:rsid w:val="00CE046E"/>
    <w:rPr>
      <w:color w:val="800080"/>
      <w:u w:val="single"/>
    </w:rPr>
  </w:style>
  <w:style w:type="paragraph" w:customStyle="1" w:styleId="font5">
    <w:name w:val="font5"/>
    <w:basedOn w:val="Normal"/>
    <w:rsid w:val="00CE046E"/>
    <w:pPr>
      <w:spacing w:before="100" w:beforeAutospacing="1" w:after="100" w:afterAutospacing="1"/>
    </w:pPr>
    <w:rPr>
      <w:b/>
      <w:bCs/>
    </w:rPr>
  </w:style>
  <w:style w:type="paragraph" w:customStyle="1" w:styleId="font6">
    <w:name w:val="font6"/>
    <w:basedOn w:val="Normal"/>
    <w:rsid w:val="00CE046E"/>
    <w:pPr>
      <w:spacing w:before="100" w:beforeAutospacing="1" w:after="100" w:afterAutospacing="1"/>
    </w:pPr>
    <w:rPr>
      <w:b/>
      <w:bCs/>
      <w:i/>
      <w:iCs/>
    </w:rPr>
  </w:style>
  <w:style w:type="paragraph" w:customStyle="1" w:styleId="xl65">
    <w:name w:val="xl6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6">
    <w:name w:val="xl66"/>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8">
    <w:name w:val="xl68"/>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69">
    <w:name w:val="xl69"/>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0">
    <w:name w:val="xl7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1">
    <w:name w:val="xl71"/>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72">
    <w:name w:val="xl72"/>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4">
    <w:name w:val="xl74"/>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5">
    <w:name w:val="xl7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6">
    <w:name w:val="xl76"/>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77">
    <w:name w:val="xl77"/>
    <w:basedOn w:val="Normal"/>
    <w:rsid w:val="00CE046E"/>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8">
    <w:name w:val="xl78"/>
    <w:basedOn w:val="Normal"/>
    <w:rsid w:val="00CE046E"/>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0">
    <w:name w:val="xl8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1">
    <w:name w:val="xl81"/>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2">
    <w:name w:val="xl82"/>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83">
    <w:name w:val="xl8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84">
    <w:name w:val="xl8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5">
    <w:name w:val="xl8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6">
    <w:name w:val="xl86"/>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rPr>
      <w:color w:val="FF0000"/>
      <w:u w:val="single"/>
    </w:rPr>
  </w:style>
  <w:style w:type="paragraph" w:customStyle="1" w:styleId="xl88">
    <w:name w:val="xl88"/>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89">
    <w:name w:val="xl8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0">
    <w:name w:val="xl9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1">
    <w:name w:val="xl91"/>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2">
    <w:name w:val="xl92"/>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rPr>
      <w:color w:val="FF0000"/>
      <w:u w:val="single"/>
    </w:rPr>
  </w:style>
  <w:style w:type="paragraph" w:customStyle="1" w:styleId="xl93">
    <w:name w:val="xl9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4">
    <w:name w:val="xl9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5">
    <w:name w:val="xl95"/>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6">
    <w:name w:val="xl96"/>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7">
    <w:name w:val="xl97"/>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
    <w:name w:val="xl98"/>
    <w:basedOn w:val="Normal"/>
    <w:rsid w:val="00CE046E"/>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9">
    <w:name w:val="xl9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0">
    <w:name w:val="xl100"/>
    <w:basedOn w:val="Normal"/>
    <w:rsid w:val="00CE046E"/>
    <w:pPr>
      <w:pBdr>
        <w:top w:val="single" w:sz="4" w:space="0" w:color="auto"/>
      </w:pBdr>
      <w:spacing w:before="100" w:beforeAutospacing="1" w:after="100" w:afterAutospacing="1"/>
      <w:jc w:val="center"/>
    </w:pPr>
  </w:style>
  <w:style w:type="paragraph" w:customStyle="1" w:styleId="xl101">
    <w:name w:val="xl101"/>
    <w:basedOn w:val="Normal"/>
    <w:rsid w:val="00CE046E"/>
    <w:pPr>
      <w:pBdr>
        <w:top w:val="single" w:sz="4" w:space="0" w:color="auto"/>
        <w:right w:val="single" w:sz="4" w:space="0" w:color="auto"/>
      </w:pBdr>
      <w:spacing w:before="100" w:beforeAutospacing="1" w:after="100" w:afterAutospacing="1"/>
      <w:jc w:val="center"/>
    </w:pPr>
  </w:style>
  <w:style w:type="paragraph" w:customStyle="1" w:styleId="xl102">
    <w:name w:val="xl102"/>
    <w:basedOn w:val="Normal"/>
    <w:rsid w:val="00CE046E"/>
    <w:pPr>
      <w:spacing w:before="100" w:beforeAutospacing="1" w:after="100" w:afterAutospacing="1"/>
      <w:jc w:val="center"/>
    </w:pPr>
  </w:style>
  <w:style w:type="paragraph" w:customStyle="1" w:styleId="xl103">
    <w:name w:val="xl103"/>
    <w:basedOn w:val="Normal"/>
    <w:rsid w:val="00CE046E"/>
    <w:pPr>
      <w:pBdr>
        <w:right w:val="single" w:sz="4" w:space="0" w:color="auto"/>
      </w:pBdr>
      <w:spacing w:before="100" w:beforeAutospacing="1" w:after="100" w:afterAutospacing="1"/>
      <w:jc w:val="center"/>
    </w:pPr>
  </w:style>
  <w:style w:type="paragraph" w:customStyle="1" w:styleId="xl104">
    <w:name w:val="xl10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05">
    <w:name w:val="xl105"/>
    <w:basedOn w:val="Normal"/>
    <w:rsid w:val="00CE046E"/>
    <w:pPr>
      <w:pBdr>
        <w:left w:val="single" w:sz="4" w:space="0" w:color="auto"/>
        <w:bottom w:val="single" w:sz="4" w:space="0" w:color="auto"/>
        <w:right w:val="single" w:sz="4" w:space="0" w:color="auto"/>
      </w:pBdr>
      <w:spacing w:before="100" w:beforeAutospacing="1" w:after="100" w:afterAutospacing="1"/>
      <w:jc w:val="right"/>
      <w:textAlignment w:val="center"/>
    </w:pPr>
    <w:rPr>
      <w:b/>
      <w:bCs/>
    </w:rPr>
  </w:style>
  <w:style w:type="paragraph" w:customStyle="1" w:styleId="xl106">
    <w:name w:val="xl106"/>
    <w:basedOn w:val="Normal"/>
    <w:rsid w:val="00CE046E"/>
    <w:pPr>
      <w:pBdr>
        <w:left w:val="single" w:sz="4" w:space="0" w:color="auto"/>
        <w:bottom w:val="single" w:sz="4" w:space="0" w:color="auto"/>
      </w:pBdr>
      <w:spacing w:before="100" w:beforeAutospacing="1" w:after="100" w:afterAutospacing="1"/>
      <w:jc w:val="right"/>
      <w:textAlignment w:val="center"/>
    </w:pPr>
    <w:rPr>
      <w:b/>
      <w:bCs/>
    </w:rPr>
  </w:style>
  <w:style w:type="paragraph" w:customStyle="1" w:styleId="xl107">
    <w:name w:val="xl107"/>
    <w:basedOn w:val="Normal"/>
    <w:rsid w:val="00CE046E"/>
    <w:pPr>
      <w:pBdr>
        <w:bottom w:val="single" w:sz="4" w:space="0" w:color="auto"/>
        <w:right w:val="single" w:sz="4" w:space="0" w:color="auto"/>
      </w:pBdr>
      <w:spacing w:before="100" w:beforeAutospacing="1" w:after="100" w:afterAutospacing="1"/>
      <w:jc w:val="right"/>
      <w:textAlignment w:val="center"/>
    </w:pPr>
    <w:rPr>
      <w:b/>
      <w:bCs/>
    </w:rPr>
  </w:style>
  <w:style w:type="paragraph" w:customStyle="1" w:styleId="xl108">
    <w:name w:val="xl108"/>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rPr>
  </w:style>
  <w:style w:type="paragraph" w:customStyle="1" w:styleId="xl109">
    <w:name w:val="xl10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numbering" w:customStyle="1" w:styleId="NoList6">
    <w:name w:val="No List6"/>
    <w:next w:val="NoList"/>
    <w:uiPriority w:val="99"/>
    <w:semiHidden/>
    <w:unhideWhenUsed/>
    <w:rsid w:val="00CE046E"/>
  </w:style>
  <w:style w:type="numbering" w:customStyle="1" w:styleId="NoList11">
    <w:name w:val="No List11"/>
    <w:next w:val="NoList"/>
    <w:semiHidden/>
    <w:unhideWhenUsed/>
    <w:rsid w:val="00CE046E"/>
  </w:style>
  <w:style w:type="numbering" w:customStyle="1" w:styleId="NoList21">
    <w:name w:val="No List21"/>
    <w:next w:val="NoList"/>
    <w:uiPriority w:val="99"/>
    <w:semiHidden/>
    <w:unhideWhenUsed/>
    <w:rsid w:val="00CE046E"/>
  </w:style>
  <w:style w:type="numbering" w:customStyle="1" w:styleId="NoList31">
    <w:name w:val="No List31"/>
    <w:next w:val="NoList"/>
    <w:semiHidden/>
    <w:rsid w:val="00CE046E"/>
  </w:style>
  <w:style w:type="character" w:customStyle="1" w:styleId="2CharChar">
    <w:name w:val="2 Char Char"/>
    <w:rsid w:val="008F04CA"/>
    <w:rPr>
      <w:b/>
      <w:sz w:val="24"/>
      <w:szCs w:val="24"/>
      <w:lang w:val="it-IT" w:eastAsia="en-US" w:bidi="ar-SA"/>
    </w:rPr>
  </w:style>
  <w:style w:type="paragraph" w:customStyle="1" w:styleId="Style5">
    <w:name w:val="Style5"/>
    <w:basedOn w:val="Normal"/>
    <w:rsid w:val="00B27EEB"/>
    <w:pPr>
      <w:spacing w:line="360" w:lineRule="auto"/>
      <w:jc w:val="center"/>
    </w:pPr>
    <w:rPr>
      <w:b/>
      <w:sz w:val="28"/>
      <w:szCs w:val="26"/>
      <w:lang w:val="es-ES"/>
    </w:rPr>
  </w:style>
  <w:style w:type="paragraph" w:customStyle="1" w:styleId="5">
    <w:name w:val="5"/>
    <w:basedOn w:val="BodyText"/>
    <w:link w:val="5Char"/>
    <w:autoRedefine/>
    <w:rsid w:val="00C52290"/>
    <w:pPr>
      <w:widowControl w:val="0"/>
      <w:tabs>
        <w:tab w:val="left" w:pos="720"/>
        <w:tab w:val="left" w:pos="1665"/>
      </w:tabs>
      <w:spacing w:before="60" w:after="60" w:line="280" w:lineRule="exact"/>
      <w:jc w:val="both"/>
    </w:pPr>
    <w:rPr>
      <w:bCs/>
      <w:sz w:val="20"/>
      <w:szCs w:val="20"/>
    </w:rPr>
  </w:style>
  <w:style w:type="character" w:customStyle="1" w:styleId="5Char">
    <w:name w:val="5 Char"/>
    <w:link w:val="5"/>
    <w:rsid w:val="00C52290"/>
    <w:rPr>
      <w:bCs/>
    </w:rPr>
  </w:style>
  <w:style w:type="character" w:customStyle="1" w:styleId="4Char">
    <w:name w:val="4 Char"/>
    <w:link w:val="4"/>
    <w:locked/>
    <w:rsid w:val="00B27EEB"/>
    <w:rPr>
      <w:i/>
      <w:sz w:val="26"/>
      <w:szCs w:val="26"/>
    </w:rPr>
  </w:style>
  <w:style w:type="paragraph" w:customStyle="1" w:styleId="TCTNG">
    <w:name w:val="TC TNG"/>
    <w:basedOn w:val="Style1"/>
    <w:qFormat/>
    <w:rsid w:val="00A152C2"/>
    <w:pPr>
      <w:spacing w:before="60" w:after="60" w:line="280" w:lineRule="exact"/>
      <w:jc w:val="both"/>
    </w:pPr>
    <w:rPr>
      <w:rFonts w:ascii="Times New Roman" w:hAnsi="Times New Roman"/>
      <w:b w:val="0"/>
      <w:sz w:val="22"/>
      <w:szCs w:val="22"/>
      <w:lang w:val="sv-SE"/>
    </w:rPr>
  </w:style>
  <w:style w:type="paragraph" w:customStyle="1" w:styleId="Bng">
    <w:name w:val="Bảng"/>
    <w:basedOn w:val="Normal"/>
    <w:qFormat/>
    <w:rsid w:val="00A152C2"/>
    <w:pPr>
      <w:tabs>
        <w:tab w:val="left" w:pos="0"/>
      </w:tabs>
      <w:spacing w:before="60" w:after="60"/>
      <w:jc w:val="center"/>
    </w:pPr>
    <w:rPr>
      <w:rFonts w:eastAsia="Calibri"/>
      <w:szCs w:val="26"/>
      <w:lang w:val="vi-VN"/>
    </w:rPr>
  </w:style>
  <w:style w:type="paragraph" w:customStyle="1" w:styleId="DANHMCBNG">
    <w:name w:val="DANH MỤC BẢNG"/>
    <w:basedOn w:val="Normal"/>
    <w:qFormat/>
    <w:rsid w:val="00A152C2"/>
    <w:pPr>
      <w:spacing w:after="60" w:line="264" w:lineRule="auto"/>
      <w:jc w:val="center"/>
    </w:pPr>
    <w:rPr>
      <w:rFonts w:eastAsia="Calibri"/>
      <w:szCs w:val="26"/>
    </w:rPr>
  </w:style>
  <w:style w:type="paragraph" w:customStyle="1" w:styleId="chthchhnhTCS">
    <w:name w:val="chú thích hình TCS"/>
    <w:basedOn w:val="Normal"/>
    <w:qFormat/>
    <w:rsid w:val="00A152C2"/>
    <w:pPr>
      <w:spacing w:after="60" w:line="276" w:lineRule="auto"/>
      <w:jc w:val="center"/>
    </w:pPr>
    <w:rPr>
      <w:rFonts w:eastAsia="Calibri"/>
      <w:sz w:val="22"/>
      <w:szCs w:val="20"/>
      <w:lang w:val="sv-SE"/>
    </w:rPr>
  </w:style>
  <w:style w:type="paragraph" w:customStyle="1" w:styleId="DANHMCHNH">
    <w:name w:val="DANH MỤC HÌNH"/>
    <w:basedOn w:val="Style1"/>
    <w:qFormat/>
    <w:rsid w:val="00A152C2"/>
    <w:pPr>
      <w:spacing w:line="276" w:lineRule="auto"/>
      <w:jc w:val="both"/>
    </w:pPr>
    <w:rPr>
      <w:rFonts w:ascii="Times New Roman" w:eastAsia="Calibri" w:hAnsi="Times New Roman"/>
      <w:b w:val="0"/>
      <w:spacing w:val="-4"/>
      <w:szCs w:val="26"/>
    </w:rPr>
  </w:style>
  <w:style w:type="character" w:customStyle="1" w:styleId="BodyTextIndentChar">
    <w:name w:val="Body Text Indent Char"/>
    <w:link w:val="BodyTextIndent"/>
    <w:semiHidden/>
    <w:rsid w:val="00ED040D"/>
    <w:rPr>
      <w:rFonts w:ascii=".VnTime" w:eastAsia="Batang" w:hAnsi=".VnTime"/>
      <w:sz w:val="28"/>
    </w:rPr>
  </w:style>
  <w:style w:type="character" w:customStyle="1" w:styleId="BodyTextIndent2Char">
    <w:name w:val="Body Text Indent 2 Char"/>
    <w:link w:val="BodyTextIndent2"/>
    <w:rsid w:val="00ED040D"/>
    <w:rPr>
      <w:sz w:val="24"/>
      <w:szCs w:val="24"/>
    </w:rPr>
  </w:style>
  <w:style w:type="character" w:customStyle="1" w:styleId="longtext1">
    <w:name w:val="long_text1"/>
    <w:rsid w:val="00FD2C1C"/>
    <w:rPr>
      <w:sz w:val="20"/>
      <w:szCs w:val="20"/>
    </w:rPr>
  </w:style>
  <w:style w:type="paragraph" w:customStyle="1" w:styleId="t">
    <w:name w:val="t"/>
    <w:basedOn w:val="Normal"/>
    <w:link w:val="tChar"/>
    <w:rsid w:val="0080313D"/>
    <w:pPr>
      <w:spacing w:line="235" w:lineRule="auto"/>
      <w:ind w:left="-57" w:right="-57"/>
      <w:jc w:val="center"/>
    </w:pPr>
    <w:rPr>
      <w:rFonts w:ascii=".VnHelvetInsH" w:eastAsia="Calibri" w:hAnsi=".VnHelvetInsH"/>
      <w:iCs/>
      <w:sz w:val="26"/>
      <w:szCs w:val="28"/>
      <w:lang w:val="vi-VN"/>
    </w:rPr>
  </w:style>
  <w:style w:type="character" w:customStyle="1" w:styleId="tChar">
    <w:name w:val="t Char"/>
    <w:link w:val="t"/>
    <w:rsid w:val="0080313D"/>
    <w:rPr>
      <w:rFonts w:ascii=".VnHelvetInsH" w:eastAsia="Calibri" w:hAnsi=".VnHelvetInsH"/>
      <w:iCs/>
      <w:sz w:val="26"/>
      <w:szCs w:val="28"/>
      <w:lang w:val="vi-VN"/>
    </w:rPr>
  </w:style>
  <w:style w:type="character" w:customStyle="1" w:styleId="notranslate">
    <w:name w:val="notranslate"/>
    <w:basedOn w:val="DefaultParagraphFont"/>
    <w:rsid w:val="00A02B68"/>
  </w:style>
  <w:style w:type="character" w:customStyle="1" w:styleId="apple-tab-span">
    <w:name w:val="apple-tab-span"/>
    <w:basedOn w:val="DefaultParagraphFont"/>
    <w:rsid w:val="00757F48"/>
  </w:style>
  <w:style w:type="character" w:customStyle="1" w:styleId="dmbangChar">
    <w:name w:val="dmbang Char"/>
    <w:link w:val="dmbang"/>
    <w:locked/>
    <w:rsid w:val="001F55DB"/>
    <w:rPr>
      <w:b/>
      <w:sz w:val="28"/>
      <w:szCs w:val="28"/>
      <w:lang w:eastAsia="ja-JP"/>
    </w:rPr>
  </w:style>
  <w:style w:type="paragraph" w:customStyle="1" w:styleId="dmbang">
    <w:name w:val="dmbang"/>
    <w:basedOn w:val="BodyText"/>
    <w:link w:val="dmbangChar"/>
    <w:qFormat/>
    <w:rsid w:val="001F55DB"/>
    <w:pPr>
      <w:widowControl w:val="0"/>
      <w:spacing w:after="0" w:line="360" w:lineRule="auto"/>
      <w:jc w:val="center"/>
    </w:pPr>
    <w:rPr>
      <w:b/>
      <w:sz w:val="28"/>
      <w:szCs w:val="28"/>
      <w:lang w:eastAsia="ja-JP"/>
    </w:rPr>
  </w:style>
  <w:style w:type="paragraph" w:customStyle="1" w:styleId="1b">
    <w:name w:val="1b"/>
    <w:basedOn w:val="Normal"/>
    <w:rsid w:val="007614E4"/>
    <w:pPr>
      <w:spacing w:line="360" w:lineRule="auto"/>
      <w:jc w:val="center"/>
    </w:pPr>
    <w:rPr>
      <w:b/>
      <w:bCs/>
      <w:iCs/>
      <w:sz w:val="28"/>
      <w:szCs w:val="28"/>
      <w:lang w:val="nl-NL"/>
    </w:rPr>
  </w:style>
  <w:style w:type="paragraph" w:customStyle="1" w:styleId="3e">
    <w:name w:val="3e"/>
    <w:basedOn w:val="Normal"/>
    <w:link w:val="3eChar"/>
    <w:rsid w:val="007614E4"/>
    <w:pPr>
      <w:spacing w:line="360" w:lineRule="auto"/>
      <w:jc w:val="both"/>
    </w:pPr>
    <w:rPr>
      <w:b/>
      <w:bCs/>
      <w:i/>
      <w:iCs/>
      <w:color w:val="000000"/>
      <w:sz w:val="28"/>
      <w:szCs w:val="28"/>
    </w:rPr>
  </w:style>
  <w:style w:type="character" w:customStyle="1" w:styleId="3eChar">
    <w:name w:val="3e Char"/>
    <w:link w:val="3e"/>
    <w:rsid w:val="007614E4"/>
    <w:rPr>
      <w:b/>
      <w:bCs/>
      <w:i/>
      <w:iCs/>
      <w:color w:val="000000"/>
      <w:sz w:val="28"/>
      <w:szCs w:val="28"/>
    </w:rPr>
  </w:style>
  <w:style w:type="character" w:customStyle="1" w:styleId="FootnoteTextChar1">
    <w:name w:val="Footnote Text Char1"/>
    <w:aliases w:val="Footnote Text Char Char Char Char Char Char1,Footnote Text Char Char Char Char Char Char Ch Char Char1,Footnote Text Char Char Char Char Char Char Ch Char Char Char Char1"/>
    <w:semiHidden/>
    <w:rsid w:val="002E5320"/>
    <w:rPr>
      <w:rFonts w:ascii="Times New Roman" w:eastAsia="Times New Roman" w:hAnsi="Times New Roman" w:cs="Times New Roman"/>
      <w:sz w:val="20"/>
      <w:szCs w:val="20"/>
    </w:rPr>
  </w:style>
  <w:style w:type="character" w:customStyle="1" w:styleId="BodyTextChar1">
    <w:name w:val="Body Text Char1"/>
    <w:aliases w:val="bt Char1,Body Text Char Char Char Char Char Char Char Char Char Char Char1"/>
    <w:uiPriority w:val="99"/>
    <w:rsid w:val="002E5320"/>
    <w:rPr>
      <w:rFonts w:ascii="Times New Roman" w:eastAsia="Times New Roman" w:hAnsi="Times New Roman" w:cs="Times New Roman"/>
      <w:sz w:val="28"/>
      <w:szCs w:val="28"/>
    </w:rPr>
  </w:style>
  <w:style w:type="character" w:customStyle="1" w:styleId="3Char">
    <w:name w:val="3 Char"/>
    <w:link w:val="3"/>
    <w:locked/>
    <w:rsid w:val="00924901"/>
    <w:rPr>
      <w:rFonts w:eastAsia="MS Mincho"/>
      <w:bCs/>
      <w:i/>
      <w:szCs w:val="22"/>
      <w:lang w:val="fr-FR" w:eastAsia="ja-JP"/>
    </w:rPr>
  </w:style>
  <w:style w:type="paragraph" w:customStyle="1" w:styleId="44">
    <w:name w:val="44"/>
    <w:basedOn w:val="Normal"/>
    <w:uiPriority w:val="99"/>
    <w:rsid w:val="002E5320"/>
    <w:pPr>
      <w:spacing w:line="360" w:lineRule="auto"/>
    </w:pPr>
    <w:rPr>
      <w:i/>
      <w:sz w:val="26"/>
      <w:szCs w:val="26"/>
    </w:rPr>
  </w:style>
  <w:style w:type="paragraph" w:customStyle="1" w:styleId="bangbieu">
    <w:name w:val="bangbieu"/>
    <w:basedOn w:val="Normal"/>
    <w:qFormat/>
    <w:rsid w:val="00307BD1"/>
    <w:pPr>
      <w:spacing w:before="80" w:after="40"/>
      <w:ind w:firstLine="454"/>
      <w:jc w:val="center"/>
    </w:pPr>
    <w:rPr>
      <w:rFonts w:eastAsia="Calibri"/>
      <w:sz w:val="22"/>
      <w:szCs w:val="22"/>
    </w:rPr>
  </w:style>
  <w:style w:type="character" w:customStyle="1" w:styleId="nw1">
    <w:name w:val="nw1"/>
    <w:basedOn w:val="DefaultParagraphFont"/>
    <w:rsid w:val="006E6793"/>
  </w:style>
  <w:style w:type="paragraph" w:customStyle="1" w:styleId="heading40">
    <w:name w:val="heading4"/>
    <w:basedOn w:val="Normal"/>
    <w:qFormat/>
    <w:rsid w:val="006E6793"/>
    <w:pPr>
      <w:spacing w:before="120" w:line="360" w:lineRule="exact"/>
      <w:ind w:left="432" w:right="288" w:firstLine="288"/>
    </w:pPr>
    <w:rPr>
      <w:b/>
      <w:i/>
      <w:sz w:val="26"/>
      <w:szCs w:val="22"/>
      <w:lang w:eastAsia="ja-JP"/>
    </w:rPr>
  </w:style>
  <w:style w:type="paragraph" w:customStyle="1" w:styleId="3z0">
    <w:name w:val="3z"/>
    <w:basedOn w:val="Heading3"/>
    <w:rsid w:val="000F6CEF"/>
    <w:pPr>
      <w:autoSpaceDE w:val="0"/>
      <w:autoSpaceDN w:val="0"/>
      <w:adjustRightInd w:val="0"/>
      <w:spacing w:before="0" w:after="0" w:line="360" w:lineRule="auto"/>
      <w:jc w:val="both"/>
    </w:pPr>
    <w:rPr>
      <w:rFonts w:ascii="Times New Roman" w:hAnsi="Times New Roman"/>
      <w:bCs w:val="0"/>
      <w:i/>
      <w:szCs w:val="28"/>
      <w:lang w:val="vi-VN" w:eastAsia="vi-VN" w:bidi="vi-VN"/>
    </w:rPr>
  </w:style>
  <w:style w:type="character" w:customStyle="1" w:styleId="Bodytext5NotItalic">
    <w:name w:val="Body text (5) + Not Italic"/>
    <w:rsid w:val="000F6CEF"/>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en-US" w:eastAsia="en-US" w:bidi="en-US"/>
    </w:rPr>
  </w:style>
  <w:style w:type="character" w:customStyle="1" w:styleId="ref-journal">
    <w:name w:val="ref-journal"/>
    <w:basedOn w:val="DefaultParagraphFont"/>
    <w:rsid w:val="00FB4CE6"/>
  </w:style>
  <w:style w:type="paragraph" w:customStyle="1" w:styleId="StyleHeading3Before6ptAfter0ptLinespacing15l">
    <w:name w:val="Style Heading 3 + Before:  6 pt After:  0 pt Line spacing:  1.5 l..."/>
    <w:basedOn w:val="Heading3"/>
    <w:next w:val="BalloonText"/>
    <w:rsid w:val="003A796D"/>
    <w:pPr>
      <w:spacing w:before="120" w:after="0" w:line="360" w:lineRule="auto"/>
    </w:pPr>
    <w:rPr>
      <w:rFonts w:ascii="Times New Roman" w:hAnsi="Times New Roman"/>
      <w:sz w:val="28"/>
      <w:szCs w:val="20"/>
    </w:rPr>
  </w:style>
  <w:style w:type="paragraph" w:customStyle="1" w:styleId="alf-apx-apf-ape-a1j-ji">
    <w:name w:val="alf-apx-apf-ape-a1j-ji"/>
    <w:basedOn w:val="Normal"/>
    <w:rsid w:val="003A796D"/>
    <w:pPr>
      <w:spacing w:before="100" w:beforeAutospacing="1" w:after="100" w:afterAutospacing="1"/>
    </w:pPr>
    <w:rPr>
      <w:rFonts w:eastAsia="Calibri"/>
    </w:rPr>
  </w:style>
  <w:style w:type="paragraph" w:customStyle="1" w:styleId="l">
    <w:name w:val="l"/>
    <w:basedOn w:val="Normal"/>
    <w:rsid w:val="003A796D"/>
    <w:pPr>
      <w:spacing w:before="80" w:after="80" w:line="264" w:lineRule="auto"/>
      <w:ind w:firstLine="397"/>
      <w:jc w:val="both"/>
    </w:pPr>
    <w:rPr>
      <w:i/>
      <w:iCs/>
      <w:szCs w:val="28"/>
    </w:rPr>
  </w:style>
  <w:style w:type="paragraph" w:customStyle="1" w:styleId="2c">
    <w:name w:val="2c"/>
    <w:basedOn w:val="Normal"/>
    <w:rsid w:val="009D6066"/>
    <w:pPr>
      <w:tabs>
        <w:tab w:val="left" w:pos="5145"/>
      </w:tabs>
      <w:spacing w:line="400" w:lineRule="exact"/>
      <w:jc w:val="both"/>
    </w:pPr>
    <w:rPr>
      <w:b/>
      <w:sz w:val="28"/>
      <w:szCs w:val="28"/>
    </w:rPr>
  </w:style>
  <w:style w:type="paragraph" w:customStyle="1" w:styleId="Body">
    <w:name w:val="Body"/>
    <w:basedOn w:val="Normal"/>
    <w:uiPriority w:val="1"/>
    <w:qFormat/>
    <w:rsid w:val="009D6066"/>
    <w:pPr>
      <w:widowControl w:val="0"/>
    </w:pPr>
    <w:rPr>
      <w:sz w:val="28"/>
      <w:szCs w:val="28"/>
    </w:rPr>
  </w:style>
  <w:style w:type="character" w:customStyle="1" w:styleId="20">
    <w:name w:val="Основной текст (2)_"/>
    <w:link w:val="21"/>
    <w:rsid w:val="00143029"/>
    <w:rPr>
      <w:shd w:val="clear" w:color="auto" w:fill="FFFFFF"/>
    </w:rPr>
  </w:style>
  <w:style w:type="paragraph" w:customStyle="1" w:styleId="21">
    <w:name w:val="Основной текст (2)"/>
    <w:basedOn w:val="Normal"/>
    <w:link w:val="20"/>
    <w:rsid w:val="00143029"/>
    <w:pPr>
      <w:widowControl w:val="0"/>
      <w:shd w:val="clear" w:color="auto" w:fill="FFFFFF"/>
      <w:spacing w:before="120" w:line="0" w:lineRule="atLeast"/>
    </w:pPr>
    <w:rPr>
      <w:sz w:val="20"/>
      <w:szCs w:val="20"/>
    </w:rPr>
  </w:style>
  <w:style w:type="character" w:styleId="PlaceholderText">
    <w:name w:val="Placeholder Text"/>
    <w:uiPriority w:val="99"/>
    <w:semiHidden/>
    <w:rsid w:val="00A734B3"/>
    <w:rPr>
      <w:color w:val="808080"/>
    </w:rPr>
  </w:style>
  <w:style w:type="character" w:customStyle="1" w:styleId="DocumentMapChar">
    <w:name w:val="Document Map Char"/>
    <w:link w:val="DocumentMap"/>
    <w:uiPriority w:val="99"/>
    <w:rsid w:val="00A734B3"/>
    <w:rPr>
      <w:rFonts w:ascii="Tahoma" w:hAnsi="Tahoma" w:cs="Tahoma"/>
      <w:b/>
      <w:sz w:val="16"/>
      <w:szCs w:val="16"/>
    </w:rPr>
  </w:style>
  <w:style w:type="paragraph" w:styleId="DocumentMap">
    <w:name w:val="Document Map"/>
    <w:basedOn w:val="Normal"/>
    <w:link w:val="DocumentMapChar"/>
    <w:uiPriority w:val="99"/>
    <w:unhideWhenUsed/>
    <w:rsid w:val="00A734B3"/>
    <w:rPr>
      <w:rFonts w:ascii="Tahoma" w:hAnsi="Tahoma" w:cs="Tahoma"/>
      <w:b/>
      <w:sz w:val="16"/>
      <w:szCs w:val="16"/>
    </w:rPr>
  </w:style>
  <w:style w:type="character" w:customStyle="1" w:styleId="DocumentMapChar1">
    <w:name w:val="Document Map Char1"/>
    <w:rsid w:val="00A734B3"/>
    <w:rPr>
      <w:rFonts w:ascii="Tahoma" w:hAnsi="Tahoma" w:cs="Tahoma"/>
      <w:sz w:val="16"/>
      <w:szCs w:val="16"/>
    </w:rPr>
  </w:style>
  <w:style w:type="character" w:customStyle="1" w:styleId="mw-headline">
    <w:name w:val="mw-headline"/>
    <w:rsid w:val="00354405"/>
  </w:style>
  <w:style w:type="character" w:customStyle="1" w:styleId="ref-vol">
    <w:name w:val="ref-vol"/>
    <w:rsid w:val="00354405"/>
  </w:style>
  <w:style w:type="paragraph" w:customStyle="1" w:styleId="4a">
    <w:name w:val="4a"/>
    <w:basedOn w:val="Normal"/>
    <w:uiPriority w:val="99"/>
    <w:rsid w:val="006E0DD8"/>
    <w:pPr>
      <w:spacing w:line="312" w:lineRule="auto"/>
      <w:jc w:val="both"/>
    </w:pPr>
    <w:rPr>
      <w:i/>
      <w:sz w:val="28"/>
      <w:szCs w:val="28"/>
    </w:rPr>
  </w:style>
  <w:style w:type="paragraph" w:customStyle="1" w:styleId="3c">
    <w:name w:val="3c"/>
    <w:basedOn w:val="Normal"/>
    <w:rsid w:val="006E0DD8"/>
    <w:pPr>
      <w:spacing w:line="360" w:lineRule="auto"/>
      <w:jc w:val="both"/>
    </w:pPr>
    <w:rPr>
      <w:b/>
      <w:i/>
      <w:sz w:val="28"/>
      <w:szCs w:val="28"/>
      <w:lang w:val="cs-CZ"/>
    </w:rPr>
  </w:style>
  <w:style w:type="table" w:customStyle="1" w:styleId="PlainTable21">
    <w:name w:val="Plain Table 21"/>
    <w:basedOn w:val="TableNormal"/>
    <w:uiPriority w:val="42"/>
    <w:rsid w:val="00DB569A"/>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loicamon">
    <w:name w:val="loi cam on"/>
    <w:basedOn w:val="Normal"/>
    <w:qFormat/>
    <w:rsid w:val="00162F9A"/>
    <w:pPr>
      <w:spacing w:before="360" w:after="240"/>
      <w:ind w:firstLine="454"/>
      <w:jc w:val="both"/>
    </w:pPr>
    <w:rPr>
      <w:rFonts w:ascii="Arial" w:hAnsi="Arial"/>
      <w:i/>
      <w:color w:val="000000"/>
      <w:sz w:val="20"/>
      <w:szCs w:val="20"/>
    </w:rPr>
  </w:style>
  <w:style w:type="paragraph" w:customStyle="1" w:styleId="abstract0">
    <w:name w:val="abstract"/>
    <w:basedOn w:val="Normal"/>
    <w:qFormat/>
    <w:rsid w:val="00162F9A"/>
    <w:pPr>
      <w:autoSpaceDE w:val="0"/>
      <w:autoSpaceDN w:val="0"/>
      <w:adjustRightInd w:val="0"/>
      <w:spacing w:before="360" w:after="240" w:line="276" w:lineRule="auto"/>
      <w:ind w:firstLine="360"/>
      <w:jc w:val="both"/>
    </w:pPr>
    <w:rPr>
      <w:rFonts w:ascii="Arial" w:eastAsia="Calibri" w:hAnsi="Arial" w:cs="Arial"/>
      <w:b/>
      <w:color w:val="000000"/>
      <w:sz w:val="22"/>
      <w:szCs w:val="22"/>
    </w:rPr>
  </w:style>
  <w:style w:type="paragraph" w:customStyle="1" w:styleId="Title2">
    <w:name w:val="Title2"/>
    <w:basedOn w:val="Normal"/>
    <w:qFormat/>
    <w:rsid w:val="00162F9A"/>
    <w:pPr>
      <w:spacing w:before="480" w:after="360"/>
      <w:ind w:firstLine="454"/>
      <w:jc w:val="center"/>
    </w:pPr>
    <w:rPr>
      <w:rFonts w:ascii="Arial" w:eastAsia="Calibri" w:hAnsi="Arial" w:cs="Arial"/>
      <w:b/>
      <w:caps/>
      <w:sz w:val="28"/>
      <w:szCs w:val="28"/>
    </w:rPr>
  </w:style>
  <w:style w:type="paragraph" w:customStyle="1" w:styleId="text">
    <w:name w:val="text"/>
    <w:basedOn w:val="Normal"/>
    <w:qFormat/>
    <w:rsid w:val="00162F9A"/>
    <w:pPr>
      <w:spacing w:before="80" w:after="40"/>
      <w:ind w:firstLine="454"/>
      <w:jc w:val="both"/>
    </w:pPr>
    <w:rPr>
      <w:rFonts w:eastAsia="Calibri"/>
      <w:sz w:val="22"/>
      <w:szCs w:val="22"/>
    </w:rPr>
  </w:style>
  <w:style w:type="paragraph" w:customStyle="1" w:styleId="demuclon">
    <w:name w:val="de muc lon"/>
    <w:basedOn w:val="Normal"/>
    <w:qFormat/>
    <w:rsid w:val="00162F9A"/>
    <w:pPr>
      <w:numPr>
        <w:numId w:val="21"/>
      </w:numPr>
      <w:spacing w:before="360" w:after="240"/>
      <w:jc w:val="center"/>
    </w:pPr>
    <w:rPr>
      <w:rFonts w:eastAsia="Calibri"/>
      <w:b/>
      <w:caps/>
      <w:sz w:val="22"/>
      <w:szCs w:val="22"/>
    </w:rPr>
  </w:style>
  <w:style w:type="paragraph" w:customStyle="1" w:styleId="IEEEAuthorName">
    <w:name w:val="IEEE Author Name"/>
    <w:basedOn w:val="Normal"/>
    <w:next w:val="Normal"/>
    <w:rsid w:val="00162F9A"/>
    <w:pPr>
      <w:adjustRightInd w:val="0"/>
      <w:snapToGrid w:val="0"/>
      <w:spacing w:before="120" w:after="120"/>
      <w:ind w:firstLine="454"/>
      <w:jc w:val="center"/>
    </w:pPr>
    <w:rPr>
      <w:sz w:val="22"/>
      <w:lang w:val="en-GB" w:eastAsia="en-GB"/>
    </w:rPr>
  </w:style>
  <w:style w:type="paragraph" w:customStyle="1" w:styleId="IEEEAuthorAffiliation">
    <w:name w:val="IEEE Author Affiliation"/>
    <w:basedOn w:val="Normal"/>
    <w:next w:val="Normal"/>
    <w:rsid w:val="00162F9A"/>
    <w:pPr>
      <w:spacing w:before="80" w:after="60"/>
      <w:ind w:firstLine="454"/>
      <w:jc w:val="center"/>
    </w:pPr>
    <w:rPr>
      <w:i/>
      <w:sz w:val="20"/>
      <w:lang w:val="en-GB" w:eastAsia="en-GB"/>
    </w:rPr>
  </w:style>
  <w:style w:type="paragraph" w:customStyle="1" w:styleId="BNG0">
    <w:name w:val="BẢNG"/>
    <w:basedOn w:val="Normal"/>
    <w:uiPriority w:val="99"/>
    <w:rsid w:val="00B51A4F"/>
    <w:pPr>
      <w:widowControl w:val="0"/>
      <w:autoSpaceDE w:val="0"/>
      <w:autoSpaceDN w:val="0"/>
      <w:adjustRightInd w:val="0"/>
      <w:spacing w:line="360" w:lineRule="auto"/>
      <w:jc w:val="center"/>
    </w:pPr>
    <w:rPr>
      <w:rFonts w:eastAsia="Calibri"/>
      <w:i/>
      <w:sz w:val="26"/>
      <w:szCs w:val="26"/>
    </w:rPr>
  </w:style>
  <w:style w:type="character" w:customStyle="1" w:styleId="fontstyle01">
    <w:name w:val="fontstyle01"/>
    <w:rsid w:val="00B51A4F"/>
    <w:rPr>
      <w:rFonts w:ascii="TimesNewRomanPS-BoldMT" w:hAnsi="TimesNewRomanPS-BoldMT" w:hint="default"/>
      <w:b/>
      <w:bCs/>
      <w:i w:val="0"/>
      <w:iCs w:val="0"/>
      <w:color w:val="000000"/>
      <w:sz w:val="22"/>
      <w:szCs w:val="22"/>
    </w:rPr>
  </w:style>
  <w:style w:type="paragraph" w:customStyle="1" w:styleId="3f">
    <w:name w:val="3f"/>
    <w:basedOn w:val="Normal"/>
    <w:uiPriority w:val="99"/>
    <w:rsid w:val="00E76066"/>
    <w:pPr>
      <w:spacing w:before="80" w:line="420" w:lineRule="exact"/>
      <w:jc w:val="both"/>
    </w:pPr>
    <w:rPr>
      <w:rFonts w:eastAsia="Batang"/>
      <w:b/>
      <w:i/>
      <w:sz w:val="28"/>
      <w:szCs w:val="28"/>
    </w:rPr>
  </w:style>
  <w:style w:type="paragraph" w:customStyle="1" w:styleId="4s">
    <w:name w:val="4s"/>
    <w:basedOn w:val="1Z"/>
    <w:rsid w:val="00E76066"/>
    <w:pPr>
      <w:keepNext w:val="0"/>
      <w:spacing w:line="360" w:lineRule="auto"/>
      <w:ind w:firstLine="0"/>
      <w:jc w:val="both"/>
      <w:outlineLvl w:val="9"/>
    </w:pPr>
    <w:rPr>
      <w:rFonts w:eastAsia="Calibri"/>
      <w:b w:val="0"/>
      <w:bCs w:val="0"/>
      <w:i/>
      <w:kern w:val="0"/>
      <w:sz w:val="26"/>
      <w:szCs w:val="26"/>
    </w:rPr>
  </w:style>
  <w:style w:type="character" w:customStyle="1" w:styleId="ffline">
    <w:name w:val="ff_line"/>
    <w:basedOn w:val="DefaultParagraphFont"/>
    <w:rsid w:val="00C2381E"/>
  </w:style>
  <w:style w:type="character" w:customStyle="1" w:styleId="geneid">
    <w:name w:val="geneid"/>
    <w:rsid w:val="00C2381E"/>
  </w:style>
  <w:style w:type="table" w:customStyle="1" w:styleId="LightShading10">
    <w:name w:val="Light Shading1"/>
    <w:basedOn w:val="TableNormal"/>
    <w:uiPriority w:val="60"/>
    <w:rsid w:val="00FB739D"/>
    <w:rPr>
      <w:rFonts w:ascii="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Vnbnnidung2">
    <w:name w:val="Văn bản nội dung (2)_"/>
    <w:link w:val="Vnbnnidung20"/>
    <w:locked/>
    <w:rsid w:val="00FB739D"/>
    <w:rPr>
      <w:shd w:val="clear" w:color="auto" w:fill="FFFFFF"/>
    </w:rPr>
  </w:style>
  <w:style w:type="paragraph" w:customStyle="1" w:styleId="Vnbnnidung20">
    <w:name w:val="Văn bản nội dung (2)"/>
    <w:basedOn w:val="Normal"/>
    <w:link w:val="Vnbnnidung2"/>
    <w:rsid w:val="00FB739D"/>
    <w:pPr>
      <w:widowControl w:val="0"/>
      <w:shd w:val="clear" w:color="auto" w:fill="FFFFFF"/>
      <w:spacing w:before="100" w:line="298" w:lineRule="exact"/>
      <w:ind w:hanging="700"/>
      <w:jc w:val="center"/>
    </w:pPr>
    <w:rPr>
      <w:sz w:val="20"/>
      <w:szCs w:val="20"/>
    </w:rPr>
  </w:style>
  <w:style w:type="paragraph" w:customStyle="1" w:styleId="SV-JMENormalEquation">
    <w:name w:val="SV-JME Normal Equation"/>
    <w:basedOn w:val="Normal"/>
    <w:qFormat/>
    <w:rsid w:val="00024324"/>
    <w:pPr>
      <w:tabs>
        <w:tab w:val="center" w:pos="1928"/>
        <w:tab w:val="right" w:pos="3969"/>
      </w:tabs>
      <w:jc w:val="both"/>
    </w:pPr>
    <w:rPr>
      <w:sz w:val="20"/>
      <w:lang w:eastAsia="sl-SI"/>
    </w:rPr>
  </w:style>
  <w:style w:type="paragraph" w:styleId="CommentSubject">
    <w:name w:val="annotation subject"/>
    <w:basedOn w:val="CommentText"/>
    <w:next w:val="CommentText"/>
    <w:link w:val="CommentSubjectChar"/>
    <w:rsid w:val="009D59E4"/>
    <w:rPr>
      <w:b/>
      <w:bCs/>
    </w:rPr>
  </w:style>
  <w:style w:type="character" w:customStyle="1" w:styleId="CommentSubjectChar">
    <w:name w:val="Comment Subject Char"/>
    <w:basedOn w:val="CommentTextChar"/>
    <w:link w:val="CommentSubject"/>
    <w:rsid w:val="009D59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annotation text" w:uiPriority="99"/>
    <w:lsdException w:name="header" w:uiPriority="99"/>
    <w:lsdException w:name="footer" w:uiPriority="99"/>
    <w:lsdException w:name="caption" w:uiPriority="35" w:qFormat="1"/>
    <w:lsdException w:name="endnote reference" w:uiPriority="99"/>
    <w:lsdException w:name="endnote text" w:uiPriority="99"/>
    <w:lsdException w:name="Title" w:qFormat="1"/>
    <w:lsdException w:name="Body Text" w:uiPriority="99" w:qFormat="1"/>
    <w:lsdException w:name="Subtitle" w:qFormat="1"/>
    <w:lsdException w:name="Body Text 2" w:uiPriority="99"/>
    <w:lsdException w:name="Hyperlink" w:uiPriority="99"/>
    <w:lsdException w:name="FollowedHyperlink" w:uiPriority="99"/>
    <w:lsdException w:name="Strong" w:uiPriority="99" w:qFormat="1"/>
    <w:lsdException w:name="Emphasis" w:uiPriority="20" w:qFormat="1"/>
    <w:lsdException w:name="Document Map" w:uiPriority="99"/>
    <w:lsdException w:name="HTML Top of Form" w:uiPriority="99"/>
    <w:lsdException w:name="Normal (Web)" w:uiPriority="99"/>
    <w:lsdException w:name="HTML Cite" w:uiPriority="99"/>
    <w:lsdException w:name="HTML Preformatted"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940"/>
    <w:rPr>
      <w:sz w:val="24"/>
      <w:szCs w:val="24"/>
    </w:rPr>
  </w:style>
  <w:style w:type="paragraph" w:styleId="Heading1">
    <w:name w:val="heading 1"/>
    <w:basedOn w:val="Normal"/>
    <w:next w:val="Normal"/>
    <w:link w:val="Heading1Char"/>
    <w:uiPriority w:val="9"/>
    <w:qFormat/>
    <w:rsid w:val="00185FA7"/>
    <w:pPr>
      <w:keepNext/>
      <w:spacing w:before="240" w:after="60"/>
      <w:outlineLvl w:val="0"/>
    </w:pPr>
    <w:rPr>
      <w:rFonts w:ascii="Arial" w:hAnsi="Arial" w:cs="Arial"/>
      <w:b/>
      <w:bCs/>
      <w:kern w:val="32"/>
      <w:sz w:val="32"/>
      <w:szCs w:val="32"/>
    </w:rPr>
  </w:style>
  <w:style w:type="paragraph" w:styleId="Heading2">
    <w:name w:val="heading 2"/>
    <w:aliases w:val="mau 3.2"/>
    <w:basedOn w:val="Normal"/>
    <w:next w:val="Normal"/>
    <w:link w:val="Heading2Char"/>
    <w:uiPriority w:val="9"/>
    <w:qFormat/>
    <w:rsid w:val="00542BE3"/>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qFormat/>
    <w:rsid w:val="00A646C2"/>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CD3940"/>
    <w:pPr>
      <w:keepNext/>
      <w:spacing w:before="240" w:after="60"/>
      <w:outlineLvl w:val="3"/>
    </w:pPr>
    <w:rPr>
      <w:b/>
      <w:bCs/>
      <w:sz w:val="28"/>
      <w:szCs w:val="28"/>
    </w:rPr>
  </w:style>
  <w:style w:type="paragraph" w:styleId="Heading5">
    <w:name w:val="heading 5"/>
    <w:basedOn w:val="Normal"/>
    <w:next w:val="Normal"/>
    <w:link w:val="Heading5Char"/>
    <w:unhideWhenUsed/>
    <w:qFormat/>
    <w:rsid w:val="00E43808"/>
    <w:pPr>
      <w:spacing w:before="240" w:after="60" w:line="312" w:lineRule="auto"/>
      <w:outlineLvl w:val="4"/>
    </w:pPr>
    <w:rPr>
      <w:rFonts w:ascii="Calibri" w:hAnsi="Calibri"/>
      <w:b/>
      <w:bCs/>
      <w:i/>
      <w:iCs/>
      <w:sz w:val="26"/>
      <w:szCs w:val="26"/>
    </w:rPr>
  </w:style>
  <w:style w:type="paragraph" w:styleId="Heading6">
    <w:name w:val="heading 6"/>
    <w:basedOn w:val="Normal"/>
    <w:next w:val="Normal"/>
    <w:link w:val="Heading6Char"/>
    <w:qFormat/>
    <w:rsid w:val="00CE046E"/>
    <w:pPr>
      <w:spacing w:before="240" w:after="60"/>
      <w:outlineLvl w:val="5"/>
    </w:pPr>
    <w:rPr>
      <w:b/>
      <w:bCs/>
      <w:sz w:val="22"/>
      <w:szCs w:val="22"/>
    </w:rPr>
  </w:style>
  <w:style w:type="paragraph" w:styleId="Heading7">
    <w:name w:val="heading 7"/>
    <w:basedOn w:val="Normal"/>
    <w:next w:val="Normal"/>
    <w:link w:val="Heading7Char"/>
    <w:qFormat/>
    <w:rsid w:val="00F07620"/>
    <w:pPr>
      <w:spacing w:before="240" w:after="60"/>
      <w:outlineLvl w:val="6"/>
    </w:pPr>
  </w:style>
  <w:style w:type="paragraph" w:styleId="Heading9">
    <w:name w:val="heading 9"/>
    <w:basedOn w:val="Normal"/>
    <w:next w:val="Normal"/>
    <w:link w:val="Heading9Char"/>
    <w:qFormat/>
    <w:rsid w:val="00CE046E"/>
    <w:pPr>
      <w:keepNext/>
      <w:ind w:right="-6662"/>
      <w:jc w:val="both"/>
      <w:outlineLvl w:val="8"/>
    </w:pPr>
    <w:rPr>
      <w:rFonts w:ascii=".VnTime" w:hAnsi=".VnTime"/>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3940"/>
    <w:pPr>
      <w:tabs>
        <w:tab w:val="center" w:pos="4320"/>
        <w:tab w:val="right" w:pos="8640"/>
      </w:tabs>
    </w:pPr>
  </w:style>
  <w:style w:type="paragraph" w:styleId="Footer">
    <w:name w:val="footer"/>
    <w:basedOn w:val="Normal"/>
    <w:link w:val="FooterChar"/>
    <w:uiPriority w:val="99"/>
    <w:rsid w:val="00CD3940"/>
    <w:pPr>
      <w:tabs>
        <w:tab w:val="center" w:pos="4320"/>
        <w:tab w:val="right" w:pos="8640"/>
      </w:tabs>
    </w:pPr>
  </w:style>
  <w:style w:type="character" w:styleId="PageNumber">
    <w:name w:val="page number"/>
    <w:basedOn w:val="DefaultParagraphFont"/>
    <w:rsid w:val="00CD3940"/>
  </w:style>
  <w:style w:type="paragraph" w:styleId="FootnoteText">
    <w:name w:val="footnote text"/>
    <w:aliases w:val="Footnote Text Char Char Char Char Char,Footnote Text Char Char Char Char Char Char Ch Char,Footnote Text Char Char Char Char Char Char Ch Char Char Char"/>
    <w:basedOn w:val="Normal"/>
    <w:link w:val="FootnoteTextChar"/>
    <w:rsid w:val="00CD3940"/>
    <w:rPr>
      <w:sz w:val="20"/>
      <w:szCs w:val="20"/>
    </w:rPr>
  </w:style>
  <w:style w:type="character" w:styleId="FootnoteReference">
    <w:name w:val="footnote reference"/>
    <w:rsid w:val="00CD3940"/>
    <w:rPr>
      <w:vertAlign w:val="superscript"/>
    </w:rPr>
  </w:style>
  <w:style w:type="table" w:styleId="TableGrid">
    <w:name w:val="Table Grid"/>
    <w:basedOn w:val="TableNormal"/>
    <w:rsid w:val="00C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CD3940"/>
    <w:pPr>
      <w:suppressLineNumbers/>
      <w:spacing w:line="360" w:lineRule="auto"/>
      <w:jc w:val="center"/>
    </w:pPr>
    <w:rPr>
      <w:b/>
      <w:sz w:val="32"/>
      <w:szCs w:val="28"/>
    </w:rPr>
  </w:style>
  <w:style w:type="paragraph" w:customStyle="1" w:styleId="Char">
    <w:name w:val="Char"/>
    <w:basedOn w:val="Normal"/>
    <w:semiHidden/>
    <w:rsid w:val="00CD3940"/>
    <w:rPr>
      <w:rFonts w:ascii="Arial" w:hAnsi="Arial"/>
      <w:sz w:val="22"/>
      <w:szCs w:val="20"/>
      <w:lang w:val="en-AU"/>
    </w:rPr>
  </w:style>
  <w:style w:type="paragraph" w:styleId="TOC2">
    <w:name w:val="toc 2"/>
    <w:basedOn w:val="Normal"/>
    <w:next w:val="Normal"/>
    <w:autoRedefine/>
    <w:uiPriority w:val="39"/>
    <w:qFormat/>
    <w:rsid w:val="00CD3940"/>
    <w:pPr>
      <w:tabs>
        <w:tab w:val="right" w:leader="dot" w:pos="8778"/>
      </w:tabs>
      <w:spacing w:line="360" w:lineRule="auto"/>
      <w:jc w:val="center"/>
    </w:pPr>
  </w:style>
  <w:style w:type="paragraph" w:styleId="TOC1">
    <w:name w:val="toc 1"/>
    <w:basedOn w:val="Normal"/>
    <w:next w:val="Normal"/>
    <w:autoRedefine/>
    <w:uiPriority w:val="39"/>
    <w:qFormat/>
    <w:rsid w:val="00CD3940"/>
  </w:style>
  <w:style w:type="character" w:styleId="Emphasis">
    <w:name w:val="Emphasis"/>
    <w:uiPriority w:val="20"/>
    <w:qFormat/>
    <w:rsid w:val="00823936"/>
    <w:rPr>
      <w:i/>
      <w:iCs/>
    </w:rPr>
  </w:style>
  <w:style w:type="character" w:styleId="Strong">
    <w:name w:val="Strong"/>
    <w:uiPriority w:val="99"/>
    <w:qFormat/>
    <w:rsid w:val="00823936"/>
    <w:rPr>
      <w:b/>
      <w:bCs/>
    </w:rPr>
  </w:style>
  <w:style w:type="paragraph" w:styleId="NormalWeb">
    <w:name w:val="Normal (Web)"/>
    <w:basedOn w:val="Normal"/>
    <w:link w:val="NormalWebChar"/>
    <w:uiPriority w:val="99"/>
    <w:rsid w:val="00823936"/>
    <w:pPr>
      <w:spacing w:before="100" w:beforeAutospacing="1" w:after="100" w:afterAutospacing="1"/>
    </w:pPr>
    <w:rPr>
      <w:rFonts w:eastAsia="Batang"/>
      <w:lang w:eastAsia="ko-KR"/>
    </w:rPr>
  </w:style>
  <w:style w:type="paragraph" w:customStyle="1" w:styleId="rtejustify">
    <w:name w:val="rtejustify"/>
    <w:basedOn w:val="Normal"/>
    <w:semiHidden/>
    <w:rsid w:val="00823936"/>
    <w:pPr>
      <w:spacing w:before="120" w:after="120"/>
      <w:jc w:val="both"/>
    </w:pPr>
  </w:style>
  <w:style w:type="paragraph" w:customStyle="1" w:styleId="Bang">
    <w:name w:val="Bang"/>
    <w:basedOn w:val="NormalWeb"/>
    <w:rsid w:val="00823936"/>
    <w:pPr>
      <w:spacing w:before="60" w:beforeAutospacing="0" w:after="60" w:afterAutospacing="0" w:line="400" w:lineRule="exact"/>
      <w:jc w:val="center"/>
    </w:pPr>
    <w:rPr>
      <w:rFonts w:ascii=".VnTime" w:eastAsia="Times New Roman" w:hAnsi=".VnTime"/>
      <w:b/>
      <w:bCs/>
      <w:i/>
      <w:sz w:val="28"/>
      <w:szCs w:val="28"/>
      <w:lang w:val="fr-FR" w:eastAsia="en-US"/>
    </w:rPr>
  </w:style>
  <w:style w:type="paragraph" w:styleId="BodyTextIndent">
    <w:name w:val="Body Text Indent"/>
    <w:basedOn w:val="Normal"/>
    <w:link w:val="BodyTextIndentChar"/>
    <w:semiHidden/>
    <w:rsid w:val="00823936"/>
    <w:pPr>
      <w:spacing w:before="240"/>
      <w:ind w:firstLine="561"/>
      <w:jc w:val="both"/>
    </w:pPr>
    <w:rPr>
      <w:rFonts w:ascii=".VnTime" w:eastAsia="Batang" w:hAnsi=".VnTime"/>
      <w:sz w:val="28"/>
      <w:szCs w:val="20"/>
    </w:rPr>
  </w:style>
  <w:style w:type="paragraph" w:styleId="BalloonText">
    <w:name w:val="Balloon Text"/>
    <w:basedOn w:val="Normal"/>
    <w:link w:val="BalloonTextChar"/>
    <w:uiPriority w:val="99"/>
    <w:rsid w:val="00823936"/>
    <w:rPr>
      <w:rFonts w:ascii="Tahoma" w:hAnsi="Tahoma" w:cs="Tahoma"/>
      <w:sz w:val="16"/>
      <w:szCs w:val="16"/>
    </w:rPr>
  </w:style>
  <w:style w:type="paragraph" w:styleId="BodyText3">
    <w:name w:val="Body Text 3"/>
    <w:basedOn w:val="Normal"/>
    <w:link w:val="BodyText3Char"/>
    <w:rsid w:val="00F07620"/>
    <w:pPr>
      <w:spacing w:after="120"/>
    </w:pPr>
    <w:rPr>
      <w:sz w:val="16"/>
      <w:szCs w:val="16"/>
    </w:rPr>
  </w:style>
  <w:style w:type="paragraph" w:styleId="BodyTextIndent2">
    <w:name w:val="Body Text Indent 2"/>
    <w:basedOn w:val="Normal"/>
    <w:link w:val="BodyTextIndent2Char"/>
    <w:rsid w:val="00F07620"/>
    <w:pPr>
      <w:spacing w:after="120" w:line="480" w:lineRule="auto"/>
      <w:ind w:left="360"/>
    </w:pPr>
  </w:style>
  <w:style w:type="paragraph" w:customStyle="1" w:styleId="Char0">
    <w:name w:val="Char"/>
    <w:basedOn w:val="Normal"/>
    <w:autoRedefine/>
    <w:rsid w:val="005A22BD"/>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paragraph" w:customStyle="1" w:styleId="3a">
    <w:name w:val="3a"/>
    <w:basedOn w:val="Normal"/>
    <w:link w:val="3aChar"/>
    <w:uiPriority w:val="99"/>
    <w:qFormat/>
    <w:rsid w:val="00784EC7"/>
    <w:pPr>
      <w:spacing w:before="60" w:after="60" w:line="400" w:lineRule="exact"/>
      <w:jc w:val="both"/>
    </w:pPr>
    <w:rPr>
      <w:b/>
      <w:bCs/>
      <w:i/>
      <w:sz w:val="28"/>
      <w:szCs w:val="28"/>
    </w:rPr>
  </w:style>
  <w:style w:type="character" w:customStyle="1" w:styleId="3aChar">
    <w:name w:val="3a Char"/>
    <w:link w:val="3a"/>
    <w:rsid w:val="00784EC7"/>
    <w:rPr>
      <w:b/>
      <w:bCs/>
      <w:i/>
      <w:sz w:val="28"/>
      <w:szCs w:val="28"/>
      <w:lang w:val="en-US" w:eastAsia="en-US" w:bidi="ar-SA"/>
    </w:rPr>
  </w:style>
  <w:style w:type="character" w:styleId="Hyperlink">
    <w:name w:val="Hyperlink"/>
    <w:uiPriority w:val="99"/>
    <w:rsid w:val="00B232B8"/>
    <w:rPr>
      <w:color w:val="0000FF"/>
      <w:u w:val="single"/>
    </w:rPr>
  </w:style>
  <w:style w:type="character" w:customStyle="1" w:styleId="hps">
    <w:name w:val="hps"/>
    <w:basedOn w:val="DefaultParagraphFont"/>
    <w:rsid w:val="00B232B8"/>
  </w:style>
  <w:style w:type="paragraph" w:customStyle="1" w:styleId="CharCharCharCharCharCharChar">
    <w:name w:val="Char Char Char Char Char Char Char"/>
    <w:basedOn w:val="Normal"/>
    <w:semiHidden/>
    <w:rsid w:val="00DC1ABC"/>
    <w:rPr>
      <w:rFonts w:ascii="Arial" w:hAnsi="Arial"/>
      <w:sz w:val="22"/>
      <w:szCs w:val="20"/>
      <w:lang w:val="en-AU"/>
    </w:rPr>
  </w:style>
  <w:style w:type="paragraph" w:styleId="BodyText">
    <w:name w:val="Body Text"/>
    <w:aliases w:val="bt,Body Text Char Char Char Char Char Char Char Char Char Char"/>
    <w:basedOn w:val="Normal"/>
    <w:link w:val="BodyTextChar"/>
    <w:uiPriority w:val="99"/>
    <w:qFormat/>
    <w:rsid w:val="00542BE3"/>
    <w:pPr>
      <w:spacing w:after="120"/>
    </w:pPr>
  </w:style>
  <w:style w:type="paragraph" w:styleId="BodyTextIndent3">
    <w:name w:val="Body Text Indent 3"/>
    <w:basedOn w:val="Normal"/>
    <w:link w:val="BodyTextIndent3Char"/>
    <w:rsid w:val="00542BE3"/>
    <w:pPr>
      <w:spacing w:after="120"/>
      <w:ind w:left="360"/>
    </w:pPr>
    <w:rPr>
      <w:sz w:val="16"/>
      <w:szCs w:val="16"/>
    </w:rPr>
  </w:style>
  <w:style w:type="character" w:customStyle="1" w:styleId="apple-style-span">
    <w:name w:val="apple-style-span"/>
    <w:basedOn w:val="DefaultParagraphFont"/>
    <w:rsid w:val="0012249B"/>
  </w:style>
  <w:style w:type="paragraph" w:customStyle="1" w:styleId="CharCharChar1CharCharCharCharCharCharCharCharCharChar">
    <w:name w:val="Char Char Char1 Char Char Char Char Char Char Char Char Char Char"/>
    <w:autoRedefine/>
    <w:semiHidden/>
    <w:rsid w:val="00D507CF"/>
    <w:pPr>
      <w:tabs>
        <w:tab w:val="num" w:pos="720"/>
      </w:tabs>
      <w:spacing w:after="120"/>
      <w:ind w:left="357"/>
    </w:pPr>
    <w:rPr>
      <w:rFonts w:ascii=".VnTime" w:eastAsia=".VnTime" w:hAnsi=".VnTime"/>
    </w:rPr>
  </w:style>
  <w:style w:type="character" w:customStyle="1" w:styleId="StyleBold">
    <w:name w:val="Style Bold"/>
    <w:semiHidden/>
    <w:rsid w:val="00A646C2"/>
    <w:rPr>
      <w:rFonts w:ascii="Times New Roman" w:hAnsi="Times New Roman" w:cs="Times New Roman"/>
      <w:b/>
      <w:bCs/>
      <w:sz w:val="28"/>
      <w:szCs w:val="28"/>
    </w:rPr>
  </w:style>
  <w:style w:type="paragraph" w:styleId="Caption">
    <w:name w:val="caption"/>
    <w:basedOn w:val="Normal"/>
    <w:next w:val="Normal"/>
    <w:uiPriority w:val="35"/>
    <w:qFormat/>
    <w:rsid w:val="00A646C2"/>
    <w:pPr>
      <w:spacing w:before="120" w:after="120"/>
      <w:jc w:val="center"/>
    </w:pPr>
    <w:rPr>
      <w:rFonts w:ascii="Arial" w:hAnsi="Arial"/>
      <w:b/>
      <w:bCs/>
    </w:rPr>
  </w:style>
  <w:style w:type="character" w:customStyle="1" w:styleId="Heading3Char">
    <w:name w:val="Heading 3 Char"/>
    <w:link w:val="Heading3"/>
    <w:uiPriority w:val="9"/>
    <w:rsid w:val="00A646C2"/>
    <w:rPr>
      <w:rFonts w:ascii="Cambria" w:hAnsi="Cambria"/>
      <w:b/>
      <w:bCs/>
      <w:sz w:val="26"/>
      <w:szCs w:val="26"/>
      <w:lang w:val="en-US" w:eastAsia="en-US" w:bidi="ar-SA"/>
    </w:rPr>
  </w:style>
  <w:style w:type="character" w:customStyle="1" w:styleId="longtext">
    <w:name w:val="long_text"/>
    <w:basedOn w:val="DefaultParagraphFont"/>
    <w:rsid w:val="00A646C2"/>
  </w:style>
  <w:style w:type="paragraph" w:customStyle="1" w:styleId="pbody">
    <w:name w:val="pbody"/>
    <w:basedOn w:val="Normal"/>
    <w:rsid w:val="0073252F"/>
    <w:pPr>
      <w:spacing w:before="100" w:beforeAutospacing="1" w:after="100" w:afterAutospacing="1"/>
    </w:pPr>
  </w:style>
  <w:style w:type="character" w:customStyle="1" w:styleId="shorttext">
    <w:name w:val="short_text"/>
    <w:basedOn w:val="DefaultParagraphFont"/>
    <w:rsid w:val="00C044C2"/>
  </w:style>
  <w:style w:type="paragraph" w:customStyle="1" w:styleId="BodyText1">
    <w:name w:val="Body Text1"/>
    <w:basedOn w:val="Normal"/>
    <w:semiHidden/>
    <w:rsid w:val="00DA53F6"/>
    <w:pPr>
      <w:spacing w:after="120" w:line="340" w:lineRule="exact"/>
      <w:jc w:val="both"/>
    </w:pPr>
    <w:rPr>
      <w:rFonts w:eastAsia="MS Mincho"/>
      <w:lang w:eastAsia="ja-JP"/>
    </w:rPr>
  </w:style>
  <w:style w:type="paragraph" w:styleId="BlockText">
    <w:name w:val="Block Text"/>
    <w:basedOn w:val="Normal"/>
    <w:semiHidden/>
    <w:rsid w:val="00DA53F6"/>
    <w:pPr>
      <w:spacing w:before="100" w:beforeAutospacing="1" w:after="100" w:afterAutospacing="1"/>
    </w:pPr>
  </w:style>
  <w:style w:type="character" w:customStyle="1" w:styleId="content">
    <w:name w:val="content"/>
    <w:basedOn w:val="DefaultParagraphFont"/>
    <w:semiHidden/>
    <w:rsid w:val="00E071BB"/>
  </w:style>
  <w:style w:type="paragraph" w:customStyle="1" w:styleId="CharCharCharChar">
    <w:name w:val="Char Char Char Char"/>
    <w:basedOn w:val="Normal"/>
    <w:semiHidden/>
    <w:rsid w:val="00E22790"/>
    <w:pPr>
      <w:spacing w:after="160" w:line="240" w:lineRule="exact"/>
    </w:pPr>
    <w:rPr>
      <w:rFonts w:ascii="Tahoma" w:eastAsia="PMingLiU" w:hAnsi="Tahoma"/>
      <w:sz w:val="20"/>
      <w:szCs w:val="20"/>
    </w:rPr>
  </w:style>
  <w:style w:type="character" w:styleId="CommentReference">
    <w:name w:val="annotation reference"/>
    <w:rsid w:val="00E22790"/>
    <w:rPr>
      <w:sz w:val="16"/>
      <w:szCs w:val="16"/>
    </w:rPr>
  </w:style>
  <w:style w:type="paragraph" w:styleId="CommentText">
    <w:name w:val="annotation text"/>
    <w:basedOn w:val="Normal"/>
    <w:link w:val="CommentTextChar"/>
    <w:uiPriority w:val="99"/>
    <w:rsid w:val="00E22790"/>
    <w:rPr>
      <w:sz w:val="20"/>
      <w:szCs w:val="20"/>
    </w:rPr>
  </w:style>
  <w:style w:type="character" w:customStyle="1" w:styleId="highlight">
    <w:name w:val="highlight"/>
    <w:basedOn w:val="DefaultParagraphFont"/>
    <w:rsid w:val="00E22790"/>
  </w:style>
  <w:style w:type="character" w:styleId="EndnoteReference">
    <w:name w:val="endnote reference"/>
    <w:uiPriority w:val="99"/>
    <w:unhideWhenUsed/>
    <w:rsid w:val="00C25747"/>
    <w:rPr>
      <w:vertAlign w:val="superscript"/>
    </w:rPr>
  </w:style>
  <w:style w:type="character" w:customStyle="1" w:styleId="highlightedsearchterm">
    <w:name w:val="highlightedsearchterm"/>
    <w:basedOn w:val="DefaultParagraphFont"/>
    <w:semiHidden/>
    <w:rsid w:val="00BA4E81"/>
  </w:style>
  <w:style w:type="paragraph" w:styleId="BodyText2">
    <w:name w:val="Body Text 2"/>
    <w:basedOn w:val="Normal"/>
    <w:link w:val="BodyText2Char"/>
    <w:uiPriority w:val="99"/>
    <w:rsid w:val="006663A1"/>
    <w:pPr>
      <w:spacing w:after="120" w:line="480" w:lineRule="auto"/>
    </w:pPr>
  </w:style>
  <w:style w:type="paragraph" w:styleId="Revision">
    <w:name w:val="Revision"/>
    <w:hidden/>
    <w:uiPriority w:val="99"/>
    <w:semiHidden/>
    <w:rsid w:val="002C70AE"/>
    <w:rPr>
      <w:sz w:val="24"/>
      <w:szCs w:val="24"/>
    </w:rPr>
  </w:style>
  <w:style w:type="character" w:customStyle="1" w:styleId="go">
    <w:name w:val="go"/>
    <w:basedOn w:val="DefaultParagraphFont"/>
    <w:rsid w:val="00D83708"/>
  </w:style>
  <w:style w:type="paragraph" w:styleId="HTMLPreformatted">
    <w:name w:val="HTML Preformatted"/>
    <w:basedOn w:val="Normal"/>
    <w:link w:val="HTMLPreformattedChar"/>
    <w:uiPriority w:val="99"/>
    <w:unhideWhenUsed/>
    <w:rsid w:val="0039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942E0"/>
    <w:rPr>
      <w:rFonts w:ascii="Courier New" w:hAnsi="Courier New" w:cs="Courier New"/>
    </w:rPr>
  </w:style>
  <w:style w:type="character" w:customStyle="1" w:styleId="hpsatn">
    <w:name w:val="hps atn"/>
    <w:basedOn w:val="DefaultParagraphFont"/>
    <w:rsid w:val="003942E0"/>
  </w:style>
  <w:style w:type="character" w:customStyle="1" w:styleId="apple-converted-space">
    <w:name w:val="apple-converted-space"/>
    <w:rsid w:val="003942E0"/>
  </w:style>
  <w:style w:type="paragraph" w:customStyle="1" w:styleId="desc">
    <w:name w:val="desc"/>
    <w:basedOn w:val="Normal"/>
    <w:rsid w:val="003942E0"/>
    <w:pPr>
      <w:spacing w:before="100" w:beforeAutospacing="1" w:after="100" w:afterAutospacing="1"/>
    </w:pPr>
  </w:style>
  <w:style w:type="character" w:customStyle="1" w:styleId="jrnl">
    <w:name w:val="jrnl"/>
    <w:basedOn w:val="DefaultParagraphFont"/>
    <w:rsid w:val="003942E0"/>
  </w:style>
  <w:style w:type="character" w:customStyle="1" w:styleId="citationauthor">
    <w:name w:val="citation_author"/>
    <w:basedOn w:val="DefaultParagraphFont"/>
    <w:rsid w:val="003942E0"/>
  </w:style>
  <w:style w:type="character" w:customStyle="1" w:styleId="citationdate">
    <w:name w:val="citation_date"/>
    <w:basedOn w:val="DefaultParagraphFont"/>
    <w:rsid w:val="003942E0"/>
  </w:style>
  <w:style w:type="character" w:customStyle="1" w:styleId="citationarticletitle">
    <w:name w:val="citation_article_title"/>
    <w:basedOn w:val="DefaultParagraphFont"/>
    <w:rsid w:val="003942E0"/>
  </w:style>
  <w:style w:type="character" w:customStyle="1" w:styleId="citationjournaltitle">
    <w:name w:val="citation_journal_title"/>
    <w:basedOn w:val="DefaultParagraphFont"/>
    <w:rsid w:val="003942E0"/>
  </w:style>
  <w:style w:type="character" w:customStyle="1" w:styleId="citationissue">
    <w:name w:val="citation_issue"/>
    <w:basedOn w:val="DefaultParagraphFont"/>
    <w:rsid w:val="003942E0"/>
  </w:style>
  <w:style w:type="character" w:customStyle="1" w:styleId="citationstartpage">
    <w:name w:val="citation_start_page"/>
    <w:basedOn w:val="DefaultParagraphFont"/>
    <w:rsid w:val="003942E0"/>
  </w:style>
  <w:style w:type="character" w:customStyle="1" w:styleId="citationdoi">
    <w:name w:val="citation_doi"/>
    <w:basedOn w:val="DefaultParagraphFont"/>
    <w:rsid w:val="003942E0"/>
  </w:style>
  <w:style w:type="character" w:customStyle="1" w:styleId="FooterChar">
    <w:name w:val="Footer Char"/>
    <w:link w:val="Footer"/>
    <w:uiPriority w:val="99"/>
    <w:rsid w:val="00F23A7E"/>
    <w:rPr>
      <w:sz w:val="24"/>
      <w:szCs w:val="24"/>
    </w:rPr>
  </w:style>
  <w:style w:type="paragraph" w:customStyle="1" w:styleId="Normal1">
    <w:name w:val="Normal1"/>
    <w:basedOn w:val="Normal"/>
    <w:rsid w:val="00F23A7E"/>
    <w:pPr>
      <w:spacing w:before="100" w:beforeAutospacing="1" w:after="100" w:afterAutospacing="1"/>
    </w:pPr>
  </w:style>
  <w:style w:type="paragraph" w:customStyle="1" w:styleId="0">
    <w:name w:val="0"/>
    <w:basedOn w:val="Normal"/>
    <w:link w:val="0Char"/>
    <w:rsid w:val="00DE40DC"/>
    <w:pPr>
      <w:spacing w:line="360" w:lineRule="auto"/>
      <w:jc w:val="both"/>
      <w:outlineLvl w:val="0"/>
    </w:pPr>
    <w:rPr>
      <w:b/>
      <w:color w:val="000000"/>
      <w:sz w:val="28"/>
      <w:szCs w:val="28"/>
    </w:rPr>
  </w:style>
  <w:style w:type="character" w:customStyle="1" w:styleId="0Char">
    <w:name w:val="0 Char"/>
    <w:link w:val="0"/>
    <w:rsid w:val="00DE40DC"/>
    <w:rPr>
      <w:b/>
      <w:color w:val="000000"/>
      <w:sz w:val="28"/>
      <w:szCs w:val="28"/>
    </w:rPr>
  </w:style>
  <w:style w:type="paragraph" w:customStyle="1" w:styleId="Bb">
    <w:name w:val="Bb"/>
    <w:basedOn w:val="Caption"/>
    <w:qFormat/>
    <w:rsid w:val="009011B7"/>
    <w:pPr>
      <w:spacing w:before="0" w:after="0" w:line="360" w:lineRule="auto"/>
      <w:outlineLvl w:val="1"/>
    </w:pPr>
    <w:rPr>
      <w:rFonts w:ascii="Times New Roman" w:eastAsia="Arial" w:hAnsi="Times New Roman"/>
      <w:b w:val="0"/>
      <w:i/>
      <w:sz w:val="28"/>
      <w:szCs w:val="28"/>
    </w:rPr>
  </w:style>
  <w:style w:type="paragraph" w:customStyle="1" w:styleId="B">
    <w:name w:val="B"/>
    <w:basedOn w:val="Normal"/>
    <w:link w:val="BChar"/>
    <w:rsid w:val="009011B7"/>
    <w:pPr>
      <w:widowControl w:val="0"/>
      <w:spacing w:line="360" w:lineRule="auto"/>
      <w:jc w:val="center"/>
    </w:pPr>
    <w:rPr>
      <w:b/>
      <w:color w:val="000000"/>
      <w:spacing w:val="10"/>
      <w:sz w:val="28"/>
      <w:szCs w:val="28"/>
      <w:lang w:val="de-DE"/>
    </w:rPr>
  </w:style>
  <w:style w:type="character" w:customStyle="1" w:styleId="BChar">
    <w:name w:val="B Char"/>
    <w:link w:val="B"/>
    <w:uiPriority w:val="99"/>
    <w:rsid w:val="009011B7"/>
    <w:rPr>
      <w:b/>
      <w:color w:val="000000"/>
      <w:spacing w:val="10"/>
      <w:sz w:val="28"/>
      <w:szCs w:val="28"/>
      <w:lang w:val="de-DE"/>
    </w:rPr>
  </w:style>
  <w:style w:type="paragraph" w:customStyle="1" w:styleId="M">
    <w:name w:val="M"/>
    <w:basedOn w:val="Normal"/>
    <w:rsid w:val="00366147"/>
    <w:pPr>
      <w:spacing w:line="360" w:lineRule="auto"/>
      <w:jc w:val="center"/>
    </w:pPr>
    <w:rPr>
      <w:b/>
      <w:sz w:val="30"/>
      <w:szCs w:val="28"/>
      <w:lang w:val="pt-BR"/>
    </w:rPr>
  </w:style>
  <w:style w:type="paragraph" w:styleId="ListParagraph">
    <w:name w:val="List Paragraph"/>
    <w:aliases w:val="Figures"/>
    <w:basedOn w:val="Normal"/>
    <w:link w:val="ListParagraphChar"/>
    <w:uiPriority w:val="99"/>
    <w:qFormat/>
    <w:rsid w:val="00C73D78"/>
    <w:pPr>
      <w:ind w:left="720"/>
      <w:contextualSpacing/>
    </w:pPr>
  </w:style>
  <w:style w:type="paragraph" w:customStyle="1" w:styleId="Style1">
    <w:name w:val="Style1"/>
    <w:basedOn w:val="Normal"/>
    <w:link w:val="Style1Char"/>
    <w:qFormat/>
    <w:rsid w:val="00E43808"/>
    <w:rPr>
      <w:rFonts w:ascii=".VnTime" w:hAnsi=".VnTime"/>
      <w:b/>
      <w:szCs w:val="20"/>
    </w:rPr>
  </w:style>
  <w:style w:type="character" w:customStyle="1" w:styleId="Heading5Char">
    <w:name w:val="Heading 5 Char"/>
    <w:link w:val="Heading5"/>
    <w:rsid w:val="00E43808"/>
    <w:rPr>
      <w:rFonts w:ascii="Calibri" w:hAnsi="Calibri"/>
      <w:b/>
      <w:bCs/>
      <w:i/>
      <w:iCs/>
      <w:sz w:val="26"/>
      <w:szCs w:val="26"/>
    </w:rPr>
  </w:style>
  <w:style w:type="paragraph" w:styleId="EndnoteText">
    <w:name w:val="endnote text"/>
    <w:basedOn w:val="Normal"/>
    <w:link w:val="EndnoteTextChar"/>
    <w:uiPriority w:val="99"/>
    <w:unhideWhenUsed/>
    <w:rsid w:val="00225718"/>
    <w:rPr>
      <w:rFonts w:ascii=".VnTime" w:eastAsia="SimSun" w:hAnsi=".VnTime"/>
      <w:sz w:val="20"/>
      <w:szCs w:val="20"/>
    </w:rPr>
  </w:style>
  <w:style w:type="character" w:customStyle="1" w:styleId="EndnoteTextChar">
    <w:name w:val="Endnote Text Char"/>
    <w:link w:val="EndnoteText"/>
    <w:uiPriority w:val="99"/>
    <w:rsid w:val="00225718"/>
    <w:rPr>
      <w:rFonts w:ascii=".VnTime" w:eastAsia="SimSun" w:hAnsi=".VnTime"/>
    </w:rPr>
  </w:style>
  <w:style w:type="paragraph" w:styleId="ListBullet">
    <w:name w:val="List Bullet"/>
    <w:basedOn w:val="Normal"/>
    <w:rsid w:val="00225718"/>
    <w:pPr>
      <w:numPr>
        <w:numId w:val="2"/>
      </w:numPr>
    </w:pPr>
    <w:rPr>
      <w:rFonts w:ascii=".VnTime" w:hAnsi=".VnTime"/>
      <w:sz w:val="26"/>
      <w:szCs w:val="26"/>
    </w:rPr>
  </w:style>
  <w:style w:type="paragraph" w:customStyle="1" w:styleId="Style3">
    <w:name w:val="Style3"/>
    <w:basedOn w:val="Normal"/>
    <w:qFormat/>
    <w:rsid w:val="00225718"/>
    <w:pPr>
      <w:spacing w:line="360" w:lineRule="auto"/>
      <w:jc w:val="both"/>
    </w:pPr>
    <w:rPr>
      <w:rFonts w:eastAsia="SimSun"/>
      <w:b/>
      <w:sz w:val="26"/>
      <w:szCs w:val="26"/>
    </w:rPr>
  </w:style>
  <w:style w:type="paragraph" w:customStyle="1" w:styleId="Bang1">
    <w:name w:val="Bang1"/>
    <w:basedOn w:val="Normal"/>
    <w:rsid w:val="00225718"/>
    <w:pPr>
      <w:spacing w:line="264" w:lineRule="auto"/>
    </w:pPr>
    <w:rPr>
      <w:rFonts w:ascii=".VnTime" w:hAnsi=".VnTime"/>
      <w:b/>
      <w:sz w:val="22"/>
      <w:szCs w:val="20"/>
    </w:rPr>
  </w:style>
  <w:style w:type="character" w:customStyle="1" w:styleId="reference-text">
    <w:name w:val="reference-text"/>
    <w:basedOn w:val="DefaultParagraphFont"/>
    <w:rsid w:val="00225718"/>
  </w:style>
  <w:style w:type="paragraph" w:customStyle="1" w:styleId="4">
    <w:name w:val="4"/>
    <w:basedOn w:val="Normal"/>
    <w:link w:val="4Char"/>
    <w:rsid w:val="004C67B8"/>
    <w:pPr>
      <w:tabs>
        <w:tab w:val="left" w:pos="5340"/>
      </w:tabs>
      <w:spacing w:line="312" w:lineRule="auto"/>
      <w:jc w:val="both"/>
    </w:pPr>
    <w:rPr>
      <w:i/>
      <w:sz w:val="26"/>
      <w:szCs w:val="26"/>
    </w:rPr>
  </w:style>
  <w:style w:type="paragraph" w:customStyle="1" w:styleId="4f">
    <w:name w:val="4f"/>
    <w:basedOn w:val="Normal"/>
    <w:rsid w:val="004C67B8"/>
    <w:pPr>
      <w:spacing w:before="120" w:after="120" w:line="400" w:lineRule="exact"/>
      <w:jc w:val="center"/>
    </w:pPr>
    <w:rPr>
      <w:rFonts w:eastAsia="Batang"/>
      <w:b/>
      <w:i/>
      <w:sz w:val="28"/>
      <w:szCs w:val="28"/>
      <w:lang w:val="vi-VN"/>
    </w:rPr>
  </w:style>
  <w:style w:type="paragraph" w:customStyle="1" w:styleId="11">
    <w:name w:val="1.1"/>
    <w:basedOn w:val="Normal"/>
    <w:link w:val="11Char"/>
    <w:qFormat/>
    <w:rsid w:val="00FB10C1"/>
    <w:pPr>
      <w:spacing w:before="120" w:line="312" w:lineRule="auto"/>
      <w:jc w:val="both"/>
    </w:pPr>
    <w:rPr>
      <w:rFonts w:eastAsia="Calibri"/>
      <w:sz w:val="26"/>
      <w:szCs w:val="26"/>
    </w:rPr>
  </w:style>
  <w:style w:type="character" w:customStyle="1" w:styleId="11Char">
    <w:name w:val="1.1 Char"/>
    <w:link w:val="11"/>
    <w:rsid w:val="00FB10C1"/>
    <w:rPr>
      <w:rFonts w:eastAsia="Calibri"/>
      <w:sz w:val="26"/>
      <w:szCs w:val="26"/>
    </w:rPr>
  </w:style>
  <w:style w:type="paragraph" w:customStyle="1" w:styleId="111">
    <w:name w:val="1.1.1"/>
    <w:basedOn w:val="11"/>
    <w:link w:val="111Char"/>
    <w:qFormat/>
    <w:rsid w:val="00FB10C1"/>
    <w:rPr>
      <w:b/>
    </w:rPr>
  </w:style>
  <w:style w:type="character" w:customStyle="1" w:styleId="111Char">
    <w:name w:val="1.1.1 Char"/>
    <w:link w:val="111"/>
    <w:rsid w:val="00FB10C1"/>
    <w:rPr>
      <w:rFonts w:eastAsia="Calibri"/>
      <w:b/>
      <w:sz w:val="26"/>
      <w:szCs w:val="26"/>
    </w:rPr>
  </w:style>
  <w:style w:type="paragraph" w:customStyle="1" w:styleId="MTDisplayEquation">
    <w:name w:val="MTDisplayEquation"/>
    <w:basedOn w:val="Normal"/>
    <w:next w:val="Normal"/>
    <w:link w:val="MTDisplayEquationChar"/>
    <w:rsid w:val="00DC3D52"/>
    <w:pPr>
      <w:tabs>
        <w:tab w:val="center" w:pos="4600"/>
        <w:tab w:val="right" w:pos="9180"/>
      </w:tabs>
      <w:spacing w:line="360" w:lineRule="auto"/>
      <w:jc w:val="both"/>
    </w:pPr>
    <w:rPr>
      <w:rFonts w:eastAsia="Calibri"/>
      <w:sz w:val="28"/>
      <w:szCs w:val="22"/>
    </w:rPr>
  </w:style>
  <w:style w:type="character" w:customStyle="1" w:styleId="MTDisplayEquationChar">
    <w:name w:val="MTDisplayEquation Char"/>
    <w:link w:val="MTDisplayEquation"/>
    <w:rsid w:val="00DC3D52"/>
    <w:rPr>
      <w:rFonts w:eastAsia="Calibri"/>
      <w:sz w:val="28"/>
      <w:szCs w:val="22"/>
    </w:rPr>
  </w:style>
  <w:style w:type="paragraph" w:customStyle="1" w:styleId="papertitle">
    <w:name w:val="paper title"/>
    <w:rsid w:val="00263A36"/>
    <w:pPr>
      <w:spacing w:after="120"/>
      <w:jc w:val="center"/>
    </w:pPr>
    <w:rPr>
      <w:rFonts w:eastAsia="MS Mincho"/>
      <w:noProof/>
      <w:sz w:val="48"/>
      <w:szCs w:val="48"/>
    </w:rPr>
  </w:style>
  <w:style w:type="paragraph" w:customStyle="1" w:styleId="references">
    <w:name w:val="references"/>
    <w:rsid w:val="005500F3"/>
    <w:pPr>
      <w:numPr>
        <w:numId w:val="3"/>
      </w:numPr>
      <w:spacing w:after="50" w:line="180" w:lineRule="exact"/>
      <w:jc w:val="both"/>
    </w:pPr>
    <w:rPr>
      <w:rFonts w:eastAsia="MS Mincho"/>
      <w:noProof/>
      <w:sz w:val="16"/>
      <w:szCs w:val="16"/>
    </w:rPr>
  </w:style>
  <w:style w:type="paragraph" w:customStyle="1" w:styleId="Normal11pt">
    <w:name w:val="Normal + 11 pt"/>
    <w:aliases w:val="Justified"/>
    <w:basedOn w:val="Normal"/>
    <w:link w:val="Normal11ptChar"/>
    <w:rsid w:val="00E13A01"/>
    <w:pPr>
      <w:jc w:val="both"/>
    </w:pPr>
    <w:rPr>
      <w:sz w:val="22"/>
      <w:szCs w:val="22"/>
    </w:rPr>
  </w:style>
  <w:style w:type="character" w:customStyle="1" w:styleId="Normal11ptChar">
    <w:name w:val="Normal + 11 pt Char"/>
    <w:aliases w:val="Justified Char"/>
    <w:link w:val="Normal11pt"/>
    <w:rsid w:val="00E13A01"/>
    <w:rPr>
      <w:sz w:val="22"/>
      <w:szCs w:val="22"/>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
    <w:basedOn w:val="DefaultParagraphFont"/>
    <w:link w:val="FootnoteText"/>
    <w:uiPriority w:val="99"/>
    <w:rsid w:val="005A60D0"/>
  </w:style>
  <w:style w:type="character" w:customStyle="1" w:styleId="CommentTextChar">
    <w:name w:val="Comment Text Char"/>
    <w:basedOn w:val="DefaultParagraphFont"/>
    <w:link w:val="CommentText"/>
    <w:uiPriority w:val="99"/>
    <w:rsid w:val="007E6EF3"/>
  </w:style>
  <w:style w:type="table" w:customStyle="1" w:styleId="LightShading1">
    <w:name w:val="Light Shading1"/>
    <w:basedOn w:val="TableNormal"/>
    <w:uiPriority w:val="60"/>
    <w:rsid w:val="00E35957"/>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autoRedefine/>
    <w:uiPriority w:val="99"/>
    <w:rsid w:val="000F596B"/>
    <w:rPr>
      <w:b/>
      <w:szCs w:val="22"/>
    </w:rPr>
  </w:style>
  <w:style w:type="paragraph" w:customStyle="1" w:styleId="Author">
    <w:name w:val="Author"/>
    <w:basedOn w:val="Normal"/>
    <w:autoRedefine/>
    <w:uiPriority w:val="99"/>
    <w:rsid w:val="000F596B"/>
    <w:pPr>
      <w:jc w:val="right"/>
    </w:pPr>
    <w:rPr>
      <w:b/>
      <w:sz w:val="20"/>
      <w:szCs w:val="22"/>
      <w:lang w:val="fr-FR"/>
    </w:rPr>
  </w:style>
  <w:style w:type="paragraph" w:customStyle="1" w:styleId="Abstract">
    <w:name w:val="Abstract"/>
    <w:basedOn w:val="Normal"/>
    <w:link w:val="AbstractChar"/>
    <w:autoRedefine/>
    <w:rsid w:val="001256C6"/>
    <w:rPr>
      <w:color w:val="000000"/>
      <w:sz w:val="22"/>
      <w:szCs w:val="20"/>
    </w:rPr>
  </w:style>
  <w:style w:type="character" w:customStyle="1" w:styleId="AbstractChar">
    <w:name w:val="Abstract Char"/>
    <w:link w:val="Abstract"/>
    <w:rsid w:val="001256C6"/>
    <w:rPr>
      <w:color w:val="000000"/>
      <w:sz w:val="22"/>
    </w:rPr>
  </w:style>
  <w:style w:type="paragraph" w:customStyle="1" w:styleId="Chapter1">
    <w:name w:val="Chapter1"/>
    <w:basedOn w:val="Normal"/>
    <w:link w:val="Chapter1Char"/>
    <w:autoRedefine/>
    <w:rsid w:val="006C00B5"/>
    <w:pPr>
      <w:tabs>
        <w:tab w:val="num" w:pos="360"/>
      </w:tabs>
      <w:spacing w:line="200" w:lineRule="atLeast"/>
      <w:jc w:val="both"/>
    </w:pPr>
    <w:rPr>
      <w:bCs/>
      <w:sz w:val="22"/>
      <w:szCs w:val="22"/>
    </w:rPr>
  </w:style>
  <w:style w:type="paragraph" w:customStyle="1" w:styleId="ListBullet1">
    <w:name w:val="List Bullet 1"/>
    <w:basedOn w:val="Normal"/>
    <w:autoRedefine/>
    <w:rsid w:val="0087259B"/>
    <w:pPr>
      <w:numPr>
        <w:numId w:val="4"/>
      </w:numPr>
      <w:tabs>
        <w:tab w:val="clear" w:pos="1004"/>
      </w:tabs>
      <w:ind w:left="397" w:right="-79" w:hanging="284"/>
      <w:jc w:val="both"/>
    </w:pPr>
    <w:rPr>
      <w:sz w:val="20"/>
      <w:szCs w:val="20"/>
    </w:rPr>
  </w:style>
  <w:style w:type="character" w:customStyle="1" w:styleId="Chapter1Char">
    <w:name w:val="Chapter1 Char"/>
    <w:link w:val="Chapter1"/>
    <w:rsid w:val="006C00B5"/>
    <w:rPr>
      <w:bCs/>
      <w:sz w:val="22"/>
      <w:szCs w:val="22"/>
    </w:rPr>
  </w:style>
  <w:style w:type="paragraph" w:customStyle="1" w:styleId="Formula">
    <w:name w:val="Formula"/>
    <w:basedOn w:val="Normal"/>
    <w:autoRedefine/>
    <w:rsid w:val="001256C6"/>
    <w:rPr>
      <w:b/>
      <w:color w:val="000000"/>
      <w:sz w:val="22"/>
      <w:szCs w:val="20"/>
    </w:rPr>
  </w:style>
  <w:style w:type="paragraph" w:customStyle="1" w:styleId="StyleListBullet1Black">
    <w:name w:val="Style List Bullet 1 + Black"/>
    <w:basedOn w:val="ListBullet1"/>
    <w:rsid w:val="0087259B"/>
    <w:rPr>
      <w:color w:val="000000"/>
    </w:rPr>
  </w:style>
  <w:style w:type="paragraph" w:customStyle="1" w:styleId="Figure">
    <w:name w:val="Figure"/>
    <w:basedOn w:val="Normal"/>
    <w:autoRedefine/>
    <w:rsid w:val="008F5E42"/>
    <w:pPr>
      <w:tabs>
        <w:tab w:val="num" w:pos="837"/>
      </w:tabs>
      <w:jc w:val="center"/>
    </w:pPr>
    <w:rPr>
      <w:i/>
      <w:sz w:val="20"/>
      <w:szCs w:val="20"/>
    </w:rPr>
  </w:style>
  <w:style w:type="paragraph" w:customStyle="1" w:styleId="Chapter2">
    <w:name w:val="Chapter2"/>
    <w:basedOn w:val="Normal"/>
    <w:autoRedefine/>
    <w:uiPriority w:val="99"/>
    <w:rsid w:val="00702BB0"/>
    <w:pPr>
      <w:spacing w:before="60" w:after="60"/>
      <w:jc w:val="both"/>
    </w:pPr>
    <w:rPr>
      <w:rFonts w:ascii="Times New Roman Bold" w:hAnsi="Times New Roman Bold"/>
      <w:b/>
      <w:bCs/>
      <w:spacing w:val="-10"/>
      <w:sz w:val="22"/>
      <w:szCs w:val="22"/>
      <w:lang w:val="pt-BR"/>
    </w:rPr>
  </w:style>
  <w:style w:type="paragraph" w:customStyle="1" w:styleId="FigConten">
    <w:name w:val="Fig_Conten"/>
    <w:rsid w:val="0087259B"/>
    <w:pPr>
      <w:spacing w:before="240" w:after="120" w:line="280" w:lineRule="atLeast"/>
      <w:jc w:val="center"/>
    </w:pPr>
    <w:rPr>
      <w:rFonts w:eastAsia="Calibri"/>
      <w:i/>
      <w:noProof/>
      <w:szCs w:val="22"/>
    </w:rPr>
  </w:style>
  <w:style w:type="paragraph" w:customStyle="1" w:styleId="Table">
    <w:name w:val="Table"/>
    <w:basedOn w:val="Normal"/>
    <w:next w:val="Normal"/>
    <w:link w:val="TableChar"/>
    <w:autoRedefine/>
    <w:qFormat/>
    <w:rsid w:val="008F116F"/>
    <w:pPr>
      <w:keepNext/>
      <w:keepLines/>
      <w:spacing w:after="120"/>
      <w:jc w:val="center"/>
    </w:pPr>
    <w:rPr>
      <w:i/>
      <w:color w:val="000000"/>
      <w:sz w:val="20"/>
      <w:szCs w:val="18"/>
      <w:shd w:val="clear" w:color="auto" w:fill="FFFFFF"/>
    </w:rPr>
  </w:style>
  <w:style w:type="paragraph" w:customStyle="1" w:styleId="StyleChapter1Black">
    <w:name w:val="Style Chapter1 + Black"/>
    <w:basedOn w:val="Chapter1"/>
    <w:autoRedefine/>
    <w:rsid w:val="00EC4314"/>
    <w:rPr>
      <w:color w:val="000000"/>
    </w:rPr>
  </w:style>
  <w:style w:type="paragraph" w:customStyle="1" w:styleId="Reference">
    <w:name w:val="Reference"/>
    <w:basedOn w:val="ListBullet"/>
    <w:uiPriority w:val="99"/>
    <w:rsid w:val="0087259B"/>
    <w:pPr>
      <w:numPr>
        <w:numId w:val="5"/>
      </w:numPr>
      <w:tabs>
        <w:tab w:val="left" w:pos="454"/>
      </w:tabs>
      <w:ind w:left="0" w:right="-79" w:firstLine="0"/>
    </w:pPr>
    <w:rPr>
      <w:rFonts w:ascii="Times New Roman" w:hAnsi="Times New Roman"/>
      <w:sz w:val="20"/>
      <w:szCs w:val="18"/>
      <w:shd w:val="clear" w:color="auto" w:fill="FFFFFF"/>
    </w:rPr>
  </w:style>
  <w:style w:type="paragraph" w:customStyle="1" w:styleId="01TiubiboVietnam">
    <w:name w:val="@01 Tiêu đề bài báo (Vietnam)"/>
    <w:basedOn w:val="Normal"/>
    <w:next w:val="Normal"/>
    <w:rsid w:val="00792439"/>
    <w:pPr>
      <w:widowControl w:val="0"/>
      <w:spacing w:before="240" w:after="120"/>
      <w:ind w:firstLine="284"/>
      <w:jc w:val="center"/>
    </w:pPr>
    <w:rPr>
      <w:rFonts w:ascii="Calibri" w:hAnsi="Calibri"/>
      <w:b/>
      <w:caps/>
      <w:sz w:val="26"/>
      <w:szCs w:val="28"/>
    </w:rPr>
  </w:style>
  <w:style w:type="paragraph" w:customStyle="1" w:styleId="05Tmtt-Abstract">
    <w:name w:val="@05 Tóm tắt - Abstract"/>
    <w:basedOn w:val="Normal"/>
    <w:next w:val="Normal"/>
    <w:link w:val="05Tmtt-AbstractChar"/>
    <w:qFormat/>
    <w:rsid w:val="00792439"/>
    <w:pPr>
      <w:widowControl w:val="0"/>
      <w:tabs>
        <w:tab w:val="left" w:pos="284"/>
      </w:tabs>
      <w:spacing w:before="60" w:after="60"/>
      <w:ind w:firstLine="284"/>
      <w:jc w:val="both"/>
    </w:pPr>
    <w:rPr>
      <w:rFonts w:ascii="Cambria" w:hAnsi="Cambria"/>
      <w:sz w:val="16"/>
      <w:szCs w:val="28"/>
    </w:rPr>
  </w:style>
  <w:style w:type="character" w:customStyle="1" w:styleId="05Tmtt-AbstractChar">
    <w:name w:val="@05 Tóm tắt - Abstract Char"/>
    <w:link w:val="05Tmtt-Abstract"/>
    <w:rsid w:val="00792439"/>
    <w:rPr>
      <w:rFonts w:ascii="Cambria" w:hAnsi="Cambria"/>
      <w:sz w:val="16"/>
      <w:szCs w:val="28"/>
    </w:rPr>
  </w:style>
  <w:style w:type="paragraph" w:customStyle="1" w:styleId="Tntcgibibo">
    <w:name w:val="@ Tên tác giả bài báo"/>
    <w:basedOn w:val="Normal"/>
    <w:next w:val="Normal"/>
    <w:qFormat/>
    <w:rsid w:val="00792439"/>
    <w:pPr>
      <w:widowControl w:val="0"/>
      <w:tabs>
        <w:tab w:val="left" w:pos="720"/>
        <w:tab w:val="left" w:pos="1440"/>
        <w:tab w:val="left" w:pos="2160"/>
        <w:tab w:val="center" w:pos="4253"/>
        <w:tab w:val="right" w:pos="8505"/>
      </w:tabs>
      <w:spacing w:line="276" w:lineRule="auto"/>
      <w:jc w:val="center"/>
    </w:pPr>
    <w:rPr>
      <w:b/>
      <w:i/>
      <w:sz w:val="22"/>
      <w:szCs w:val="28"/>
    </w:rPr>
  </w:style>
  <w:style w:type="paragraph" w:customStyle="1" w:styleId="nvcngtccatcgi">
    <w:name w:val="@ Đơn vị công tác của tác giả"/>
    <w:basedOn w:val="Normal"/>
    <w:next w:val="Normal"/>
    <w:qFormat/>
    <w:rsid w:val="00792439"/>
    <w:pPr>
      <w:widowControl w:val="0"/>
      <w:tabs>
        <w:tab w:val="left" w:pos="720"/>
        <w:tab w:val="left" w:pos="1440"/>
        <w:tab w:val="left" w:pos="2160"/>
        <w:tab w:val="center" w:pos="4253"/>
        <w:tab w:val="right" w:pos="8505"/>
      </w:tabs>
      <w:spacing w:line="276" w:lineRule="auto"/>
      <w:jc w:val="center"/>
    </w:pPr>
    <w:rPr>
      <w:i/>
      <w:sz w:val="21"/>
      <w:szCs w:val="28"/>
    </w:rPr>
  </w:style>
  <w:style w:type="paragraph" w:customStyle="1" w:styleId="11TiliuthamkhoTiu">
    <w:name w:val="@11 Tài liệu tham khảo (Tiêu đề)"/>
    <w:basedOn w:val="Normal"/>
    <w:next w:val="Normal"/>
    <w:qFormat/>
    <w:rsid w:val="00792439"/>
    <w:pPr>
      <w:widowControl w:val="0"/>
      <w:spacing w:before="60" w:after="60"/>
      <w:ind w:firstLine="284"/>
      <w:jc w:val="center"/>
    </w:pPr>
    <w:rPr>
      <w:rFonts w:ascii="Calibri" w:hAnsi="Calibri"/>
      <w:b/>
      <w:sz w:val="20"/>
      <w:szCs w:val="28"/>
    </w:rPr>
  </w:style>
  <w:style w:type="paragraph" w:customStyle="1" w:styleId="10TiliuthamkhoNidung">
    <w:name w:val="@10 Tài liệu tham khảo (Nội dung)"/>
    <w:basedOn w:val="Normal"/>
    <w:next w:val="Normal"/>
    <w:qFormat/>
    <w:rsid w:val="00792439"/>
    <w:pPr>
      <w:widowControl w:val="0"/>
      <w:numPr>
        <w:ilvl w:val="8"/>
        <w:numId w:val="6"/>
      </w:numPr>
      <w:ind w:left="284" w:hanging="284"/>
      <w:jc w:val="both"/>
      <w:outlineLvl w:val="1"/>
    </w:pPr>
    <w:rPr>
      <w:rFonts w:ascii="Calibri" w:hAnsi="Calibri"/>
      <w:sz w:val="16"/>
      <w:szCs w:val="28"/>
    </w:rPr>
  </w:style>
  <w:style w:type="paragraph" w:customStyle="1" w:styleId="02TiubiboEnglish">
    <w:name w:val="@02 Tiêu đề bài báo (English)"/>
    <w:basedOn w:val="Normal"/>
    <w:next w:val="Normal"/>
    <w:rsid w:val="00792439"/>
    <w:pPr>
      <w:widowControl w:val="0"/>
      <w:spacing w:before="120" w:after="240"/>
      <w:ind w:firstLine="284"/>
      <w:jc w:val="center"/>
    </w:pPr>
    <w:rPr>
      <w:rFonts w:ascii="Calibri" w:hAnsi="Calibri"/>
      <w:caps/>
      <w:szCs w:val="28"/>
    </w:rPr>
  </w:style>
  <w:style w:type="character" w:customStyle="1" w:styleId="snippet5">
    <w:name w:val="snippet5"/>
    <w:rsid w:val="00F27ED8"/>
    <w:rPr>
      <w:color w:val="00189E"/>
    </w:rPr>
  </w:style>
  <w:style w:type="paragraph" w:customStyle="1" w:styleId="HNDLHeading2">
    <w:name w:val="HNDL_Heading2"/>
    <w:basedOn w:val="Normal"/>
    <w:rsid w:val="0071567C"/>
    <w:pPr>
      <w:spacing w:before="240" w:after="120"/>
      <w:jc w:val="both"/>
    </w:pPr>
    <w:rPr>
      <w:b/>
      <w:szCs w:val="22"/>
      <w:lang w:val="pt-BR"/>
    </w:rPr>
  </w:style>
  <w:style w:type="paragraph" w:customStyle="1" w:styleId="HNDLEquation">
    <w:name w:val="HNDL_Equation"/>
    <w:basedOn w:val="Normal"/>
    <w:uiPriority w:val="99"/>
    <w:rsid w:val="0071567C"/>
    <w:pPr>
      <w:tabs>
        <w:tab w:val="center" w:pos="4394"/>
        <w:tab w:val="right" w:pos="8789"/>
      </w:tabs>
      <w:jc w:val="both"/>
    </w:pPr>
    <w:rPr>
      <w:szCs w:val="22"/>
      <w:lang w:val="pt-BR"/>
    </w:rPr>
  </w:style>
  <w:style w:type="character" w:customStyle="1" w:styleId="mi">
    <w:name w:val="mi"/>
    <w:uiPriority w:val="99"/>
    <w:rsid w:val="0071567C"/>
  </w:style>
  <w:style w:type="character" w:customStyle="1" w:styleId="mo">
    <w:name w:val="mo"/>
    <w:uiPriority w:val="99"/>
    <w:rsid w:val="0071567C"/>
  </w:style>
  <w:style w:type="paragraph" w:customStyle="1" w:styleId="HNDLFigureContent">
    <w:name w:val="HNDL_FigureContent"/>
    <w:basedOn w:val="Normal"/>
    <w:uiPriority w:val="99"/>
    <w:rsid w:val="0071567C"/>
    <w:pPr>
      <w:spacing w:before="120" w:after="120"/>
      <w:jc w:val="center"/>
    </w:pPr>
    <w:rPr>
      <w:i/>
      <w:sz w:val="22"/>
      <w:szCs w:val="22"/>
      <w:lang w:val="pt-BR"/>
    </w:rPr>
  </w:style>
  <w:style w:type="character" w:customStyle="1" w:styleId="ListParagraphChar">
    <w:name w:val="List Paragraph Char"/>
    <w:aliases w:val="Figures Char"/>
    <w:link w:val="ListParagraph"/>
    <w:uiPriority w:val="99"/>
    <w:locked/>
    <w:rsid w:val="00A73E8D"/>
    <w:rPr>
      <w:sz w:val="24"/>
      <w:szCs w:val="24"/>
    </w:rPr>
  </w:style>
  <w:style w:type="paragraph" w:customStyle="1" w:styleId="1bngbiu">
    <w:name w:val="1 bảng biểu"/>
    <w:basedOn w:val="Normal"/>
    <w:next w:val="Normal"/>
    <w:qFormat/>
    <w:rsid w:val="00A73E8D"/>
    <w:pPr>
      <w:spacing w:line="360" w:lineRule="auto"/>
      <w:jc w:val="center"/>
    </w:pPr>
    <w:rPr>
      <w:rFonts w:ascii="Times New Roman Italic" w:eastAsia="Calibri" w:hAnsi="Times New Roman Italic"/>
      <w:i/>
      <w:szCs w:val="22"/>
    </w:rPr>
  </w:style>
  <w:style w:type="paragraph" w:customStyle="1" w:styleId="AHnh">
    <w:name w:val="A.Hình"/>
    <w:basedOn w:val="Normal"/>
    <w:qFormat/>
    <w:rsid w:val="00A73E8D"/>
    <w:pPr>
      <w:spacing w:line="360" w:lineRule="auto"/>
      <w:contextualSpacing/>
      <w:mirrorIndents/>
      <w:jc w:val="center"/>
    </w:pPr>
    <w:rPr>
      <w:rFonts w:eastAsia="Calibri"/>
      <w:i/>
      <w:szCs w:val="26"/>
      <w:lang w:val="nl-NL"/>
    </w:rPr>
  </w:style>
  <w:style w:type="paragraph" w:styleId="BodyTextFirstIndent">
    <w:name w:val="Body Text First Indent"/>
    <w:aliases w:val="Char1 Char Char"/>
    <w:basedOn w:val="BodyText"/>
    <w:link w:val="BodyTextFirstIndentChar"/>
    <w:rsid w:val="00060BE7"/>
    <w:pPr>
      <w:ind w:firstLine="210"/>
    </w:pPr>
  </w:style>
  <w:style w:type="character" w:customStyle="1" w:styleId="BodyTextChar">
    <w:name w:val="Body Text Char"/>
    <w:aliases w:val="bt Char,Body Text Char Char Char Char Char Char Char Char Char Char Char"/>
    <w:link w:val="BodyText"/>
    <w:rsid w:val="00060BE7"/>
    <w:rPr>
      <w:sz w:val="24"/>
      <w:szCs w:val="24"/>
    </w:rPr>
  </w:style>
  <w:style w:type="character" w:customStyle="1" w:styleId="BodyTextFirstIndentChar">
    <w:name w:val="Body Text First Indent Char"/>
    <w:aliases w:val="Char1 Char Char Char"/>
    <w:basedOn w:val="BodyTextChar"/>
    <w:link w:val="BodyTextFirstIndent"/>
    <w:rsid w:val="00060BE7"/>
    <w:rPr>
      <w:sz w:val="24"/>
      <w:szCs w:val="24"/>
    </w:rPr>
  </w:style>
  <w:style w:type="paragraph" w:customStyle="1" w:styleId="NoiDung">
    <w:name w:val="NoiDung"/>
    <w:basedOn w:val="Normal"/>
    <w:qFormat/>
    <w:rsid w:val="001213ED"/>
    <w:pPr>
      <w:spacing w:before="60" w:after="60"/>
      <w:ind w:firstLine="284"/>
      <w:jc w:val="both"/>
    </w:pPr>
    <w:rPr>
      <w:sz w:val="22"/>
      <w:szCs w:val="22"/>
    </w:rPr>
  </w:style>
  <w:style w:type="paragraph" w:customStyle="1" w:styleId="StyleAbstractItalic">
    <w:name w:val="Style Abstract + Italic"/>
    <w:basedOn w:val="Normal"/>
    <w:link w:val="StyleAbstractItalicChar"/>
    <w:rsid w:val="00996E9B"/>
    <w:pPr>
      <w:spacing w:after="200"/>
      <w:jc w:val="both"/>
    </w:pPr>
    <w:rPr>
      <w:b/>
      <w:bCs/>
      <w:i/>
      <w:iCs/>
      <w:sz w:val="18"/>
      <w:szCs w:val="18"/>
    </w:rPr>
  </w:style>
  <w:style w:type="character" w:customStyle="1" w:styleId="StyleAbstractItalicChar">
    <w:name w:val="Style Abstract + Italic Char"/>
    <w:link w:val="StyleAbstractItalic"/>
    <w:locked/>
    <w:rsid w:val="00996E9B"/>
    <w:rPr>
      <w:b/>
      <w:bCs/>
      <w:i/>
      <w:iCs/>
      <w:sz w:val="18"/>
      <w:szCs w:val="18"/>
    </w:rPr>
  </w:style>
  <w:style w:type="paragraph" w:customStyle="1" w:styleId="h33">
    <w:name w:val="h33"/>
    <w:basedOn w:val="Normal"/>
    <w:qFormat/>
    <w:rsid w:val="00BB1A60"/>
    <w:pPr>
      <w:tabs>
        <w:tab w:val="left" w:pos="454"/>
      </w:tabs>
      <w:spacing w:line="360" w:lineRule="auto"/>
      <w:jc w:val="center"/>
    </w:pPr>
    <w:rPr>
      <w:i/>
      <w:sz w:val="26"/>
      <w:szCs w:val="26"/>
    </w:rPr>
  </w:style>
  <w:style w:type="paragraph" w:customStyle="1" w:styleId="StyleBodyTextFirstline0cmBefore2ptAfter2pt">
    <w:name w:val="Style Body Text + First line:  0 cm Before:  2 pt After:  2 pt"/>
    <w:basedOn w:val="BodyText"/>
    <w:rsid w:val="00F67214"/>
    <w:pPr>
      <w:tabs>
        <w:tab w:val="left" w:pos="567"/>
        <w:tab w:val="right" w:pos="8222"/>
      </w:tabs>
      <w:spacing w:before="40" w:after="40" w:line="288" w:lineRule="auto"/>
      <w:jc w:val="both"/>
    </w:pPr>
    <w:rPr>
      <w:szCs w:val="20"/>
    </w:rPr>
  </w:style>
  <w:style w:type="paragraph" w:customStyle="1" w:styleId="StyleBodyTextFirstline0cm">
    <w:name w:val="Style Body Text + First line:  0 cm"/>
    <w:basedOn w:val="BodyText"/>
    <w:rsid w:val="00F67214"/>
    <w:pPr>
      <w:tabs>
        <w:tab w:val="left" w:pos="567"/>
        <w:tab w:val="right" w:pos="8222"/>
      </w:tabs>
      <w:spacing w:before="60" w:after="60" w:line="288" w:lineRule="auto"/>
      <w:jc w:val="both"/>
    </w:pPr>
    <w:rPr>
      <w:szCs w:val="20"/>
    </w:rPr>
  </w:style>
  <w:style w:type="paragraph" w:customStyle="1" w:styleId="Formel">
    <w:name w:val="Formel"/>
    <w:basedOn w:val="Normal"/>
    <w:rsid w:val="00F67214"/>
    <w:pPr>
      <w:tabs>
        <w:tab w:val="left" w:pos="567"/>
        <w:tab w:val="right" w:pos="9072"/>
      </w:tabs>
      <w:spacing w:before="40" w:after="40"/>
      <w:jc w:val="both"/>
    </w:pPr>
    <w:rPr>
      <w:sz w:val="20"/>
    </w:rPr>
  </w:style>
  <w:style w:type="paragraph" w:customStyle="1" w:styleId="Index">
    <w:name w:val="Index"/>
    <w:basedOn w:val="Normal"/>
    <w:rsid w:val="00F67214"/>
    <w:pPr>
      <w:numPr>
        <w:numId w:val="7"/>
      </w:numPr>
      <w:jc w:val="both"/>
    </w:pPr>
    <w:rPr>
      <w:sz w:val="20"/>
    </w:rPr>
  </w:style>
  <w:style w:type="paragraph" w:customStyle="1" w:styleId="amd">
    <w:name w:val="amd"/>
    <w:basedOn w:val="Normal"/>
    <w:rsid w:val="00023218"/>
    <w:pPr>
      <w:spacing w:before="120" w:after="120" w:line="312" w:lineRule="auto"/>
      <w:jc w:val="center"/>
    </w:pPr>
    <w:rPr>
      <w:b/>
      <w:sz w:val="44"/>
      <w:szCs w:val="44"/>
    </w:rPr>
  </w:style>
  <w:style w:type="paragraph" w:customStyle="1" w:styleId="Default">
    <w:name w:val="Default"/>
    <w:rsid w:val="006E3008"/>
    <w:pPr>
      <w:autoSpaceDE w:val="0"/>
      <w:autoSpaceDN w:val="0"/>
      <w:adjustRightInd w:val="0"/>
    </w:pPr>
    <w:rPr>
      <w:rFonts w:ascii="Calibri" w:eastAsia="Calibri" w:hAnsi="Calibri" w:cs="Calibri"/>
      <w:color w:val="000000"/>
      <w:sz w:val="24"/>
      <w:szCs w:val="24"/>
    </w:rPr>
  </w:style>
  <w:style w:type="character" w:customStyle="1" w:styleId="alt-edited">
    <w:name w:val="alt-edited"/>
    <w:basedOn w:val="DefaultParagraphFont"/>
    <w:uiPriority w:val="99"/>
    <w:rsid w:val="0060287F"/>
  </w:style>
  <w:style w:type="table" w:customStyle="1" w:styleId="TableGrid1">
    <w:name w:val="Table Grid1"/>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C1375D"/>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aliases w:val="Tiêu đề"/>
    <w:link w:val="NoSpacingChar"/>
    <w:uiPriority w:val="1"/>
    <w:qFormat/>
    <w:rsid w:val="00FB699B"/>
    <w:rPr>
      <w:sz w:val="24"/>
      <w:szCs w:val="24"/>
    </w:rPr>
  </w:style>
  <w:style w:type="table" w:customStyle="1" w:styleId="TableGrid4">
    <w:name w:val="Table Grid4"/>
    <w:basedOn w:val="TableNormal"/>
    <w:next w:val="TableGrid"/>
    <w:uiPriority w:val="59"/>
    <w:rsid w:val="00EA6D2D"/>
    <w:pPr>
      <w:ind w:firstLine="340"/>
      <w:jc w:val="both"/>
    </w:pPr>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A6D2D"/>
    <w:pPr>
      <w:ind w:firstLine="340"/>
      <w:jc w:val="both"/>
    </w:pPr>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43EAD"/>
    <w:rPr>
      <w:rFonts w:eastAsia="Calibri"/>
      <w:sz w:val="28"/>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43EAD"/>
    <w:rPr>
      <w:rFonts w:eastAsia="Calibri"/>
      <w:sz w:val="28"/>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F0E4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21626D"/>
    <w:rPr>
      <w:rFonts w:ascii="Calibri" w:hAnsi="Calibri"/>
      <w:sz w:val="22"/>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F24B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F04D9"/>
    <w:rPr>
      <w:sz w:val="28"/>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2">
    <w:name w:val="Light Shading2"/>
    <w:basedOn w:val="TableNormal"/>
    <w:uiPriority w:val="60"/>
    <w:rsid w:val="008F04D9"/>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2">
    <w:name w:val="Table Grid12"/>
    <w:basedOn w:val="TableNormal"/>
    <w:next w:val="TableGrid"/>
    <w:uiPriority w:val="59"/>
    <w:rsid w:val="006F7825"/>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DefaultParagraphFont"/>
    <w:rsid w:val="00735452"/>
  </w:style>
  <w:style w:type="paragraph" w:styleId="Bibliography">
    <w:name w:val="Bibliography"/>
    <w:basedOn w:val="Normal"/>
    <w:next w:val="Normal"/>
    <w:uiPriority w:val="37"/>
    <w:unhideWhenUsed/>
    <w:rsid w:val="00735452"/>
    <w:pPr>
      <w:spacing w:after="160" w:line="259" w:lineRule="auto"/>
    </w:pPr>
    <w:rPr>
      <w:rFonts w:ascii="Calibri" w:eastAsia="Calibri" w:hAnsi="Calibri"/>
      <w:sz w:val="22"/>
      <w:szCs w:val="22"/>
    </w:rPr>
  </w:style>
  <w:style w:type="character" w:customStyle="1" w:styleId="Style1Char">
    <w:name w:val="Style1 Char"/>
    <w:link w:val="Style1"/>
    <w:rsid w:val="00FD46D2"/>
    <w:rPr>
      <w:rFonts w:ascii=".VnTime" w:hAnsi=".VnTime"/>
      <w:b/>
      <w:sz w:val="24"/>
    </w:rPr>
  </w:style>
  <w:style w:type="character" w:customStyle="1" w:styleId="Vnbnnidung">
    <w:name w:val="Văn bản nội dung"/>
    <w:rsid w:val="00FD46D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rPr>
  </w:style>
  <w:style w:type="paragraph" w:customStyle="1" w:styleId="Style2">
    <w:name w:val="Style2"/>
    <w:basedOn w:val="ListParagraph"/>
    <w:qFormat/>
    <w:rsid w:val="00FD46D2"/>
    <w:pPr>
      <w:tabs>
        <w:tab w:val="left" w:pos="900"/>
      </w:tabs>
      <w:spacing w:line="360" w:lineRule="auto"/>
      <w:ind w:left="0"/>
      <w:jc w:val="both"/>
    </w:pPr>
    <w:rPr>
      <w:rFonts w:eastAsia="SimSun"/>
      <w:b/>
      <w:i/>
      <w:sz w:val="28"/>
      <w:szCs w:val="28"/>
    </w:rPr>
  </w:style>
  <w:style w:type="paragraph" w:customStyle="1" w:styleId="Style4">
    <w:name w:val="Style4"/>
    <w:basedOn w:val="Normal"/>
    <w:rsid w:val="00FD46D2"/>
    <w:pPr>
      <w:spacing w:line="360" w:lineRule="auto"/>
      <w:jc w:val="center"/>
    </w:pPr>
    <w:rPr>
      <w:rFonts w:eastAsia="SimSun"/>
      <w:b/>
      <w:sz w:val="28"/>
      <w:szCs w:val="28"/>
    </w:rPr>
  </w:style>
  <w:style w:type="character" w:customStyle="1" w:styleId="Mclc5pt">
    <w:name w:val="Mục lục + 5 pt"/>
    <w:aliases w:val="Giãn cách 0 pt,Văn bản nội dung + 5 pt,Giãn cách 1 pt,Văn bản nội dung (4) + 13 pt,Không in nghiêng,Văn bản nội dung (2) + 13 pt"/>
    <w:rsid w:val="00E745ED"/>
    <w:rPr>
      <w:rFonts w:ascii="Times New Roman" w:eastAsia="Times New Roman" w:hAnsi="Times New Roman" w:cs="Times New Roman"/>
      <w:color w:val="000000"/>
      <w:spacing w:val="10"/>
      <w:w w:val="100"/>
      <w:position w:val="0"/>
      <w:sz w:val="10"/>
      <w:szCs w:val="10"/>
      <w:shd w:val="clear" w:color="auto" w:fill="FFFFFF"/>
      <w:lang w:val="vi-VN"/>
    </w:rPr>
  </w:style>
  <w:style w:type="character" w:customStyle="1" w:styleId="VnbnnidungArial">
    <w:name w:val="Văn bản nội dung + Arial"/>
    <w:aliases w:val="5 pt,Văn bản nội dung + 13,Văn bản nội dung (3) + 14,Đầu trang hoặc chân trang + 12,In đậm,Đầu trang hoặc chân trang + 11 pt,Văn bản nội dung (5) + 9 pt,Chú thích ảnh + Times New Roman,8,Không in đậm,Giãn cách 0 pt Exact,Italic"/>
    <w:rsid w:val="00E745ED"/>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vi-VN"/>
    </w:rPr>
  </w:style>
  <w:style w:type="character" w:customStyle="1" w:styleId="Vnbnnidung16">
    <w:name w:val="Văn bản nội dung (16)"/>
    <w:rsid w:val="00E745E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rPr>
  </w:style>
  <w:style w:type="character" w:customStyle="1" w:styleId="Vnbnnidung16Innghing">
    <w:name w:val="Văn bản nội dung (16) + In nghiêng"/>
    <w:rsid w:val="00E745ED"/>
    <w:rPr>
      <w:rFonts w:ascii="Times New Roman" w:eastAsia="Times New Roman" w:hAnsi="Times New Roman" w:cs="Times New Roman"/>
      <w:b w:val="0"/>
      <w:bCs w:val="0"/>
      <w:i/>
      <w:iCs/>
      <w:smallCaps w:val="0"/>
      <w:strike w:val="0"/>
      <w:color w:val="000000"/>
      <w:spacing w:val="0"/>
      <w:w w:val="100"/>
      <w:position w:val="0"/>
      <w:sz w:val="19"/>
      <w:szCs w:val="19"/>
      <w:u w:val="none"/>
      <w:lang w:val="vi-VN"/>
    </w:rPr>
  </w:style>
  <w:style w:type="character" w:customStyle="1" w:styleId="Vnbnnidung169pt">
    <w:name w:val="Văn bản nội dung (16) + 9 pt"/>
    <w:rsid w:val="00E745ED"/>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rPr>
  </w:style>
  <w:style w:type="character" w:customStyle="1" w:styleId="Muc31Char">
    <w:name w:val="Muc 3.1 Char"/>
    <w:link w:val="Muc31"/>
    <w:locked/>
    <w:rsid w:val="00ED3F55"/>
    <w:rPr>
      <w:spacing w:val="-6"/>
      <w:sz w:val="22"/>
    </w:rPr>
  </w:style>
  <w:style w:type="paragraph" w:customStyle="1" w:styleId="Muc31">
    <w:name w:val="Muc 3.1"/>
    <w:basedOn w:val="Normal"/>
    <w:link w:val="Muc31Char"/>
    <w:autoRedefine/>
    <w:qFormat/>
    <w:rsid w:val="00ED3F55"/>
    <w:pPr>
      <w:numPr>
        <w:numId w:val="8"/>
      </w:numPr>
      <w:tabs>
        <w:tab w:val="left" w:pos="284"/>
      </w:tabs>
      <w:spacing w:before="60" w:after="60"/>
      <w:ind w:left="0" w:firstLine="340"/>
      <w:jc w:val="both"/>
    </w:pPr>
    <w:rPr>
      <w:spacing w:val="-6"/>
      <w:sz w:val="22"/>
      <w:szCs w:val="20"/>
    </w:rPr>
  </w:style>
  <w:style w:type="paragraph" w:customStyle="1" w:styleId="NormalTimesNewRoman">
    <w:name w:val="Normal + Times New Roman"/>
    <w:basedOn w:val="Normal"/>
    <w:uiPriority w:val="99"/>
    <w:rsid w:val="00ED3F55"/>
    <w:pPr>
      <w:keepNext/>
      <w:spacing w:before="120"/>
      <w:jc w:val="both"/>
      <w:outlineLvl w:val="0"/>
    </w:pPr>
    <w:rPr>
      <w:b/>
      <w:bCs/>
      <w:szCs w:val="20"/>
    </w:rPr>
  </w:style>
  <w:style w:type="paragraph" w:customStyle="1" w:styleId="1Z">
    <w:name w:val="1Z"/>
    <w:basedOn w:val="Heading1"/>
    <w:uiPriority w:val="99"/>
    <w:rsid w:val="00DB1B21"/>
    <w:pPr>
      <w:spacing w:before="0" w:after="0" w:line="324" w:lineRule="auto"/>
      <w:ind w:firstLine="851"/>
      <w:jc w:val="center"/>
    </w:pPr>
    <w:rPr>
      <w:rFonts w:ascii="Times New Roman" w:hAnsi="Times New Roman" w:cs="Times New Roman"/>
      <w:sz w:val="28"/>
    </w:rPr>
  </w:style>
  <w:style w:type="character" w:customStyle="1" w:styleId="NoSpacingChar">
    <w:name w:val="No Spacing Char"/>
    <w:aliases w:val="Tiêu đề Char"/>
    <w:link w:val="NoSpacing"/>
    <w:uiPriority w:val="1"/>
    <w:rsid w:val="00DB1B21"/>
    <w:rPr>
      <w:sz w:val="24"/>
      <w:szCs w:val="24"/>
      <w:lang w:bidi="ar-SA"/>
    </w:rPr>
  </w:style>
  <w:style w:type="character" w:customStyle="1" w:styleId="style40">
    <w:name w:val="style4"/>
    <w:rsid w:val="00DB1B21"/>
  </w:style>
  <w:style w:type="paragraph" w:customStyle="1" w:styleId="3b">
    <w:name w:val="3b"/>
    <w:basedOn w:val="BodyText"/>
    <w:rsid w:val="00293467"/>
    <w:pPr>
      <w:spacing w:before="60" w:after="60" w:line="500" w:lineRule="exact"/>
      <w:ind w:firstLine="340"/>
      <w:jc w:val="both"/>
    </w:pPr>
    <w:rPr>
      <w:rFonts w:eastAsia="MS Mincho"/>
      <w:b/>
      <w:bCs/>
      <w:i/>
      <w:iCs/>
      <w:sz w:val="28"/>
      <w:szCs w:val="28"/>
    </w:rPr>
  </w:style>
  <w:style w:type="character" w:customStyle="1" w:styleId="BalloonTextChar">
    <w:name w:val="Balloon Text Char"/>
    <w:link w:val="BalloonText"/>
    <w:uiPriority w:val="99"/>
    <w:rsid w:val="000A12D4"/>
    <w:rPr>
      <w:rFonts w:ascii="Tahoma" w:hAnsi="Tahoma" w:cs="Tahoma"/>
      <w:sz w:val="16"/>
      <w:szCs w:val="16"/>
    </w:rPr>
  </w:style>
  <w:style w:type="character" w:customStyle="1" w:styleId="HeaderChar">
    <w:name w:val="Header Char"/>
    <w:link w:val="Header"/>
    <w:uiPriority w:val="99"/>
    <w:rsid w:val="000A12D4"/>
    <w:rPr>
      <w:sz w:val="24"/>
      <w:szCs w:val="24"/>
    </w:rPr>
  </w:style>
  <w:style w:type="character" w:customStyle="1" w:styleId="author0">
    <w:name w:val="author"/>
    <w:basedOn w:val="DefaultParagraphFont"/>
    <w:rsid w:val="00881FB4"/>
  </w:style>
  <w:style w:type="character" w:customStyle="1" w:styleId="a-color-secondary">
    <w:name w:val="a-color-secondary"/>
    <w:basedOn w:val="DefaultParagraphFont"/>
    <w:rsid w:val="00881FB4"/>
  </w:style>
  <w:style w:type="character" w:customStyle="1" w:styleId="a-size-large">
    <w:name w:val="a-size-large"/>
    <w:basedOn w:val="DefaultParagraphFont"/>
    <w:rsid w:val="00881FB4"/>
  </w:style>
  <w:style w:type="paragraph" w:customStyle="1" w:styleId="2a">
    <w:name w:val="2a"/>
    <w:basedOn w:val="Normal"/>
    <w:uiPriority w:val="99"/>
    <w:rsid w:val="00DE7F0D"/>
    <w:pPr>
      <w:spacing w:before="120" w:after="120" w:line="360" w:lineRule="auto"/>
      <w:jc w:val="both"/>
    </w:pPr>
    <w:rPr>
      <w:b/>
      <w:sz w:val="28"/>
      <w:szCs w:val="28"/>
      <w:lang w:val="nl-NL"/>
    </w:rPr>
  </w:style>
  <w:style w:type="paragraph" w:customStyle="1" w:styleId="Bt">
    <w:name w:val="Bt"/>
    <w:basedOn w:val="Normal"/>
    <w:rsid w:val="00DE7F0D"/>
    <w:pPr>
      <w:spacing w:line="312" w:lineRule="auto"/>
      <w:ind w:firstLine="720"/>
      <w:jc w:val="both"/>
    </w:pPr>
    <w:rPr>
      <w:sz w:val="28"/>
      <w:szCs w:val="28"/>
      <w:lang w:val="cs-CZ"/>
    </w:rPr>
  </w:style>
  <w:style w:type="paragraph" w:customStyle="1" w:styleId="Bng1111">
    <w:name w:val="Bảng1111"/>
    <w:basedOn w:val="Normal"/>
    <w:qFormat/>
    <w:rsid w:val="00535E7E"/>
    <w:pPr>
      <w:spacing w:line="360" w:lineRule="auto"/>
      <w:contextualSpacing/>
      <w:jc w:val="center"/>
    </w:pPr>
    <w:rPr>
      <w:rFonts w:eastAsia="Calibri"/>
      <w:b/>
      <w:sz w:val="26"/>
      <w:szCs w:val="26"/>
    </w:rPr>
  </w:style>
  <w:style w:type="character" w:customStyle="1" w:styleId="binomial">
    <w:name w:val="binomial"/>
    <w:basedOn w:val="DefaultParagraphFont"/>
    <w:rsid w:val="00535E7E"/>
  </w:style>
  <w:style w:type="paragraph" w:customStyle="1" w:styleId="TableParagraph">
    <w:name w:val="Table Paragraph"/>
    <w:basedOn w:val="Normal"/>
    <w:uiPriority w:val="1"/>
    <w:qFormat/>
    <w:rsid w:val="00535E7E"/>
    <w:pPr>
      <w:widowControl w:val="0"/>
    </w:pPr>
    <w:rPr>
      <w:sz w:val="22"/>
      <w:szCs w:val="22"/>
    </w:rPr>
  </w:style>
  <w:style w:type="paragraph" w:customStyle="1" w:styleId="3">
    <w:name w:val="3"/>
    <w:basedOn w:val="Normal"/>
    <w:link w:val="3Char"/>
    <w:autoRedefine/>
    <w:rsid w:val="00924901"/>
    <w:pPr>
      <w:widowControl w:val="0"/>
      <w:tabs>
        <w:tab w:val="left" w:pos="0"/>
      </w:tabs>
      <w:spacing w:before="60" w:after="60"/>
      <w:jc w:val="center"/>
      <w:outlineLvl w:val="1"/>
    </w:pPr>
    <w:rPr>
      <w:rFonts w:eastAsia="MS Mincho"/>
      <w:bCs/>
      <w:i/>
      <w:sz w:val="20"/>
      <w:szCs w:val="22"/>
      <w:lang w:val="fr-FR" w:eastAsia="ja-JP"/>
    </w:rPr>
  </w:style>
  <w:style w:type="paragraph" w:customStyle="1" w:styleId="2">
    <w:name w:val="2"/>
    <w:basedOn w:val="Normal"/>
    <w:link w:val="2Char"/>
    <w:autoRedefine/>
    <w:rsid w:val="002E5320"/>
    <w:pPr>
      <w:widowControl w:val="0"/>
      <w:autoSpaceDE w:val="0"/>
      <w:autoSpaceDN w:val="0"/>
      <w:adjustRightInd w:val="0"/>
      <w:spacing w:before="60" w:after="60" w:line="280" w:lineRule="exact"/>
      <w:jc w:val="both"/>
      <w:outlineLvl w:val="0"/>
    </w:pPr>
    <w:rPr>
      <w:rFonts w:eastAsia="MS Mincho"/>
      <w:bCs/>
      <w:kern w:val="27"/>
      <w:szCs w:val="22"/>
      <w:lang w:val="nl-NL" w:eastAsia="ja-JP"/>
    </w:rPr>
  </w:style>
  <w:style w:type="paragraph" w:customStyle="1" w:styleId="bang0">
    <w:name w:val="bang"/>
    <w:basedOn w:val="Normal"/>
    <w:qFormat/>
    <w:rsid w:val="00A14F4B"/>
    <w:pPr>
      <w:keepNext/>
      <w:suppressAutoHyphens/>
      <w:spacing w:before="180" w:after="360"/>
      <w:jc w:val="center"/>
      <w:outlineLvl w:val="0"/>
    </w:pPr>
    <w:rPr>
      <w:b/>
      <w:bCs/>
      <w:kern w:val="32"/>
      <w:sz w:val="28"/>
      <w:szCs w:val="28"/>
      <w:lang w:eastAsia="ar-SA"/>
    </w:rPr>
  </w:style>
  <w:style w:type="paragraph" w:customStyle="1" w:styleId="muc21">
    <w:name w:val="muc 2.1"/>
    <w:basedOn w:val="Heading1"/>
    <w:autoRedefine/>
    <w:qFormat/>
    <w:rsid w:val="00841357"/>
    <w:pPr>
      <w:tabs>
        <w:tab w:val="left" w:pos="993"/>
      </w:tabs>
      <w:suppressAutoHyphens/>
      <w:spacing w:before="60" w:line="280" w:lineRule="exact"/>
      <w:jc w:val="both"/>
      <w:outlineLvl w:val="9"/>
    </w:pPr>
    <w:rPr>
      <w:rFonts w:ascii="Times New Roman" w:hAnsi="Times New Roman" w:cs="Times New Roman"/>
      <w:b w:val="0"/>
      <w:bCs w:val="0"/>
      <w:spacing w:val="-2"/>
      <w:sz w:val="22"/>
      <w:szCs w:val="22"/>
      <w:shd w:val="clear" w:color="auto" w:fill="FFFFFF"/>
      <w:lang w:val="sv-SE" w:eastAsia="ar-SA"/>
    </w:rPr>
  </w:style>
  <w:style w:type="character" w:customStyle="1" w:styleId="cit">
    <w:name w:val="cit"/>
    <w:basedOn w:val="DefaultParagraphFont"/>
    <w:rsid w:val="00103B96"/>
  </w:style>
  <w:style w:type="character" w:customStyle="1" w:styleId="fm-vol-iss-date">
    <w:name w:val="fm-vol-iss-date"/>
    <w:basedOn w:val="DefaultParagraphFont"/>
    <w:rsid w:val="00103B96"/>
  </w:style>
  <w:style w:type="character" w:customStyle="1" w:styleId="TableChar">
    <w:name w:val="Table Char"/>
    <w:link w:val="Table"/>
    <w:rsid w:val="008F116F"/>
    <w:rPr>
      <w:i/>
      <w:color w:val="000000"/>
      <w:szCs w:val="18"/>
    </w:rPr>
  </w:style>
  <w:style w:type="character" w:customStyle="1" w:styleId="no-coChar">
    <w:name w:val="no-co Char"/>
    <w:link w:val="no-co"/>
    <w:locked/>
    <w:rsid w:val="00D07F0C"/>
    <w:rPr>
      <w:spacing w:val="-4"/>
    </w:rPr>
  </w:style>
  <w:style w:type="paragraph" w:customStyle="1" w:styleId="no-co">
    <w:name w:val="no-co"/>
    <w:basedOn w:val="Normal"/>
    <w:link w:val="no-coChar"/>
    <w:rsid w:val="00D07F0C"/>
    <w:pPr>
      <w:tabs>
        <w:tab w:val="right" w:pos="4820"/>
      </w:tabs>
      <w:jc w:val="both"/>
    </w:pPr>
    <w:rPr>
      <w:spacing w:val="-4"/>
      <w:sz w:val="20"/>
      <w:szCs w:val="20"/>
    </w:rPr>
  </w:style>
  <w:style w:type="character" w:customStyle="1" w:styleId="donggianChar">
    <w:name w:val="donggian Char"/>
    <w:link w:val="donggian"/>
    <w:locked/>
    <w:rsid w:val="00D07F0C"/>
    <w:rPr>
      <w:spacing w:val="-4"/>
    </w:rPr>
  </w:style>
  <w:style w:type="paragraph" w:customStyle="1" w:styleId="donggian">
    <w:name w:val="donggian"/>
    <w:basedOn w:val="Normal"/>
    <w:link w:val="donggianChar"/>
    <w:rsid w:val="00D07F0C"/>
    <w:pPr>
      <w:tabs>
        <w:tab w:val="right" w:pos="4820"/>
      </w:tabs>
      <w:spacing w:line="260" w:lineRule="exact"/>
      <w:jc w:val="both"/>
    </w:pPr>
    <w:rPr>
      <w:spacing w:val="-4"/>
      <w:sz w:val="20"/>
      <w:szCs w:val="20"/>
    </w:rPr>
  </w:style>
  <w:style w:type="character" w:customStyle="1" w:styleId="TinhchatChar">
    <w:name w:val="Tinhchat Char"/>
    <w:link w:val="Tinhchat"/>
    <w:locked/>
    <w:rsid w:val="00D07F0C"/>
    <w:rPr>
      <w:b/>
      <w:spacing w:val="4"/>
    </w:rPr>
  </w:style>
  <w:style w:type="paragraph" w:customStyle="1" w:styleId="Tinhchat">
    <w:name w:val="Tinhchat"/>
    <w:basedOn w:val="Normal"/>
    <w:link w:val="TinhchatChar"/>
    <w:rsid w:val="00D07F0C"/>
    <w:pPr>
      <w:tabs>
        <w:tab w:val="right" w:pos="4820"/>
      </w:tabs>
      <w:spacing w:before="120"/>
      <w:jc w:val="both"/>
    </w:pPr>
    <w:rPr>
      <w:b/>
      <w:spacing w:val="4"/>
      <w:sz w:val="20"/>
      <w:szCs w:val="20"/>
    </w:rPr>
  </w:style>
  <w:style w:type="paragraph" w:styleId="z-TopofForm">
    <w:name w:val="HTML Top of Form"/>
    <w:basedOn w:val="Normal"/>
    <w:next w:val="Normal"/>
    <w:link w:val="z-TopofFormChar"/>
    <w:hidden/>
    <w:uiPriority w:val="99"/>
    <w:unhideWhenUsed/>
    <w:rsid w:val="004711D3"/>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711D3"/>
    <w:rPr>
      <w:rFonts w:ascii="Arial" w:hAnsi="Arial" w:cs="Arial"/>
      <w:vanish/>
      <w:sz w:val="16"/>
      <w:szCs w:val="16"/>
    </w:rPr>
  </w:style>
  <w:style w:type="paragraph" w:customStyle="1" w:styleId="msolistparagraph0">
    <w:name w:val="msolistparagraph"/>
    <w:basedOn w:val="Normal"/>
    <w:semiHidden/>
    <w:rsid w:val="00601F1B"/>
    <w:pPr>
      <w:spacing w:after="200" w:line="276" w:lineRule="auto"/>
      <w:ind w:left="720"/>
      <w:contextualSpacing/>
    </w:pPr>
    <w:rPr>
      <w:rFonts w:ascii="Calibri" w:eastAsia="Calibri" w:hAnsi="Calibri"/>
      <w:sz w:val="22"/>
      <w:szCs w:val="22"/>
    </w:rPr>
  </w:style>
  <w:style w:type="character" w:customStyle="1" w:styleId="atn">
    <w:name w:val="atn"/>
    <w:basedOn w:val="DefaultParagraphFont"/>
    <w:rsid w:val="00601F1B"/>
  </w:style>
  <w:style w:type="character" w:customStyle="1" w:styleId="EndNoteBibliographyChar">
    <w:name w:val="EndNote Bibliography Char"/>
    <w:link w:val="EndNoteBibliography"/>
    <w:locked/>
    <w:rsid w:val="00601F1B"/>
    <w:rPr>
      <w:rFonts w:ascii="Calibri" w:hAnsi="Calibri"/>
      <w:noProof/>
      <w:lang w:val="en-US" w:eastAsia="en-US"/>
    </w:rPr>
  </w:style>
  <w:style w:type="paragraph" w:customStyle="1" w:styleId="EndNoteBibliography">
    <w:name w:val="EndNote Bibliography"/>
    <w:basedOn w:val="Normal"/>
    <w:link w:val="EndNoteBibliographyChar"/>
    <w:rsid w:val="00601F1B"/>
    <w:pPr>
      <w:spacing w:after="200"/>
      <w:jc w:val="both"/>
    </w:pPr>
    <w:rPr>
      <w:rFonts w:ascii="Calibri" w:hAnsi="Calibri"/>
      <w:noProof/>
      <w:sz w:val="20"/>
      <w:szCs w:val="20"/>
    </w:rPr>
  </w:style>
  <w:style w:type="paragraph" w:customStyle="1" w:styleId="4Z">
    <w:name w:val="4Z"/>
    <w:basedOn w:val="Normal"/>
    <w:uiPriority w:val="99"/>
    <w:rsid w:val="002E1569"/>
    <w:pPr>
      <w:widowControl w:val="0"/>
      <w:spacing w:before="100" w:after="100" w:line="360" w:lineRule="auto"/>
      <w:jc w:val="center"/>
      <w:outlineLvl w:val="1"/>
    </w:pPr>
    <w:rPr>
      <w:b/>
      <w:bCs/>
      <w:kern w:val="18"/>
      <w:sz w:val="27"/>
      <w:szCs w:val="27"/>
      <w:lang w:val="vi-VN"/>
    </w:rPr>
  </w:style>
  <w:style w:type="character" w:customStyle="1" w:styleId="5yl5">
    <w:name w:val="_5yl5"/>
    <w:rsid w:val="00CA6396"/>
  </w:style>
  <w:style w:type="paragraph" w:customStyle="1" w:styleId="Standard">
    <w:name w:val="Standard"/>
    <w:rsid w:val="00CA6396"/>
    <w:pPr>
      <w:suppressAutoHyphens/>
      <w:autoSpaceDN w:val="0"/>
      <w:textAlignment w:val="baseline"/>
    </w:pPr>
    <w:rPr>
      <w:rFonts w:eastAsia="Andale Sans UI" w:cs="Tahoma"/>
      <w:kern w:val="3"/>
      <w:sz w:val="24"/>
      <w:szCs w:val="24"/>
      <w:lang w:val="de-DE" w:eastAsia="ja-JP" w:bidi="fa-IR"/>
    </w:rPr>
  </w:style>
  <w:style w:type="character" w:customStyle="1" w:styleId="c2Char">
    <w:name w:val="c2 Char"/>
    <w:link w:val="c2"/>
    <w:locked/>
    <w:rsid w:val="00667BF0"/>
    <w:rPr>
      <w:b/>
      <w:bCs/>
      <w:iCs/>
      <w:color w:val="000000"/>
      <w:sz w:val="26"/>
      <w:szCs w:val="26"/>
      <w:lang w:val="de-DE"/>
    </w:rPr>
  </w:style>
  <w:style w:type="paragraph" w:customStyle="1" w:styleId="c2">
    <w:name w:val="c2"/>
    <w:basedOn w:val="Normal"/>
    <w:link w:val="c2Char"/>
    <w:rsid w:val="00667BF0"/>
    <w:pPr>
      <w:spacing w:beforeLines="50" w:afterLines="30" w:line="400" w:lineRule="exact"/>
      <w:ind w:firstLine="284"/>
      <w:jc w:val="both"/>
    </w:pPr>
    <w:rPr>
      <w:b/>
      <w:bCs/>
      <w:iCs/>
      <w:color w:val="000000"/>
      <w:sz w:val="26"/>
      <w:szCs w:val="26"/>
      <w:lang w:val="de-DE"/>
    </w:rPr>
  </w:style>
  <w:style w:type="paragraph" w:customStyle="1" w:styleId="c1">
    <w:name w:val="c1"/>
    <w:basedOn w:val="Normal"/>
    <w:rsid w:val="00667BF0"/>
    <w:pPr>
      <w:tabs>
        <w:tab w:val="right" w:pos="1344"/>
      </w:tabs>
      <w:spacing w:beforeLines="100" w:afterLines="50" w:line="400" w:lineRule="exact"/>
      <w:jc w:val="both"/>
      <w:outlineLvl w:val="1"/>
    </w:pPr>
    <w:rPr>
      <w:b/>
      <w:color w:val="000000"/>
      <w:szCs w:val="26"/>
    </w:rPr>
  </w:style>
  <w:style w:type="paragraph" w:customStyle="1" w:styleId="9">
    <w:name w:val="9"/>
    <w:basedOn w:val="Heading3"/>
    <w:rsid w:val="00E72AFD"/>
    <w:pPr>
      <w:spacing w:before="0" w:after="0" w:line="360" w:lineRule="auto"/>
      <w:jc w:val="center"/>
    </w:pPr>
    <w:rPr>
      <w:rFonts w:ascii="Times New Roman" w:hAnsi="Times New Roman"/>
      <w:i/>
      <w:sz w:val="28"/>
      <w:szCs w:val="28"/>
    </w:rPr>
  </w:style>
  <w:style w:type="paragraph" w:customStyle="1" w:styleId="7">
    <w:name w:val="7"/>
    <w:basedOn w:val="Normal"/>
    <w:rsid w:val="00AC7683"/>
    <w:pPr>
      <w:widowControl w:val="0"/>
      <w:tabs>
        <w:tab w:val="left" w:pos="980"/>
        <w:tab w:val="left" w:leader="dot" w:pos="9100"/>
      </w:tabs>
      <w:spacing w:line="384" w:lineRule="auto"/>
      <w:ind w:firstLine="1134"/>
      <w:jc w:val="both"/>
      <w:outlineLvl w:val="0"/>
    </w:pPr>
    <w:rPr>
      <w:rFonts w:eastAsia="Batang"/>
      <w:sz w:val="28"/>
      <w:szCs w:val="28"/>
      <w:lang w:val="it-IT" w:eastAsia="ko-KR"/>
    </w:rPr>
  </w:style>
  <w:style w:type="paragraph" w:customStyle="1" w:styleId="01">
    <w:name w:val="01"/>
    <w:basedOn w:val="Normal"/>
    <w:qFormat/>
    <w:rsid w:val="00C50F52"/>
    <w:pPr>
      <w:spacing w:before="120" w:after="120" w:line="360" w:lineRule="auto"/>
      <w:jc w:val="center"/>
      <w:outlineLvl w:val="0"/>
    </w:pPr>
    <w:rPr>
      <w:b/>
      <w:iCs/>
      <w:sz w:val="32"/>
      <w:szCs w:val="28"/>
    </w:rPr>
  </w:style>
  <w:style w:type="paragraph" w:customStyle="1" w:styleId="02">
    <w:name w:val="02"/>
    <w:basedOn w:val="Normal"/>
    <w:qFormat/>
    <w:rsid w:val="00C50F52"/>
    <w:pPr>
      <w:spacing w:before="120" w:after="120" w:line="360" w:lineRule="auto"/>
      <w:jc w:val="both"/>
      <w:outlineLvl w:val="1"/>
    </w:pPr>
    <w:rPr>
      <w:rFonts w:eastAsia="Calibri"/>
      <w:b/>
      <w:sz w:val="28"/>
      <w:szCs w:val="28"/>
    </w:rPr>
  </w:style>
  <w:style w:type="paragraph" w:customStyle="1" w:styleId="03">
    <w:name w:val="03"/>
    <w:basedOn w:val="Normal"/>
    <w:qFormat/>
    <w:rsid w:val="00C50F52"/>
    <w:pPr>
      <w:spacing w:before="120" w:after="120" w:line="360" w:lineRule="auto"/>
      <w:jc w:val="both"/>
    </w:pPr>
    <w:rPr>
      <w:b/>
      <w:bCs/>
      <w:i/>
      <w:sz w:val="28"/>
      <w:szCs w:val="28"/>
    </w:rPr>
  </w:style>
  <w:style w:type="paragraph" w:customStyle="1" w:styleId="b1">
    <w:name w:val="b1"/>
    <w:basedOn w:val="Normal"/>
    <w:qFormat/>
    <w:rsid w:val="00C50F52"/>
    <w:pPr>
      <w:spacing w:after="200" w:line="276" w:lineRule="auto"/>
      <w:jc w:val="center"/>
    </w:pPr>
    <w:rPr>
      <w:rFonts w:eastAsia="Calibri"/>
      <w:b/>
      <w:i/>
      <w:sz w:val="28"/>
      <w:szCs w:val="28"/>
    </w:rPr>
  </w:style>
  <w:style w:type="paragraph" w:customStyle="1" w:styleId="04">
    <w:name w:val="04"/>
    <w:basedOn w:val="Normal"/>
    <w:qFormat/>
    <w:rsid w:val="004825AB"/>
    <w:pPr>
      <w:widowControl w:val="0"/>
      <w:spacing w:before="120" w:line="360" w:lineRule="auto"/>
      <w:ind w:left="720" w:hanging="720"/>
      <w:jc w:val="both"/>
    </w:pPr>
    <w:rPr>
      <w:b/>
      <w:i/>
      <w:sz w:val="28"/>
      <w:szCs w:val="28"/>
    </w:rPr>
  </w:style>
  <w:style w:type="character" w:customStyle="1" w:styleId="Bodytext20">
    <w:name w:val="Body text (2)_"/>
    <w:link w:val="Bodytext21"/>
    <w:rsid w:val="00554451"/>
    <w:rPr>
      <w:sz w:val="22"/>
      <w:szCs w:val="22"/>
      <w:shd w:val="clear" w:color="auto" w:fill="FFFFFF"/>
    </w:rPr>
  </w:style>
  <w:style w:type="paragraph" w:customStyle="1" w:styleId="Bodytext21">
    <w:name w:val="Body text (2)"/>
    <w:basedOn w:val="Normal"/>
    <w:link w:val="Bodytext20"/>
    <w:rsid w:val="00554451"/>
    <w:pPr>
      <w:widowControl w:val="0"/>
      <w:shd w:val="clear" w:color="auto" w:fill="FFFFFF"/>
      <w:spacing w:after="240" w:line="269" w:lineRule="exact"/>
      <w:jc w:val="both"/>
    </w:pPr>
    <w:rPr>
      <w:sz w:val="22"/>
      <w:szCs w:val="22"/>
    </w:rPr>
  </w:style>
  <w:style w:type="character" w:customStyle="1" w:styleId="Heading30">
    <w:name w:val="Heading #3_"/>
    <w:link w:val="Heading31"/>
    <w:rsid w:val="00554451"/>
    <w:rPr>
      <w:b/>
      <w:bCs/>
      <w:shd w:val="clear" w:color="auto" w:fill="FFFFFF"/>
    </w:rPr>
  </w:style>
  <w:style w:type="character" w:customStyle="1" w:styleId="Bodytext8">
    <w:name w:val="Body text (8)_"/>
    <w:link w:val="Bodytext80"/>
    <w:rsid w:val="00554451"/>
    <w:rPr>
      <w:i/>
      <w:iCs/>
      <w:shd w:val="clear" w:color="auto" w:fill="FFFFFF"/>
    </w:rPr>
  </w:style>
  <w:style w:type="character" w:customStyle="1" w:styleId="Bodytext2Bold">
    <w:name w:val="Body text (2) + Bold"/>
    <w:rsid w:val="00554451"/>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style>
  <w:style w:type="paragraph" w:customStyle="1" w:styleId="Heading31">
    <w:name w:val="Heading #3"/>
    <w:basedOn w:val="Normal"/>
    <w:link w:val="Heading30"/>
    <w:rsid w:val="00554451"/>
    <w:pPr>
      <w:widowControl w:val="0"/>
      <w:shd w:val="clear" w:color="auto" w:fill="FFFFFF"/>
      <w:spacing w:before="240" w:after="120" w:line="0" w:lineRule="atLeast"/>
      <w:ind w:hanging="480"/>
      <w:jc w:val="both"/>
      <w:outlineLvl w:val="2"/>
    </w:pPr>
    <w:rPr>
      <w:b/>
      <w:bCs/>
      <w:sz w:val="20"/>
      <w:szCs w:val="20"/>
    </w:rPr>
  </w:style>
  <w:style w:type="paragraph" w:customStyle="1" w:styleId="Bodytext80">
    <w:name w:val="Body text (8)"/>
    <w:basedOn w:val="Normal"/>
    <w:link w:val="Bodytext8"/>
    <w:rsid w:val="00554451"/>
    <w:pPr>
      <w:widowControl w:val="0"/>
      <w:shd w:val="clear" w:color="auto" w:fill="FFFFFF"/>
      <w:spacing w:before="120" w:after="120" w:line="0" w:lineRule="atLeast"/>
      <w:ind w:firstLine="300"/>
      <w:jc w:val="both"/>
    </w:pPr>
    <w:rPr>
      <w:i/>
      <w:iCs/>
      <w:sz w:val="20"/>
      <w:szCs w:val="20"/>
    </w:rPr>
  </w:style>
  <w:style w:type="character" w:customStyle="1" w:styleId="Bodytext30">
    <w:name w:val="Body text (3)_"/>
    <w:link w:val="Bodytext31"/>
    <w:rsid w:val="00554451"/>
    <w:rPr>
      <w:i/>
      <w:iCs/>
      <w:sz w:val="22"/>
      <w:szCs w:val="22"/>
      <w:shd w:val="clear" w:color="auto" w:fill="FFFFFF"/>
    </w:rPr>
  </w:style>
  <w:style w:type="paragraph" w:customStyle="1" w:styleId="Bodytext31">
    <w:name w:val="Body text (3)"/>
    <w:basedOn w:val="Normal"/>
    <w:link w:val="Bodytext30"/>
    <w:rsid w:val="00554451"/>
    <w:pPr>
      <w:widowControl w:val="0"/>
      <w:shd w:val="clear" w:color="auto" w:fill="FFFFFF"/>
      <w:spacing w:line="528" w:lineRule="exact"/>
      <w:jc w:val="both"/>
    </w:pPr>
    <w:rPr>
      <w:i/>
      <w:iCs/>
      <w:sz w:val="22"/>
      <w:szCs w:val="22"/>
    </w:rPr>
  </w:style>
  <w:style w:type="character" w:customStyle="1" w:styleId="Bodytext212pt">
    <w:name w:val="Body text (2) + 12 pt"/>
    <w:aliases w:val="Bold"/>
    <w:rsid w:val="00554451"/>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Heading1Char">
    <w:name w:val="Heading 1 Char"/>
    <w:link w:val="Heading1"/>
    <w:uiPriority w:val="9"/>
    <w:rsid w:val="00B5557B"/>
    <w:rPr>
      <w:rFonts w:ascii="Arial" w:hAnsi="Arial" w:cs="Arial"/>
      <w:b/>
      <w:bCs/>
      <w:kern w:val="32"/>
      <w:sz w:val="32"/>
      <w:szCs w:val="32"/>
    </w:rPr>
  </w:style>
  <w:style w:type="character" w:customStyle="1" w:styleId="Heading4Char">
    <w:name w:val="Heading 4 Char"/>
    <w:link w:val="Heading4"/>
    <w:uiPriority w:val="9"/>
    <w:rsid w:val="00B5557B"/>
    <w:rPr>
      <w:b/>
      <w:bCs/>
      <w:sz w:val="28"/>
      <w:szCs w:val="28"/>
    </w:rPr>
  </w:style>
  <w:style w:type="character" w:customStyle="1" w:styleId="2Char">
    <w:name w:val="2 Char"/>
    <w:link w:val="2"/>
    <w:rsid w:val="002E5320"/>
    <w:rPr>
      <w:rFonts w:eastAsia="MS Mincho"/>
      <w:bCs/>
      <w:kern w:val="27"/>
      <w:sz w:val="24"/>
      <w:szCs w:val="22"/>
      <w:lang w:val="nl-NL" w:eastAsia="ja-JP"/>
    </w:rPr>
  </w:style>
  <w:style w:type="paragraph" w:customStyle="1" w:styleId="4z0">
    <w:name w:val="4z"/>
    <w:basedOn w:val="Normal"/>
    <w:rsid w:val="00DE0C60"/>
    <w:pPr>
      <w:spacing w:line="360" w:lineRule="auto"/>
      <w:jc w:val="both"/>
      <w:outlineLvl w:val="0"/>
    </w:pPr>
    <w:rPr>
      <w:b/>
      <w:i/>
      <w:sz w:val="28"/>
      <w:szCs w:val="28"/>
      <w:lang w:val="es-PY"/>
    </w:rPr>
  </w:style>
  <w:style w:type="paragraph" w:customStyle="1" w:styleId="3Z">
    <w:name w:val="3Z"/>
    <w:basedOn w:val="Normal"/>
    <w:uiPriority w:val="99"/>
    <w:rsid w:val="00DE0C60"/>
    <w:pPr>
      <w:spacing w:line="360" w:lineRule="auto"/>
      <w:jc w:val="both"/>
      <w:outlineLvl w:val="2"/>
    </w:pPr>
    <w:rPr>
      <w:b/>
      <w:i/>
      <w:color w:val="000000"/>
      <w:sz w:val="26"/>
      <w:szCs w:val="26"/>
    </w:rPr>
  </w:style>
  <w:style w:type="paragraph" w:customStyle="1" w:styleId="2Z">
    <w:name w:val="2Z"/>
    <w:basedOn w:val="Normal"/>
    <w:uiPriority w:val="99"/>
    <w:rsid w:val="00DE0C60"/>
    <w:pPr>
      <w:tabs>
        <w:tab w:val="left" w:pos="980"/>
      </w:tabs>
      <w:spacing w:line="360" w:lineRule="auto"/>
      <w:jc w:val="both"/>
      <w:outlineLvl w:val="0"/>
    </w:pPr>
    <w:rPr>
      <w:b/>
      <w:sz w:val="26"/>
      <w:szCs w:val="26"/>
    </w:rPr>
  </w:style>
  <w:style w:type="character" w:customStyle="1" w:styleId="NormalWebChar">
    <w:name w:val="Normal (Web) Char"/>
    <w:link w:val="NormalWeb"/>
    <w:uiPriority w:val="99"/>
    <w:locked/>
    <w:rsid w:val="00DE0C60"/>
    <w:rPr>
      <w:rFonts w:eastAsia="Batang"/>
      <w:sz w:val="24"/>
      <w:szCs w:val="24"/>
      <w:lang w:eastAsia="ko-KR"/>
    </w:rPr>
  </w:style>
  <w:style w:type="character" w:customStyle="1" w:styleId="Heading6Char">
    <w:name w:val="Heading 6 Char"/>
    <w:link w:val="Heading6"/>
    <w:rsid w:val="00CE046E"/>
    <w:rPr>
      <w:b/>
      <w:bCs/>
      <w:sz w:val="22"/>
      <w:szCs w:val="22"/>
    </w:rPr>
  </w:style>
  <w:style w:type="character" w:customStyle="1" w:styleId="Heading9Char">
    <w:name w:val="Heading 9 Char"/>
    <w:link w:val="Heading9"/>
    <w:rsid w:val="00CE046E"/>
    <w:rPr>
      <w:rFonts w:ascii=".VnTime" w:hAnsi=".VnTime"/>
      <w:i/>
      <w:sz w:val="26"/>
    </w:rPr>
  </w:style>
  <w:style w:type="numbering" w:customStyle="1" w:styleId="NoList1">
    <w:name w:val="No List1"/>
    <w:next w:val="NoList"/>
    <w:semiHidden/>
    <w:unhideWhenUsed/>
    <w:rsid w:val="00CE046E"/>
  </w:style>
  <w:style w:type="character" w:customStyle="1" w:styleId="noidung0">
    <w:name w:val="noi_dung"/>
    <w:rsid w:val="00CE046E"/>
  </w:style>
  <w:style w:type="paragraph" w:customStyle="1" w:styleId="5Z">
    <w:name w:val="5Z"/>
    <w:basedOn w:val="Normal"/>
    <w:uiPriority w:val="99"/>
    <w:rsid w:val="00CE046E"/>
    <w:pPr>
      <w:keepNext/>
      <w:widowControl w:val="0"/>
      <w:spacing w:before="120" w:after="120" w:line="276" w:lineRule="auto"/>
      <w:jc w:val="center"/>
      <w:outlineLvl w:val="0"/>
    </w:pPr>
    <w:rPr>
      <w:b/>
      <w:sz w:val="26"/>
      <w:szCs w:val="26"/>
    </w:rPr>
  </w:style>
  <w:style w:type="paragraph" w:styleId="PlainText">
    <w:name w:val="Plain Text"/>
    <w:basedOn w:val="Normal"/>
    <w:link w:val="PlainTextChar"/>
    <w:unhideWhenUsed/>
    <w:rsid w:val="00CE046E"/>
    <w:pPr>
      <w:ind w:firstLine="851"/>
      <w:jc w:val="both"/>
    </w:pPr>
    <w:rPr>
      <w:rFonts w:ascii="Consolas" w:eastAsia="Arial" w:hAnsi="Consolas"/>
      <w:sz w:val="21"/>
      <w:szCs w:val="21"/>
      <w:lang w:val="vi-VN"/>
    </w:rPr>
  </w:style>
  <w:style w:type="character" w:customStyle="1" w:styleId="PlainTextChar">
    <w:name w:val="Plain Text Char"/>
    <w:link w:val="PlainText"/>
    <w:rsid w:val="00CE046E"/>
    <w:rPr>
      <w:rFonts w:ascii="Consolas" w:eastAsia="Arial" w:hAnsi="Consolas"/>
      <w:sz w:val="21"/>
      <w:szCs w:val="21"/>
      <w:lang w:val="vi-VN"/>
    </w:rPr>
  </w:style>
  <w:style w:type="paragraph" w:styleId="Title">
    <w:name w:val="Title"/>
    <w:basedOn w:val="Normal"/>
    <w:link w:val="TitleChar"/>
    <w:qFormat/>
    <w:rsid w:val="00CE046E"/>
    <w:pPr>
      <w:pBdr>
        <w:top w:val="double" w:sz="12" w:space="1" w:color="auto"/>
        <w:left w:val="double" w:sz="12" w:space="1" w:color="auto"/>
        <w:bottom w:val="double" w:sz="12" w:space="1" w:color="auto"/>
        <w:right w:val="double" w:sz="12" w:space="1" w:color="auto"/>
      </w:pBdr>
      <w:spacing w:before="60" w:after="60"/>
      <w:jc w:val="center"/>
    </w:pPr>
    <w:rPr>
      <w:rFonts w:ascii=".VnTimeH" w:hAnsi=".VnTimeH"/>
      <w:b/>
      <w:sz w:val="30"/>
      <w:szCs w:val="20"/>
    </w:rPr>
  </w:style>
  <w:style w:type="character" w:customStyle="1" w:styleId="TitleChar">
    <w:name w:val="Title Char"/>
    <w:link w:val="Title"/>
    <w:rsid w:val="00CE046E"/>
    <w:rPr>
      <w:rFonts w:ascii=".VnTimeH" w:hAnsi=".VnTimeH"/>
      <w:b/>
      <w:sz w:val="30"/>
    </w:rPr>
  </w:style>
  <w:style w:type="paragraph" w:styleId="Subtitle">
    <w:name w:val="Subtitle"/>
    <w:basedOn w:val="Normal"/>
    <w:link w:val="SubtitleChar"/>
    <w:qFormat/>
    <w:rsid w:val="00CE046E"/>
    <w:pPr>
      <w:pBdr>
        <w:top w:val="double" w:sz="12" w:space="1" w:color="auto"/>
        <w:left w:val="double" w:sz="12" w:space="1" w:color="auto"/>
        <w:bottom w:val="double" w:sz="12" w:space="1" w:color="auto"/>
        <w:right w:val="double" w:sz="12" w:space="1" w:color="auto"/>
      </w:pBdr>
      <w:spacing w:before="60" w:after="60"/>
      <w:jc w:val="center"/>
    </w:pPr>
    <w:rPr>
      <w:rFonts w:ascii=".VnTimeH" w:hAnsi=".VnTimeH"/>
      <w:b/>
      <w:sz w:val="34"/>
      <w:szCs w:val="20"/>
    </w:rPr>
  </w:style>
  <w:style w:type="character" w:customStyle="1" w:styleId="SubtitleChar">
    <w:name w:val="Subtitle Char"/>
    <w:link w:val="Subtitle"/>
    <w:rsid w:val="00CE046E"/>
    <w:rPr>
      <w:rFonts w:ascii=".VnTimeH" w:hAnsi=".VnTimeH"/>
      <w:b/>
      <w:sz w:val="34"/>
    </w:rPr>
  </w:style>
  <w:style w:type="character" w:customStyle="1" w:styleId="Heading2Char">
    <w:name w:val="Heading 2 Char"/>
    <w:aliases w:val="mau 3.2 Char"/>
    <w:link w:val="Heading2"/>
    <w:uiPriority w:val="9"/>
    <w:rsid w:val="00CE046E"/>
    <w:rPr>
      <w:rFonts w:ascii="Arial" w:hAnsi="Arial" w:cs="Arial"/>
      <w:b/>
      <w:bCs/>
      <w:i/>
      <w:iCs/>
      <w:sz w:val="28"/>
      <w:szCs w:val="28"/>
    </w:rPr>
  </w:style>
  <w:style w:type="character" w:customStyle="1" w:styleId="Heading7Char">
    <w:name w:val="Heading 7 Char"/>
    <w:link w:val="Heading7"/>
    <w:rsid w:val="00CE046E"/>
    <w:rPr>
      <w:sz w:val="24"/>
      <w:szCs w:val="24"/>
    </w:rPr>
  </w:style>
  <w:style w:type="paragraph" w:customStyle="1" w:styleId="tuyet3">
    <w:name w:val="tuyet3"/>
    <w:basedOn w:val="Heading1"/>
    <w:rsid w:val="00CE046E"/>
    <w:pPr>
      <w:spacing w:before="120" w:after="120" w:line="400" w:lineRule="exact"/>
    </w:pPr>
    <w:rPr>
      <w:rFonts w:ascii="Times New Roman" w:hAnsi="Times New Roman" w:cs="Times New Roman"/>
      <w:i/>
      <w:kern w:val="0"/>
      <w:sz w:val="28"/>
      <w:szCs w:val="24"/>
    </w:rPr>
  </w:style>
  <w:style w:type="character" w:customStyle="1" w:styleId="A5">
    <w:name w:val="A5"/>
    <w:uiPriority w:val="99"/>
    <w:rsid w:val="00CE046E"/>
    <w:rPr>
      <w:color w:val="000000"/>
      <w:sz w:val="18"/>
      <w:szCs w:val="18"/>
    </w:rPr>
  </w:style>
  <w:style w:type="character" w:customStyle="1" w:styleId="cit-name-surname">
    <w:name w:val="cit-name-surname"/>
    <w:basedOn w:val="DefaultParagraphFont"/>
    <w:rsid w:val="00CE046E"/>
  </w:style>
  <w:style w:type="character" w:customStyle="1" w:styleId="cit-name-given-names">
    <w:name w:val="cit-name-given-names"/>
    <w:basedOn w:val="DefaultParagraphFont"/>
    <w:rsid w:val="00CE046E"/>
  </w:style>
  <w:style w:type="character" w:styleId="HTMLCite">
    <w:name w:val="HTML Cite"/>
    <w:uiPriority w:val="99"/>
    <w:unhideWhenUsed/>
    <w:rsid w:val="00CE046E"/>
    <w:rPr>
      <w:i/>
      <w:iCs/>
    </w:rPr>
  </w:style>
  <w:style w:type="character" w:customStyle="1" w:styleId="cit-pub-date">
    <w:name w:val="cit-pub-date"/>
    <w:basedOn w:val="DefaultParagraphFont"/>
    <w:rsid w:val="00CE046E"/>
  </w:style>
  <w:style w:type="character" w:customStyle="1" w:styleId="cit-article-title">
    <w:name w:val="cit-article-title"/>
    <w:basedOn w:val="DefaultParagraphFont"/>
    <w:rsid w:val="00CE046E"/>
  </w:style>
  <w:style w:type="character" w:customStyle="1" w:styleId="cit-vol">
    <w:name w:val="cit-vol"/>
    <w:basedOn w:val="DefaultParagraphFont"/>
    <w:rsid w:val="00CE046E"/>
  </w:style>
  <w:style w:type="character" w:customStyle="1" w:styleId="cit-fpage">
    <w:name w:val="cit-fpage"/>
    <w:basedOn w:val="DefaultParagraphFont"/>
    <w:rsid w:val="00CE046E"/>
  </w:style>
  <w:style w:type="character" w:customStyle="1" w:styleId="cit-lpage">
    <w:name w:val="cit-lpage"/>
    <w:basedOn w:val="DefaultParagraphFont"/>
    <w:rsid w:val="00CE046E"/>
  </w:style>
  <w:style w:type="character" w:customStyle="1" w:styleId="a">
    <w:name w:val="_"/>
    <w:basedOn w:val="DefaultParagraphFont"/>
    <w:rsid w:val="00CE046E"/>
  </w:style>
  <w:style w:type="character" w:customStyle="1" w:styleId="ff1">
    <w:name w:val="ff1"/>
    <w:basedOn w:val="DefaultParagraphFont"/>
    <w:rsid w:val="00CE046E"/>
  </w:style>
  <w:style w:type="character" w:customStyle="1" w:styleId="ls6a">
    <w:name w:val="ls6a"/>
    <w:basedOn w:val="DefaultParagraphFont"/>
    <w:rsid w:val="00CE046E"/>
  </w:style>
  <w:style w:type="character" w:customStyle="1" w:styleId="ls7a">
    <w:name w:val="ls7a"/>
    <w:basedOn w:val="DefaultParagraphFont"/>
    <w:rsid w:val="00CE046E"/>
  </w:style>
  <w:style w:type="character" w:customStyle="1" w:styleId="ls1">
    <w:name w:val="ls1"/>
    <w:basedOn w:val="DefaultParagraphFont"/>
    <w:rsid w:val="00CE046E"/>
  </w:style>
  <w:style w:type="character" w:customStyle="1" w:styleId="ls2">
    <w:name w:val="ls2"/>
    <w:basedOn w:val="DefaultParagraphFont"/>
    <w:rsid w:val="00CE046E"/>
  </w:style>
  <w:style w:type="character" w:customStyle="1" w:styleId="ls84">
    <w:name w:val="ls84"/>
    <w:basedOn w:val="DefaultParagraphFont"/>
    <w:rsid w:val="00CE046E"/>
  </w:style>
  <w:style w:type="paragraph" w:customStyle="1" w:styleId="Nn">
    <w:name w:val="Nn"/>
    <w:basedOn w:val="Normal"/>
    <w:link w:val="NnChar"/>
    <w:rsid w:val="00CE046E"/>
    <w:pPr>
      <w:spacing w:before="60" w:after="60" w:line="360" w:lineRule="auto"/>
      <w:ind w:firstLine="567"/>
      <w:jc w:val="both"/>
    </w:pPr>
    <w:rPr>
      <w:kern w:val="28"/>
      <w:sz w:val="28"/>
      <w:szCs w:val="28"/>
    </w:rPr>
  </w:style>
  <w:style w:type="character" w:customStyle="1" w:styleId="NnChar">
    <w:name w:val="Nn Char"/>
    <w:link w:val="Nn"/>
    <w:rsid w:val="00CE046E"/>
    <w:rPr>
      <w:kern w:val="28"/>
      <w:sz w:val="28"/>
      <w:szCs w:val="28"/>
    </w:rPr>
  </w:style>
  <w:style w:type="paragraph" w:customStyle="1" w:styleId="ms-rteelement-p">
    <w:name w:val="ms-rteelement-p"/>
    <w:basedOn w:val="Normal"/>
    <w:rsid w:val="00CE046E"/>
    <w:pPr>
      <w:spacing w:before="100" w:beforeAutospacing="1" w:after="100" w:afterAutospacing="1"/>
    </w:pPr>
    <w:rPr>
      <w:lang w:val="vi-VN" w:eastAsia="vi-VN"/>
    </w:rPr>
  </w:style>
  <w:style w:type="numbering" w:customStyle="1" w:styleId="NoList2">
    <w:name w:val="No List2"/>
    <w:next w:val="NoList"/>
    <w:uiPriority w:val="99"/>
    <w:semiHidden/>
    <w:unhideWhenUsed/>
    <w:rsid w:val="00CE046E"/>
  </w:style>
  <w:style w:type="character" w:customStyle="1" w:styleId="BodyText2Char">
    <w:name w:val="Body Text 2 Char"/>
    <w:link w:val="BodyText2"/>
    <w:uiPriority w:val="99"/>
    <w:rsid w:val="00CE046E"/>
    <w:rPr>
      <w:sz w:val="24"/>
      <w:szCs w:val="24"/>
    </w:rPr>
  </w:style>
  <w:style w:type="character" w:customStyle="1" w:styleId="BodyText3Char">
    <w:name w:val="Body Text 3 Char"/>
    <w:link w:val="BodyText3"/>
    <w:rsid w:val="00CE046E"/>
    <w:rPr>
      <w:sz w:val="16"/>
      <w:szCs w:val="16"/>
    </w:rPr>
  </w:style>
  <w:style w:type="numbering" w:customStyle="1" w:styleId="NoList3">
    <w:name w:val="No List3"/>
    <w:next w:val="NoList"/>
    <w:semiHidden/>
    <w:rsid w:val="00CE046E"/>
  </w:style>
  <w:style w:type="character" w:customStyle="1" w:styleId="BodyTextIndent3Char">
    <w:name w:val="Body Text Indent 3 Char"/>
    <w:link w:val="BodyTextIndent3"/>
    <w:rsid w:val="00CE046E"/>
    <w:rPr>
      <w:sz w:val="16"/>
      <w:szCs w:val="16"/>
    </w:rPr>
  </w:style>
  <w:style w:type="numbering" w:customStyle="1" w:styleId="NoList4">
    <w:name w:val="No List4"/>
    <w:next w:val="NoList"/>
    <w:uiPriority w:val="99"/>
    <w:semiHidden/>
    <w:unhideWhenUsed/>
    <w:rsid w:val="00CE046E"/>
  </w:style>
  <w:style w:type="paragraph" w:styleId="TOC3">
    <w:name w:val="toc 3"/>
    <w:basedOn w:val="Normal"/>
    <w:uiPriority w:val="39"/>
    <w:qFormat/>
    <w:rsid w:val="00CE046E"/>
    <w:pPr>
      <w:widowControl w:val="0"/>
      <w:spacing w:before="201"/>
      <w:ind w:left="596" w:hanging="493"/>
    </w:pPr>
    <w:rPr>
      <w:b/>
      <w:bCs/>
      <w:sz w:val="28"/>
      <w:szCs w:val="28"/>
    </w:rPr>
  </w:style>
  <w:style w:type="paragraph" w:styleId="TOC4">
    <w:name w:val="toc 4"/>
    <w:basedOn w:val="Normal"/>
    <w:uiPriority w:val="1"/>
    <w:qFormat/>
    <w:rsid w:val="00CE046E"/>
    <w:pPr>
      <w:widowControl w:val="0"/>
      <w:spacing w:before="199"/>
      <w:ind w:left="596" w:hanging="493"/>
    </w:pPr>
    <w:rPr>
      <w:b/>
      <w:bCs/>
      <w:i/>
      <w:sz w:val="22"/>
      <w:szCs w:val="22"/>
    </w:rPr>
  </w:style>
  <w:style w:type="paragraph" w:styleId="TOC5">
    <w:name w:val="toc 5"/>
    <w:basedOn w:val="Normal"/>
    <w:uiPriority w:val="1"/>
    <w:qFormat/>
    <w:rsid w:val="00CE046E"/>
    <w:pPr>
      <w:widowControl w:val="0"/>
      <w:spacing w:before="199"/>
      <w:ind w:left="991" w:hanging="701"/>
    </w:pPr>
    <w:rPr>
      <w:sz w:val="28"/>
      <w:szCs w:val="28"/>
    </w:rPr>
  </w:style>
  <w:style w:type="paragraph" w:styleId="TOC6">
    <w:name w:val="toc 6"/>
    <w:basedOn w:val="Normal"/>
    <w:uiPriority w:val="1"/>
    <w:qFormat/>
    <w:rsid w:val="00CE046E"/>
    <w:pPr>
      <w:widowControl w:val="0"/>
      <w:spacing w:before="201"/>
      <w:ind w:left="1390" w:hanging="912"/>
    </w:pPr>
    <w:rPr>
      <w:i/>
      <w:sz w:val="28"/>
      <w:szCs w:val="28"/>
    </w:rPr>
  </w:style>
  <w:style w:type="numbering" w:customStyle="1" w:styleId="NoList5">
    <w:name w:val="No List5"/>
    <w:next w:val="NoList"/>
    <w:uiPriority w:val="99"/>
    <w:semiHidden/>
    <w:unhideWhenUsed/>
    <w:rsid w:val="00CE046E"/>
  </w:style>
  <w:style w:type="character" w:styleId="FollowedHyperlink">
    <w:name w:val="FollowedHyperlink"/>
    <w:uiPriority w:val="99"/>
    <w:unhideWhenUsed/>
    <w:rsid w:val="00CE046E"/>
    <w:rPr>
      <w:color w:val="800080"/>
      <w:u w:val="single"/>
    </w:rPr>
  </w:style>
  <w:style w:type="paragraph" w:customStyle="1" w:styleId="font5">
    <w:name w:val="font5"/>
    <w:basedOn w:val="Normal"/>
    <w:rsid w:val="00CE046E"/>
    <w:pPr>
      <w:spacing w:before="100" w:beforeAutospacing="1" w:after="100" w:afterAutospacing="1"/>
    </w:pPr>
    <w:rPr>
      <w:b/>
      <w:bCs/>
    </w:rPr>
  </w:style>
  <w:style w:type="paragraph" w:customStyle="1" w:styleId="font6">
    <w:name w:val="font6"/>
    <w:basedOn w:val="Normal"/>
    <w:rsid w:val="00CE046E"/>
    <w:pPr>
      <w:spacing w:before="100" w:beforeAutospacing="1" w:after="100" w:afterAutospacing="1"/>
    </w:pPr>
    <w:rPr>
      <w:b/>
      <w:bCs/>
      <w:i/>
      <w:iCs/>
    </w:rPr>
  </w:style>
  <w:style w:type="paragraph" w:customStyle="1" w:styleId="xl65">
    <w:name w:val="xl6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6">
    <w:name w:val="xl66"/>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8">
    <w:name w:val="xl68"/>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69">
    <w:name w:val="xl69"/>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0">
    <w:name w:val="xl7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1">
    <w:name w:val="xl71"/>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72">
    <w:name w:val="xl72"/>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4">
    <w:name w:val="xl74"/>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5">
    <w:name w:val="xl7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6">
    <w:name w:val="xl76"/>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77">
    <w:name w:val="xl77"/>
    <w:basedOn w:val="Normal"/>
    <w:rsid w:val="00CE046E"/>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8">
    <w:name w:val="xl78"/>
    <w:basedOn w:val="Normal"/>
    <w:rsid w:val="00CE046E"/>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0">
    <w:name w:val="xl8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1">
    <w:name w:val="xl81"/>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2">
    <w:name w:val="xl82"/>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83">
    <w:name w:val="xl8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84">
    <w:name w:val="xl8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5">
    <w:name w:val="xl85"/>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6">
    <w:name w:val="xl86"/>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rPr>
      <w:color w:val="FF0000"/>
      <w:u w:val="single"/>
    </w:rPr>
  </w:style>
  <w:style w:type="paragraph" w:customStyle="1" w:styleId="xl88">
    <w:name w:val="xl88"/>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89">
    <w:name w:val="xl8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0">
    <w:name w:val="xl90"/>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1">
    <w:name w:val="xl91"/>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2">
    <w:name w:val="xl92"/>
    <w:basedOn w:val="Normal"/>
    <w:rsid w:val="00CE046E"/>
    <w:pPr>
      <w:pBdr>
        <w:top w:val="single" w:sz="4" w:space="0" w:color="auto"/>
        <w:left w:val="single" w:sz="4" w:space="0" w:color="auto"/>
        <w:bottom w:val="single" w:sz="4" w:space="0" w:color="auto"/>
      </w:pBdr>
      <w:spacing w:before="100" w:beforeAutospacing="1" w:after="100" w:afterAutospacing="1"/>
      <w:jc w:val="center"/>
      <w:textAlignment w:val="center"/>
    </w:pPr>
    <w:rPr>
      <w:color w:val="FF0000"/>
      <w:u w:val="single"/>
    </w:rPr>
  </w:style>
  <w:style w:type="paragraph" w:customStyle="1" w:styleId="xl93">
    <w:name w:val="xl93"/>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4">
    <w:name w:val="xl9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5">
    <w:name w:val="xl95"/>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6">
    <w:name w:val="xl96"/>
    <w:basedOn w:val="Normal"/>
    <w:rsid w:val="00CE046E"/>
    <w:pPr>
      <w:pBdr>
        <w:top w:val="single" w:sz="4" w:space="0" w:color="auto"/>
        <w:bottom w:val="single" w:sz="4" w:space="0" w:color="auto"/>
        <w:right w:val="single" w:sz="4" w:space="0" w:color="auto"/>
      </w:pBdr>
      <w:spacing w:before="100" w:beforeAutospacing="1" w:after="100" w:afterAutospacing="1"/>
      <w:jc w:val="right"/>
      <w:textAlignment w:val="center"/>
    </w:pPr>
    <w:rPr>
      <w:color w:val="FF0000"/>
      <w:u w:val="single"/>
    </w:rPr>
  </w:style>
  <w:style w:type="paragraph" w:customStyle="1" w:styleId="xl97">
    <w:name w:val="xl97"/>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
    <w:name w:val="xl98"/>
    <w:basedOn w:val="Normal"/>
    <w:rsid w:val="00CE046E"/>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9">
    <w:name w:val="xl9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0">
    <w:name w:val="xl100"/>
    <w:basedOn w:val="Normal"/>
    <w:rsid w:val="00CE046E"/>
    <w:pPr>
      <w:pBdr>
        <w:top w:val="single" w:sz="4" w:space="0" w:color="auto"/>
      </w:pBdr>
      <w:spacing w:before="100" w:beforeAutospacing="1" w:after="100" w:afterAutospacing="1"/>
      <w:jc w:val="center"/>
    </w:pPr>
  </w:style>
  <w:style w:type="paragraph" w:customStyle="1" w:styleId="xl101">
    <w:name w:val="xl101"/>
    <w:basedOn w:val="Normal"/>
    <w:rsid w:val="00CE046E"/>
    <w:pPr>
      <w:pBdr>
        <w:top w:val="single" w:sz="4" w:space="0" w:color="auto"/>
        <w:right w:val="single" w:sz="4" w:space="0" w:color="auto"/>
      </w:pBdr>
      <w:spacing w:before="100" w:beforeAutospacing="1" w:after="100" w:afterAutospacing="1"/>
      <w:jc w:val="center"/>
    </w:pPr>
  </w:style>
  <w:style w:type="paragraph" w:customStyle="1" w:styleId="xl102">
    <w:name w:val="xl102"/>
    <w:basedOn w:val="Normal"/>
    <w:rsid w:val="00CE046E"/>
    <w:pPr>
      <w:spacing w:before="100" w:beforeAutospacing="1" w:after="100" w:afterAutospacing="1"/>
      <w:jc w:val="center"/>
    </w:pPr>
  </w:style>
  <w:style w:type="paragraph" w:customStyle="1" w:styleId="xl103">
    <w:name w:val="xl103"/>
    <w:basedOn w:val="Normal"/>
    <w:rsid w:val="00CE046E"/>
    <w:pPr>
      <w:pBdr>
        <w:right w:val="single" w:sz="4" w:space="0" w:color="auto"/>
      </w:pBdr>
      <w:spacing w:before="100" w:beforeAutospacing="1" w:after="100" w:afterAutospacing="1"/>
      <w:jc w:val="center"/>
    </w:pPr>
  </w:style>
  <w:style w:type="paragraph" w:customStyle="1" w:styleId="xl104">
    <w:name w:val="xl104"/>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05">
    <w:name w:val="xl105"/>
    <w:basedOn w:val="Normal"/>
    <w:rsid w:val="00CE046E"/>
    <w:pPr>
      <w:pBdr>
        <w:left w:val="single" w:sz="4" w:space="0" w:color="auto"/>
        <w:bottom w:val="single" w:sz="4" w:space="0" w:color="auto"/>
        <w:right w:val="single" w:sz="4" w:space="0" w:color="auto"/>
      </w:pBdr>
      <w:spacing w:before="100" w:beforeAutospacing="1" w:after="100" w:afterAutospacing="1"/>
      <w:jc w:val="right"/>
      <w:textAlignment w:val="center"/>
    </w:pPr>
    <w:rPr>
      <w:b/>
      <w:bCs/>
    </w:rPr>
  </w:style>
  <w:style w:type="paragraph" w:customStyle="1" w:styleId="xl106">
    <w:name w:val="xl106"/>
    <w:basedOn w:val="Normal"/>
    <w:rsid w:val="00CE046E"/>
    <w:pPr>
      <w:pBdr>
        <w:left w:val="single" w:sz="4" w:space="0" w:color="auto"/>
        <w:bottom w:val="single" w:sz="4" w:space="0" w:color="auto"/>
      </w:pBdr>
      <w:spacing w:before="100" w:beforeAutospacing="1" w:after="100" w:afterAutospacing="1"/>
      <w:jc w:val="right"/>
      <w:textAlignment w:val="center"/>
    </w:pPr>
    <w:rPr>
      <w:b/>
      <w:bCs/>
    </w:rPr>
  </w:style>
  <w:style w:type="paragraph" w:customStyle="1" w:styleId="xl107">
    <w:name w:val="xl107"/>
    <w:basedOn w:val="Normal"/>
    <w:rsid w:val="00CE046E"/>
    <w:pPr>
      <w:pBdr>
        <w:bottom w:val="single" w:sz="4" w:space="0" w:color="auto"/>
        <w:right w:val="single" w:sz="4" w:space="0" w:color="auto"/>
      </w:pBdr>
      <w:spacing w:before="100" w:beforeAutospacing="1" w:after="100" w:afterAutospacing="1"/>
      <w:jc w:val="right"/>
      <w:textAlignment w:val="center"/>
    </w:pPr>
    <w:rPr>
      <w:b/>
      <w:bCs/>
    </w:rPr>
  </w:style>
  <w:style w:type="paragraph" w:customStyle="1" w:styleId="xl108">
    <w:name w:val="xl108"/>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rPr>
  </w:style>
  <w:style w:type="paragraph" w:customStyle="1" w:styleId="xl109">
    <w:name w:val="xl109"/>
    <w:basedOn w:val="Normal"/>
    <w:rsid w:val="00CE046E"/>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numbering" w:customStyle="1" w:styleId="NoList6">
    <w:name w:val="No List6"/>
    <w:next w:val="NoList"/>
    <w:uiPriority w:val="99"/>
    <w:semiHidden/>
    <w:unhideWhenUsed/>
    <w:rsid w:val="00CE046E"/>
  </w:style>
  <w:style w:type="numbering" w:customStyle="1" w:styleId="NoList11">
    <w:name w:val="No List11"/>
    <w:next w:val="NoList"/>
    <w:semiHidden/>
    <w:unhideWhenUsed/>
    <w:rsid w:val="00CE046E"/>
  </w:style>
  <w:style w:type="numbering" w:customStyle="1" w:styleId="NoList21">
    <w:name w:val="No List21"/>
    <w:next w:val="NoList"/>
    <w:uiPriority w:val="99"/>
    <w:semiHidden/>
    <w:unhideWhenUsed/>
    <w:rsid w:val="00CE046E"/>
  </w:style>
  <w:style w:type="numbering" w:customStyle="1" w:styleId="NoList31">
    <w:name w:val="No List31"/>
    <w:next w:val="NoList"/>
    <w:semiHidden/>
    <w:rsid w:val="00CE046E"/>
  </w:style>
  <w:style w:type="character" w:customStyle="1" w:styleId="2CharChar">
    <w:name w:val="2 Char Char"/>
    <w:rsid w:val="008F04CA"/>
    <w:rPr>
      <w:b/>
      <w:sz w:val="24"/>
      <w:szCs w:val="24"/>
      <w:lang w:val="it-IT" w:eastAsia="en-US" w:bidi="ar-SA"/>
    </w:rPr>
  </w:style>
  <w:style w:type="paragraph" w:customStyle="1" w:styleId="Style5">
    <w:name w:val="Style5"/>
    <w:basedOn w:val="Normal"/>
    <w:rsid w:val="00B27EEB"/>
    <w:pPr>
      <w:spacing w:line="360" w:lineRule="auto"/>
      <w:jc w:val="center"/>
    </w:pPr>
    <w:rPr>
      <w:b/>
      <w:sz w:val="28"/>
      <w:szCs w:val="26"/>
      <w:lang w:val="es-ES"/>
    </w:rPr>
  </w:style>
  <w:style w:type="paragraph" w:customStyle="1" w:styleId="5">
    <w:name w:val="5"/>
    <w:basedOn w:val="BodyText"/>
    <w:link w:val="5Char"/>
    <w:autoRedefine/>
    <w:rsid w:val="00C52290"/>
    <w:pPr>
      <w:widowControl w:val="0"/>
      <w:tabs>
        <w:tab w:val="left" w:pos="720"/>
        <w:tab w:val="left" w:pos="1665"/>
      </w:tabs>
      <w:spacing w:before="60" w:after="60" w:line="280" w:lineRule="exact"/>
      <w:jc w:val="both"/>
    </w:pPr>
    <w:rPr>
      <w:bCs/>
      <w:sz w:val="20"/>
      <w:szCs w:val="20"/>
    </w:rPr>
  </w:style>
  <w:style w:type="character" w:customStyle="1" w:styleId="5Char">
    <w:name w:val="5 Char"/>
    <w:link w:val="5"/>
    <w:rsid w:val="00C52290"/>
    <w:rPr>
      <w:bCs/>
    </w:rPr>
  </w:style>
  <w:style w:type="character" w:customStyle="1" w:styleId="4Char">
    <w:name w:val="4 Char"/>
    <w:link w:val="4"/>
    <w:locked/>
    <w:rsid w:val="00B27EEB"/>
    <w:rPr>
      <w:i/>
      <w:sz w:val="26"/>
      <w:szCs w:val="26"/>
    </w:rPr>
  </w:style>
  <w:style w:type="paragraph" w:customStyle="1" w:styleId="TCTNG">
    <w:name w:val="TC TNG"/>
    <w:basedOn w:val="Style1"/>
    <w:qFormat/>
    <w:rsid w:val="00A152C2"/>
    <w:pPr>
      <w:spacing w:before="60" w:after="60" w:line="280" w:lineRule="exact"/>
      <w:jc w:val="both"/>
    </w:pPr>
    <w:rPr>
      <w:rFonts w:ascii="Times New Roman" w:hAnsi="Times New Roman"/>
      <w:b w:val="0"/>
      <w:sz w:val="22"/>
      <w:szCs w:val="22"/>
      <w:lang w:val="sv-SE"/>
    </w:rPr>
  </w:style>
  <w:style w:type="paragraph" w:customStyle="1" w:styleId="Bng">
    <w:name w:val="Bảng"/>
    <w:basedOn w:val="Normal"/>
    <w:qFormat/>
    <w:rsid w:val="00A152C2"/>
    <w:pPr>
      <w:tabs>
        <w:tab w:val="left" w:pos="0"/>
      </w:tabs>
      <w:spacing w:before="60" w:after="60"/>
      <w:jc w:val="center"/>
    </w:pPr>
    <w:rPr>
      <w:rFonts w:eastAsia="Calibri"/>
      <w:szCs w:val="26"/>
      <w:lang w:val="vi-VN"/>
    </w:rPr>
  </w:style>
  <w:style w:type="paragraph" w:customStyle="1" w:styleId="DANHMCBNG">
    <w:name w:val="DANH MỤC BẢNG"/>
    <w:basedOn w:val="Normal"/>
    <w:qFormat/>
    <w:rsid w:val="00A152C2"/>
    <w:pPr>
      <w:spacing w:after="60" w:line="264" w:lineRule="auto"/>
      <w:jc w:val="center"/>
    </w:pPr>
    <w:rPr>
      <w:rFonts w:eastAsia="Calibri"/>
      <w:szCs w:val="26"/>
    </w:rPr>
  </w:style>
  <w:style w:type="paragraph" w:customStyle="1" w:styleId="chthchhnhTCS">
    <w:name w:val="chú thích hình TCS"/>
    <w:basedOn w:val="Normal"/>
    <w:qFormat/>
    <w:rsid w:val="00A152C2"/>
    <w:pPr>
      <w:spacing w:after="60" w:line="276" w:lineRule="auto"/>
      <w:jc w:val="center"/>
    </w:pPr>
    <w:rPr>
      <w:rFonts w:eastAsia="Calibri"/>
      <w:sz w:val="22"/>
      <w:szCs w:val="20"/>
      <w:lang w:val="sv-SE"/>
    </w:rPr>
  </w:style>
  <w:style w:type="paragraph" w:customStyle="1" w:styleId="DANHMCHNH">
    <w:name w:val="DANH MỤC HÌNH"/>
    <w:basedOn w:val="Style1"/>
    <w:qFormat/>
    <w:rsid w:val="00A152C2"/>
    <w:pPr>
      <w:spacing w:line="276" w:lineRule="auto"/>
      <w:jc w:val="both"/>
    </w:pPr>
    <w:rPr>
      <w:rFonts w:ascii="Times New Roman" w:eastAsia="Calibri" w:hAnsi="Times New Roman"/>
      <w:b w:val="0"/>
      <w:spacing w:val="-4"/>
      <w:szCs w:val="26"/>
    </w:rPr>
  </w:style>
  <w:style w:type="character" w:customStyle="1" w:styleId="BodyTextIndentChar">
    <w:name w:val="Body Text Indent Char"/>
    <w:link w:val="BodyTextIndent"/>
    <w:semiHidden/>
    <w:rsid w:val="00ED040D"/>
    <w:rPr>
      <w:rFonts w:ascii=".VnTime" w:eastAsia="Batang" w:hAnsi=".VnTime"/>
      <w:sz w:val="28"/>
    </w:rPr>
  </w:style>
  <w:style w:type="character" w:customStyle="1" w:styleId="BodyTextIndent2Char">
    <w:name w:val="Body Text Indent 2 Char"/>
    <w:link w:val="BodyTextIndent2"/>
    <w:rsid w:val="00ED040D"/>
    <w:rPr>
      <w:sz w:val="24"/>
      <w:szCs w:val="24"/>
    </w:rPr>
  </w:style>
  <w:style w:type="character" w:customStyle="1" w:styleId="longtext1">
    <w:name w:val="long_text1"/>
    <w:rsid w:val="00FD2C1C"/>
    <w:rPr>
      <w:sz w:val="20"/>
      <w:szCs w:val="20"/>
    </w:rPr>
  </w:style>
  <w:style w:type="paragraph" w:customStyle="1" w:styleId="t">
    <w:name w:val="t"/>
    <w:basedOn w:val="Normal"/>
    <w:link w:val="tChar"/>
    <w:rsid w:val="0080313D"/>
    <w:pPr>
      <w:spacing w:line="235" w:lineRule="auto"/>
      <w:ind w:left="-57" w:right="-57"/>
      <w:jc w:val="center"/>
    </w:pPr>
    <w:rPr>
      <w:rFonts w:ascii=".VnHelvetInsH" w:eastAsia="Calibri" w:hAnsi=".VnHelvetInsH"/>
      <w:iCs/>
      <w:sz w:val="26"/>
      <w:szCs w:val="28"/>
      <w:lang w:val="vi-VN"/>
    </w:rPr>
  </w:style>
  <w:style w:type="character" w:customStyle="1" w:styleId="tChar">
    <w:name w:val="t Char"/>
    <w:link w:val="t"/>
    <w:rsid w:val="0080313D"/>
    <w:rPr>
      <w:rFonts w:ascii=".VnHelvetInsH" w:eastAsia="Calibri" w:hAnsi=".VnHelvetInsH"/>
      <w:iCs/>
      <w:sz w:val="26"/>
      <w:szCs w:val="28"/>
      <w:lang w:val="vi-VN"/>
    </w:rPr>
  </w:style>
  <w:style w:type="character" w:customStyle="1" w:styleId="notranslate">
    <w:name w:val="notranslate"/>
    <w:basedOn w:val="DefaultParagraphFont"/>
    <w:rsid w:val="00A02B68"/>
  </w:style>
  <w:style w:type="character" w:customStyle="1" w:styleId="apple-tab-span">
    <w:name w:val="apple-tab-span"/>
    <w:basedOn w:val="DefaultParagraphFont"/>
    <w:rsid w:val="00757F48"/>
  </w:style>
  <w:style w:type="character" w:customStyle="1" w:styleId="dmbangChar">
    <w:name w:val="dmbang Char"/>
    <w:link w:val="dmbang"/>
    <w:locked/>
    <w:rsid w:val="001F55DB"/>
    <w:rPr>
      <w:b/>
      <w:sz w:val="28"/>
      <w:szCs w:val="28"/>
      <w:lang w:eastAsia="ja-JP"/>
    </w:rPr>
  </w:style>
  <w:style w:type="paragraph" w:customStyle="1" w:styleId="dmbang">
    <w:name w:val="dmbang"/>
    <w:basedOn w:val="BodyText"/>
    <w:link w:val="dmbangChar"/>
    <w:qFormat/>
    <w:rsid w:val="001F55DB"/>
    <w:pPr>
      <w:widowControl w:val="0"/>
      <w:spacing w:after="0" w:line="360" w:lineRule="auto"/>
      <w:jc w:val="center"/>
    </w:pPr>
    <w:rPr>
      <w:b/>
      <w:sz w:val="28"/>
      <w:szCs w:val="28"/>
      <w:lang w:eastAsia="ja-JP"/>
    </w:rPr>
  </w:style>
  <w:style w:type="paragraph" w:customStyle="1" w:styleId="1b">
    <w:name w:val="1b"/>
    <w:basedOn w:val="Normal"/>
    <w:rsid w:val="007614E4"/>
    <w:pPr>
      <w:spacing w:line="360" w:lineRule="auto"/>
      <w:jc w:val="center"/>
    </w:pPr>
    <w:rPr>
      <w:b/>
      <w:bCs/>
      <w:iCs/>
      <w:sz w:val="28"/>
      <w:szCs w:val="28"/>
      <w:lang w:val="nl-NL"/>
    </w:rPr>
  </w:style>
  <w:style w:type="paragraph" w:customStyle="1" w:styleId="3e">
    <w:name w:val="3e"/>
    <w:basedOn w:val="Normal"/>
    <w:link w:val="3eChar"/>
    <w:rsid w:val="007614E4"/>
    <w:pPr>
      <w:spacing w:line="360" w:lineRule="auto"/>
      <w:jc w:val="both"/>
    </w:pPr>
    <w:rPr>
      <w:b/>
      <w:bCs/>
      <w:i/>
      <w:iCs/>
      <w:color w:val="000000"/>
      <w:sz w:val="28"/>
      <w:szCs w:val="28"/>
    </w:rPr>
  </w:style>
  <w:style w:type="character" w:customStyle="1" w:styleId="3eChar">
    <w:name w:val="3e Char"/>
    <w:link w:val="3e"/>
    <w:rsid w:val="007614E4"/>
    <w:rPr>
      <w:b/>
      <w:bCs/>
      <w:i/>
      <w:iCs/>
      <w:color w:val="000000"/>
      <w:sz w:val="28"/>
      <w:szCs w:val="28"/>
    </w:rPr>
  </w:style>
  <w:style w:type="character" w:customStyle="1" w:styleId="FootnoteTextChar1">
    <w:name w:val="Footnote Text Char1"/>
    <w:aliases w:val="Footnote Text Char Char Char Char Char Char1,Footnote Text Char Char Char Char Char Char Ch Char Char1,Footnote Text Char Char Char Char Char Char Ch Char Char Char Char1"/>
    <w:semiHidden/>
    <w:rsid w:val="002E5320"/>
    <w:rPr>
      <w:rFonts w:ascii="Times New Roman" w:eastAsia="Times New Roman" w:hAnsi="Times New Roman" w:cs="Times New Roman"/>
      <w:sz w:val="20"/>
      <w:szCs w:val="20"/>
    </w:rPr>
  </w:style>
  <w:style w:type="character" w:customStyle="1" w:styleId="BodyTextChar1">
    <w:name w:val="Body Text Char1"/>
    <w:aliases w:val="bt Char1,Body Text Char Char Char Char Char Char Char Char Char Char Char1"/>
    <w:uiPriority w:val="99"/>
    <w:rsid w:val="002E5320"/>
    <w:rPr>
      <w:rFonts w:ascii="Times New Roman" w:eastAsia="Times New Roman" w:hAnsi="Times New Roman" w:cs="Times New Roman"/>
      <w:sz w:val="28"/>
      <w:szCs w:val="28"/>
    </w:rPr>
  </w:style>
  <w:style w:type="character" w:customStyle="1" w:styleId="3Char">
    <w:name w:val="3 Char"/>
    <w:link w:val="3"/>
    <w:locked/>
    <w:rsid w:val="00924901"/>
    <w:rPr>
      <w:rFonts w:eastAsia="MS Mincho"/>
      <w:bCs/>
      <w:i/>
      <w:szCs w:val="22"/>
      <w:lang w:val="fr-FR" w:eastAsia="ja-JP"/>
    </w:rPr>
  </w:style>
  <w:style w:type="paragraph" w:customStyle="1" w:styleId="44">
    <w:name w:val="44"/>
    <w:basedOn w:val="Normal"/>
    <w:uiPriority w:val="99"/>
    <w:rsid w:val="002E5320"/>
    <w:pPr>
      <w:spacing w:line="360" w:lineRule="auto"/>
    </w:pPr>
    <w:rPr>
      <w:i/>
      <w:sz w:val="26"/>
      <w:szCs w:val="26"/>
    </w:rPr>
  </w:style>
  <w:style w:type="paragraph" w:customStyle="1" w:styleId="bangbieu">
    <w:name w:val="bangbieu"/>
    <w:basedOn w:val="Normal"/>
    <w:qFormat/>
    <w:rsid w:val="00307BD1"/>
    <w:pPr>
      <w:spacing w:before="80" w:after="40"/>
      <w:ind w:firstLine="454"/>
      <w:jc w:val="center"/>
    </w:pPr>
    <w:rPr>
      <w:rFonts w:eastAsia="Calibri"/>
      <w:sz w:val="22"/>
      <w:szCs w:val="22"/>
    </w:rPr>
  </w:style>
  <w:style w:type="character" w:customStyle="1" w:styleId="nw1">
    <w:name w:val="nw1"/>
    <w:basedOn w:val="DefaultParagraphFont"/>
    <w:rsid w:val="006E6793"/>
  </w:style>
  <w:style w:type="paragraph" w:customStyle="1" w:styleId="heading40">
    <w:name w:val="heading4"/>
    <w:basedOn w:val="Normal"/>
    <w:qFormat/>
    <w:rsid w:val="006E6793"/>
    <w:pPr>
      <w:spacing w:before="120" w:line="360" w:lineRule="exact"/>
      <w:ind w:left="432" w:right="288" w:firstLine="288"/>
    </w:pPr>
    <w:rPr>
      <w:b/>
      <w:i/>
      <w:sz w:val="26"/>
      <w:szCs w:val="22"/>
      <w:lang w:eastAsia="ja-JP"/>
    </w:rPr>
  </w:style>
  <w:style w:type="paragraph" w:customStyle="1" w:styleId="3z0">
    <w:name w:val="3z"/>
    <w:basedOn w:val="Heading3"/>
    <w:rsid w:val="000F6CEF"/>
    <w:pPr>
      <w:autoSpaceDE w:val="0"/>
      <w:autoSpaceDN w:val="0"/>
      <w:adjustRightInd w:val="0"/>
      <w:spacing w:before="0" w:after="0" w:line="360" w:lineRule="auto"/>
      <w:jc w:val="both"/>
    </w:pPr>
    <w:rPr>
      <w:rFonts w:ascii="Times New Roman" w:hAnsi="Times New Roman"/>
      <w:bCs w:val="0"/>
      <w:i/>
      <w:szCs w:val="28"/>
      <w:lang w:val="vi-VN" w:eastAsia="vi-VN" w:bidi="vi-VN"/>
    </w:rPr>
  </w:style>
  <w:style w:type="character" w:customStyle="1" w:styleId="Bodytext5NotItalic">
    <w:name w:val="Body text (5) + Not Italic"/>
    <w:rsid w:val="000F6CEF"/>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en-US" w:eastAsia="en-US" w:bidi="en-US"/>
    </w:rPr>
  </w:style>
  <w:style w:type="character" w:customStyle="1" w:styleId="ref-journal">
    <w:name w:val="ref-journal"/>
    <w:basedOn w:val="DefaultParagraphFont"/>
    <w:rsid w:val="00FB4CE6"/>
  </w:style>
  <w:style w:type="paragraph" w:customStyle="1" w:styleId="StyleHeading3Before6ptAfter0ptLinespacing15l">
    <w:name w:val="Style Heading 3 + Before:  6 pt After:  0 pt Line spacing:  1.5 l..."/>
    <w:basedOn w:val="Heading3"/>
    <w:next w:val="BalloonText"/>
    <w:rsid w:val="003A796D"/>
    <w:pPr>
      <w:spacing w:before="120" w:after="0" w:line="360" w:lineRule="auto"/>
    </w:pPr>
    <w:rPr>
      <w:rFonts w:ascii="Times New Roman" w:hAnsi="Times New Roman"/>
      <w:sz w:val="28"/>
      <w:szCs w:val="20"/>
    </w:rPr>
  </w:style>
  <w:style w:type="paragraph" w:customStyle="1" w:styleId="alf-apx-apf-ape-a1j-ji">
    <w:name w:val="alf-apx-apf-ape-a1j-ji"/>
    <w:basedOn w:val="Normal"/>
    <w:rsid w:val="003A796D"/>
    <w:pPr>
      <w:spacing w:before="100" w:beforeAutospacing="1" w:after="100" w:afterAutospacing="1"/>
    </w:pPr>
    <w:rPr>
      <w:rFonts w:eastAsia="Calibri"/>
    </w:rPr>
  </w:style>
  <w:style w:type="paragraph" w:customStyle="1" w:styleId="l">
    <w:name w:val="l"/>
    <w:basedOn w:val="Normal"/>
    <w:rsid w:val="003A796D"/>
    <w:pPr>
      <w:spacing w:before="80" w:after="80" w:line="264" w:lineRule="auto"/>
      <w:ind w:firstLine="397"/>
      <w:jc w:val="both"/>
    </w:pPr>
    <w:rPr>
      <w:i/>
      <w:iCs/>
      <w:szCs w:val="28"/>
    </w:rPr>
  </w:style>
  <w:style w:type="paragraph" w:customStyle="1" w:styleId="2c">
    <w:name w:val="2c"/>
    <w:basedOn w:val="Normal"/>
    <w:rsid w:val="009D6066"/>
    <w:pPr>
      <w:tabs>
        <w:tab w:val="left" w:pos="5145"/>
      </w:tabs>
      <w:spacing w:line="400" w:lineRule="exact"/>
      <w:jc w:val="both"/>
    </w:pPr>
    <w:rPr>
      <w:b/>
      <w:sz w:val="28"/>
      <w:szCs w:val="28"/>
    </w:rPr>
  </w:style>
  <w:style w:type="paragraph" w:customStyle="1" w:styleId="Body">
    <w:name w:val="Body"/>
    <w:basedOn w:val="Normal"/>
    <w:uiPriority w:val="1"/>
    <w:qFormat/>
    <w:rsid w:val="009D6066"/>
    <w:pPr>
      <w:widowControl w:val="0"/>
    </w:pPr>
    <w:rPr>
      <w:sz w:val="28"/>
      <w:szCs w:val="28"/>
    </w:rPr>
  </w:style>
  <w:style w:type="character" w:customStyle="1" w:styleId="20">
    <w:name w:val="Основной текст (2)_"/>
    <w:link w:val="21"/>
    <w:rsid w:val="00143029"/>
    <w:rPr>
      <w:shd w:val="clear" w:color="auto" w:fill="FFFFFF"/>
    </w:rPr>
  </w:style>
  <w:style w:type="paragraph" w:customStyle="1" w:styleId="21">
    <w:name w:val="Основной текст (2)"/>
    <w:basedOn w:val="Normal"/>
    <w:link w:val="20"/>
    <w:rsid w:val="00143029"/>
    <w:pPr>
      <w:widowControl w:val="0"/>
      <w:shd w:val="clear" w:color="auto" w:fill="FFFFFF"/>
      <w:spacing w:before="120" w:line="0" w:lineRule="atLeast"/>
    </w:pPr>
    <w:rPr>
      <w:sz w:val="20"/>
      <w:szCs w:val="20"/>
    </w:rPr>
  </w:style>
  <w:style w:type="character" w:styleId="PlaceholderText">
    <w:name w:val="Placeholder Text"/>
    <w:uiPriority w:val="99"/>
    <w:semiHidden/>
    <w:rsid w:val="00A734B3"/>
    <w:rPr>
      <w:color w:val="808080"/>
    </w:rPr>
  </w:style>
  <w:style w:type="character" w:customStyle="1" w:styleId="DocumentMapChar">
    <w:name w:val="Document Map Char"/>
    <w:link w:val="DocumentMap"/>
    <w:uiPriority w:val="99"/>
    <w:rsid w:val="00A734B3"/>
    <w:rPr>
      <w:rFonts w:ascii="Tahoma" w:hAnsi="Tahoma" w:cs="Tahoma"/>
      <w:b/>
      <w:sz w:val="16"/>
      <w:szCs w:val="16"/>
    </w:rPr>
  </w:style>
  <w:style w:type="paragraph" w:styleId="DocumentMap">
    <w:name w:val="Document Map"/>
    <w:basedOn w:val="Normal"/>
    <w:link w:val="DocumentMapChar"/>
    <w:uiPriority w:val="99"/>
    <w:unhideWhenUsed/>
    <w:rsid w:val="00A734B3"/>
    <w:rPr>
      <w:rFonts w:ascii="Tahoma" w:hAnsi="Tahoma" w:cs="Tahoma"/>
      <w:b/>
      <w:sz w:val="16"/>
      <w:szCs w:val="16"/>
    </w:rPr>
  </w:style>
  <w:style w:type="character" w:customStyle="1" w:styleId="DocumentMapChar1">
    <w:name w:val="Document Map Char1"/>
    <w:rsid w:val="00A734B3"/>
    <w:rPr>
      <w:rFonts w:ascii="Tahoma" w:hAnsi="Tahoma" w:cs="Tahoma"/>
      <w:sz w:val="16"/>
      <w:szCs w:val="16"/>
    </w:rPr>
  </w:style>
  <w:style w:type="character" w:customStyle="1" w:styleId="mw-headline">
    <w:name w:val="mw-headline"/>
    <w:rsid w:val="00354405"/>
  </w:style>
  <w:style w:type="character" w:customStyle="1" w:styleId="ref-vol">
    <w:name w:val="ref-vol"/>
    <w:rsid w:val="00354405"/>
  </w:style>
  <w:style w:type="paragraph" w:customStyle="1" w:styleId="4a">
    <w:name w:val="4a"/>
    <w:basedOn w:val="Normal"/>
    <w:uiPriority w:val="99"/>
    <w:rsid w:val="006E0DD8"/>
    <w:pPr>
      <w:spacing w:line="312" w:lineRule="auto"/>
      <w:jc w:val="both"/>
    </w:pPr>
    <w:rPr>
      <w:i/>
      <w:sz w:val="28"/>
      <w:szCs w:val="28"/>
    </w:rPr>
  </w:style>
  <w:style w:type="paragraph" w:customStyle="1" w:styleId="3c">
    <w:name w:val="3c"/>
    <w:basedOn w:val="Normal"/>
    <w:rsid w:val="006E0DD8"/>
    <w:pPr>
      <w:spacing w:line="360" w:lineRule="auto"/>
      <w:jc w:val="both"/>
    </w:pPr>
    <w:rPr>
      <w:b/>
      <w:i/>
      <w:sz w:val="28"/>
      <w:szCs w:val="28"/>
      <w:lang w:val="cs-CZ"/>
    </w:rPr>
  </w:style>
  <w:style w:type="table" w:customStyle="1" w:styleId="PlainTable21">
    <w:name w:val="Plain Table 21"/>
    <w:basedOn w:val="TableNormal"/>
    <w:uiPriority w:val="42"/>
    <w:rsid w:val="00DB569A"/>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loicamon">
    <w:name w:val="loi cam on"/>
    <w:basedOn w:val="Normal"/>
    <w:qFormat/>
    <w:rsid w:val="00162F9A"/>
    <w:pPr>
      <w:spacing w:before="360" w:after="240"/>
      <w:ind w:firstLine="454"/>
      <w:jc w:val="both"/>
    </w:pPr>
    <w:rPr>
      <w:rFonts w:ascii="Arial" w:hAnsi="Arial"/>
      <w:i/>
      <w:color w:val="000000"/>
      <w:sz w:val="20"/>
      <w:szCs w:val="20"/>
    </w:rPr>
  </w:style>
  <w:style w:type="paragraph" w:customStyle="1" w:styleId="abstract0">
    <w:name w:val="abstract"/>
    <w:basedOn w:val="Normal"/>
    <w:qFormat/>
    <w:rsid w:val="00162F9A"/>
    <w:pPr>
      <w:autoSpaceDE w:val="0"/>
      <w:autoSpaceDN w:val="0"/>
      <w:adjustRightInd w:val="0"/>
      <w:spacing w:before="360" w:after="240" w:line="276" w:lineRule="auto"/>
      <w:ind w:firstLine="360"/>
      <w:jc w:val="both"/>
    </w:pPr>
    <w:rPr>
      <w:rFonts w:ascii="Arial" w:eastAsia="Calibri" w:hAnsi="Arial" w:cs="Arial"/>
      <w:b/>
      <w:color w:val="000000"/>
      <w:sz w:val="22"/>
      <w:szCs w:val="22"/>
    </w:rPr>
  </w:style>
  <w:style w:type="paragraph" w:customStyle="1" w:styleId="Title2">
    <w:name w:val="Title2"/>
    <w:basedOn w:val="Normal"/>
    <w:qFormat/>
    <w:rsid w:val="00162F9A"/>
    <w:pPr>
      <w:spacing w:before="480" w:after="360"/>
      <w:ind w:firstLine="454"/>
      <w:jc w:val="center"/>
    </w:pPr>
    <w:rPr>
      <w:rFonts w:ascii="Arial" w:eastAsia="Calibri" w:hAnsi="Arial" w:cs="Arial"/>
      <w:b/>
      <w:caps/>
      <w:sz w:val="28"/>
      <w:szCs w:val="28"/>
    </w:rPr>
  </w:style>
  <w:style w:type="paragraph" w:customStyle="1" w:styleId="text">
    <w:name w:val="text"/>
    <w:basedOn w:val="Normal"/>
    <w:qFormat/>
    <w:rsid w:val="00162F9A"/>
    <w:pPr>
      <w:spacing w:before="80" w:after="40"/>
      <w:ind w:firstLine="454"/>
      <w:jc w:val="both"/>
    </w:pPr>
    <w:rPr>
      <w:rFonts w:eastAsia="Calibri"/>
      <w:sz w:val="22"/>
      <w:szCs w:val="22"/>
    </w:rPr>
  </w:style>
  <w:style w:type="paragraph" w:customStyle="1" w:styleId="demuclon">
    <w:name w:val="de muc lon"/>
    <w:basedOn w:val="Normal"/>
    <w:qFormat/>
    <w:rsid w:val="00162F9A"/>
    <w:pPr>
      <w:numPr>
        <w:numId w:val="21"/>
      </w:numPr>
      <w:spacing w:before="360" w:after="240"/>
      <w:jc w:val="center"/>
    </w:pPr>
    <w:rPr>
      <w:rFonts w:eastAsia="Calibri"/>
      <w:b/>
      <w:caps/>
      <w:sz w:val="22"/>
      <w:szCs w:val="22"/>
    </w:rPr>
  </w:style>
  <w:style w:type="paragraph" w:customStyle="1" w:styleId="IEEEAuthorName">
    <w:name w:val="IEEE Author Name"/>
    <w:basedOn w:val="Normal"/>
    <w:next w:val="Normal"/>
    <w:rsid w:val="00162F9A"/>
    <w:pPr>
      <w:adjustRightInd w:val="0"/>
      <w:snapToGrid w:val="0"/>
      <w:spacing w:before="120" w:after="120"/>
      <w:ind w:firstLine="454"/>
      <w:jc w:val="center"/>
    </w:pPr>
    <w:rPr>
      <w:sz w:val="22"/>
      <w:lang w:val="en-GB" w:eastAsia="en-GB"/>
    </w:rPr>
  </w:style>
  <w:style w:type="paragraph" w:customStyle="1" w:styleId="IEEEAuthorAffiliation">
    <w:name w:val="IEEE Author Affiliation"/>
    <w:basedOn w:val="Normal"/>
    <w:next w:val="Normal"/>
    <w:rsid w:val="00162F9A"/>
    <w:pPr>
      <w:spacing w:before="80" w:after="60"/>
      <w:ind w:firstLine="454"/>
      <w:jc w:val="center"/>
    </w:pPr>
    <w:rPr>
      <w:i/>
      <w:sz w:val="20"/>
      <w:lang w:val="en-GB" w:eastAsia="en-GB"/>
    </w:rPr>
  </w:style>
  <w:style w:type="paragraph" w:customStyle="1" w:styleId="BNG0">
    <w:name w:val="BẢNG"/>
    <w:basedOn w:val="Normal"/>
    <w:uiPriority w:val="99"/>
    <w:rsid w:val="00B51A4F"/>
    <w:pPr>
      <w:widowControl w:val="0"/>
      <w:autoSpaceDE w:val="0"/>
      <w:autoSpaceDN w:val="0"/>
      <w:adjustRightInd w:val="0"/>
      <w:spacing w:line="360" w:lineRule="auto"/>
      <w:jc w:val="center"/>
    </w:pPr>
    <w:rPr>
      <w:rFonts w:eastAsia="Calibri"/>
      <w:i/>
      <w:sz w:val="26"/>
      <w:szCs w:val="26"/>
    </w:rPr>
  </w:style>
  <w:style w:type="character" w:customStyle="1" w:styleId="fontstyle01">
    <w:name w:val="fontstyle01"/>
    <w:rsid w:val="00B51A4F"/>
    <w:rPr>
      <w:rFonts w:ascii="TimesNewRomanPS-BoldMT" w:hAnsi="TimesNewRomanPS-BoldMT" w:hint="default"/>
      <w:b/>
      <w:bCs/>
      <w:i w:val="0"/>
      <w:iCs w:val="0"/>
      <w:color w:val="000000"/>
      <w:sz w:val="22"/>
      <w:szCs w:val="22"/>
    </w:rPr>
  </w:style>
  <w:style w:type="paragraph" w:customStyle="1" w:styleId="3f">
    <w:name w:val="3f"/>
    <w:basedOn w:val="Normal"/>
    <w:uiPriority w:val="99"/>
    <w:rsid w:val="00E76066"/>
    <w:pPr>
      <w:spacing w:before="80" w:line="420" w:lineRule="exact"/>
      <w:jc w:val="both"/>
    </w:pPr>
    <w:rPr>
      <w:rFonts w:eastAsia="Batang"/>
      <w:b/>
      <w:i/>
      <w:sz w:val="28"/>
      <w:szCs w:val="28"/>
    </w:rPr>
  </w:style>
  <w:style w:type="paragraph" w:customStyle="1" w:styleId="4s">
    <w:name w:val="4s"/>
    <w:basedOn w:val="1Z"/>
    <w:rsid w:val="00E76066"/>
    <w:pPr>
      <w:keepNext w:val="0"/>
      <w:spacing w:line="360" w:lineRule="auto"/>
      <w:ind w:firstLine="0"/>
      <w:jc w:val="both"/>
      <w:outlineLvl w:val="9"/>
    </w:pPr>
    <w:rPr>
      <w:rFonts w:eastAsia="Calibri"/>
      <w:b w:val="0"/>
      <w:bCs w:val="0"/>
      <w:i/>
      <w:kern w:val="0"/>
      <w:sz w:val="26"/>
      <w:szCs w:val="26"/>
    </w:rPr>
  </w:style>
  <w:style w:type="character" w:customStyle="1" w:styleId="ffline">
    <w:name w:val="ff_line"/>
    <w:basedOn w:val="DefaultParagraphFont"/>
    <w:rsid w:val="00C2381E"/>
  </w:style>
  <w:style w:type="character" w:customStyle="1" w:styleId="geneid">
    <w:name w:val="geneid"/>
    <w:rsid w:val="00C2381E"/>
  </w:style>
  <w:style w:type="table" w:customStyle="1" w:styleId="LightShading10">
    <w:name w:val="Light Shading1"/>
    <w:basedOn w:val="TableNormal"/>
    <w:uiPriority w:val="60"/>
    <w:rsid w:val="00FB739D"/>
    <w:rPr>
      <w:rFonts w:ascii="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Vnbnnidung2">
    <w:name w:val="Văn bản nội dung (2)_"/>
    <w:link w:val="Vnbnnidung20"/>
    <w:locked/>
    <w:rsid w:val="00FB739D"/>
    <w:rPr>
      <w:shd w:val="clear" w:color="auto" w:fill="FFFFFF"/>
    </w:rPr>
  </w:style>
  <w:style w:type="paragraph" w:customStyle="1" w:styleId="Vnbnnidung20">
    <w:name w:val="Văn bản nội dung (2)"/>
    <w:basedOn w:val="Normal"/>
    <w:link w:val="Vnbnnidung2"/>
    <w:rsid w:val="00FB739D"/>
    <w:pPr>
      <w:widowControl w:val="0"/>
      <w:shd w:val="clear" w:color="auto" w:fill="FFFFFF"/>
      <w:spacing w:before="100" w:line="298" w:lineRule="exact"/>
      <w:ind w:hanging="700"/>
      <w:jc w:val="center"/>
    </w:pPr>
    <w:rPr>
      <w:sz w:val="20"/>
      <w:szCs w:val="20"/>
    </w:rPr>
  </w:style>
  <w:style w:type="paragraph" w:customStyle="1" w:styleId="SV-JMENormalEquation">
    <w:name w:val="SV-JME Normal Equation"/>
    <w:basedOn w:val="Normal"/>
    <w:qFormat/>
    <w:rsid w:val="00024324"/>
    <w:pPr>
      <w:tabs>
        <w:tab w:val="center" w:pos="1928"/>
        <w:tab w:val="right" w:pos="3969"/>
      </w:tabs>
      <w:jc w:val="both"/>
    </w:pPr>
    <w:rPr>
      <w:sz w:val="20"/>
      <w:lang w:eastAsia="sl-SI"/>
    </w:rPr>
  </w:style>
  <w:style w:type="paragraph" w:styleId="CommentSubject">
    <w:name w:val="annotation subject"/>
    <w:basedOn w:val="CommentText"/>
    <w:next w:val="CommentText"/>
    <w:link w:val="CommentSubjectChar"/>
    <w:rsid w:val="009D59E4"/>
    <w:rPr>
      <w:b/>
      <w:bCs/>
    </w:rPr>
  </w:style>
  <w:style w:type="character" w:customStyle="1" w:styleId="CommentSubjectChar">
    <w:name w:val="Comment Subject Char"/>
    <w:basedOn w:val="CommentTextChar"/>
    <w:link w:val="CommentSubject"/>
    <w:rsid w:val="009D5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960">
      <w:bodyDiv w:val="1"/>
      <w:marLeft w:val="0"/>
      <w:marRight w:val="0"/>
      <w:marTop w:val="0"/>
      <w:marBottom w:val="0"/>
      <w:divBdr>
        <w:top w:val="none" w:sz="0" w:space="0" w:color="auto"/>
        <w:left w:val="none" w:sz="0" w:space="0" w:color="auto"/>
        <w:bottom w:val="none" w:sz="0" w:space="0" w:color="auto"/>
        <w:right w:val="none" w:sz="0" w:space="0" w:color="auto"/>
      </w:divBdr>
      <w:divsChild>
        <w:div w:id="1202547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9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6135">
      <w:bodyDiv w:val="1"/>
      <w:marLeft w:val="0"/>
      <w:marRight w:val="0"/>
      <w:marTop w:val="0"/>
      <w:marBottom w:val="0"/>
      <w:divBdr>
        <w:top w:val="none" w:sz="0" w:space="0" w:color="auto"/>
        <w:left w:val="none" w:sz="0" w:space="0" w:color="auto"/>
        <w:bottom w:val="none" w:sz="0" w:space="0" w:color="auto"/>
        <w:right w:val="none" w:sz="0" w:space="0" w:color="auto"/>
      </w:divBdr>
    </w:div>
    <w:div w:id="740834476">
      <w:bodyDiv w:val="1"/>
      <w:marLeft w:val="0"/>
      <w:marRight w:val="0"/>
      <w:marTop w:val="0"/>
      <w:marBottom w:val="0"/>
      <w:divBdr>
        <w:top w:val="none" w:sz="0" w:space="0" w:color="auto"/>
        <w:left w:val="none" w:sz="0" w:space="0" w:color="auto"/>
        <w:bottom w:val="none" w:sz="0" w:space="0" w:color="auto"/>
        <w:right w:val="none" w:sz="0" w:space="0" w:color="auto"/>
      </w:divBdr>
    </w:div>
    <w:div w:id="756173102">
      <w:bodyDiv w:val="1"/>
      <w:marLeft w:val="0"/>
      <w:marRight w:val="0"/>
      <w:marTop w:val="0"/>
      <w:marBottom w:val="0"/>
      <w:divBdr>
        <w:top w:val="none" w:sz="0" w:space="0" w:color="auto"/>
        <w:left w:val="none" w:sz="0" w:space="0" w:color="auto"/>
        <w:bottom w:val="none" w:sz="0" w:space="0" w:color="auto"/>
        <w:right w:val="none" w:sz="0" w:space="0" w:color="auto"/>
      </w:divBdr>
    </w:div>
    <w:div w:id="1006326562">
      <w:bodyDiv w:val="1"/>
      <w:marLeft w:val="0"/>
      <w:marRight w:val="0"/>
      <w:marTop w:val="0"/>
      <w:marBottom w:val="0"/>
      <w:divBdr>
        <w:top w:val="none" w:sz="0" w:space="0" w:color="auto"/>
        <w:left w:val="none" w:sz="0" w:space="0" w:color="auto"/>
        <w:bottom w:val="none" w:sz="0" w:space="0" w:color="auto"/>
        <w:right w:val="none" w:sz="0" w:space="0" w:color="auto"/>
      </w:divBdr>
    </w:div>
    <w:div w:id="1050345665">
      <w:bodyDiv w:val="1"/>
      <w:marLeft w:val="0"/>
      <w:marRight w:val="0"/>
      <w:marTop w:val="0"/>
      <w:marBottom w:val="0"/>
      <w:divBdr>
        <w:top w:val="none" w:sz="0" w:space="0" w:color="auto"/>
        <w:left w:val="none" w:sz="0" w:space="0" w:color="auto"/>
        <w:bottom w:val="none" w:sz="0" w:space="0" w:color="auto"/>
        <w:right w:val="none" w:sz="0" w:space="0" w:color="auto"/>
      </w:divBdr>
      <w:divsChild>
        <w:div w:id="248084383">
          <w:marLeft w:val="0"/>
          <w:marRight w:val="0"/>
          <w:marTop w:val="0"/>
          <w:marBottom w:val="0"/>
          <w:divBdr>
            <w:top w:val="none" w:sz="0" w:space="0" w:color="auto"/>
            <w:left w:val="none" w:sz="0" w:space="0" w:color="auto"/>
            <w:bottom w:val="none" w:sz="0" w:space="0" w:color="auto"/>
            <w:right w:val="none" w:sz="0" w:space="0" w:color="auto"/>
          </w:divBdr>
          <w:divsChild>
            <w:div w:id="16111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156">
      <w:bodyDiv w:val="1"/>
      <w:marLeft w:val="0"/>
      <w:marRight w:val="0"/>
      <w:marTop w:val="0"/>
      <w:marBottom w:val="0"/>
      <w:divBdr>
        <w:top w:val="none" w:sz="0" w:space="0" w:color="auto"/>
        <w:left w:val="none" w:sz="0" w:space="0" w:color="auto"/>
        <w:bottom w:val="none" w:sz="0" w:space="0" w:color="auto"/>
        <w:right w:val="none" w:sz="0" w:space="0" w:color="auto"/>
      </w:divBdr>
    </w:div>
    <w:div w:id="1633707568">
      <w:bodyDiv w:val="1"/>
      <w:marLeft w:val="0"/>
      <w:marRight w:val="0"/>
      <w:marTop w:val="0"/>
      <w:marBottom w:val="0"/>
      <w:divBdr>
        <w:top w:val="none" w:sz="0" w:space="0" w:color="auto"/>
        <w:left w:val="none" w:sz="0" w:space="0" w:color="auto"/>
        <w:bottom w:val="none" w:sz="0" w:space="0" w:color="auto"/>
        <w:right w:val="none" w:sz="0" w:space="0" w:color="auto"/>
      </w:divBdr>
      <w:divsChild>
        <w:div w:id="837690867">
          <w:marLeft w:val="0"/>
          <w:marRight w:val="0"/>
          <w:marTop w:val="0"/>
          <w:marBottom w:val="0"/>
          <w:divBdr>
            <w:top w:val="none" w:sz="0" w:space="0" w:color="auto"/>
            <w:left w:val="none" w:sz="0" w:space="0" w:color="auto"/>
            <w:bottom w:val="none" w:sz="0" w:space="0" w:color="auto"/>
            <w:right w:val="none" w:sz="0" w:space="0" w:color="auto"/>
          </w:divBdr>
        </w:div>
      </w:divsChild>
    </w:div>
    <w:div w:id="1828084319">
      <w:bodyDiv w:val="1"/>
      <w:marLeft w:val="0"/>
      <w:marRight w:val="0"/>
      <w:marTop w:val="0"/>
      <w:marBottom w:val="0"/>
      <w:divBdr>
        <w:top w:val="none" w:sz="0" w:space="0" w:color="auto"/>
        <w:left w:val="none" w:sz="0" w:space="0" w:color="auto"/>
        <w:bottom w:val="none" w:sz="0" w:space="0" w:color="auto"/>
        <w:right w:val="none" w:sz="0" w:space="0" w:color="auto"/>
      </w:divBdr>
    </w:div>
    <w:div w:id="18458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https://sites.google.com/site/trongnguoios/home/du-an/cach-viet-bao-khoa-hoc"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Template%20Tap%20ch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Dav03</b:Tag>
    <b:SourceType>JournalArticle</b:SourceType>
    <b:Guid>{23628DAF-D4BA-472B-9DEF-399DC0AFCFB7}</b:Guid>
    <b:LCID>en-GB</b:LCID>
    <b:Author>
      <b:Author>
        <b:NameList>
          <b:Person>
            <b:Last>Consoli</b:Last>
            <b:First>Davide</b:First>
          </b:Person>
        </b:NameList>
      </b:Author>
    </b:Author>
    <b:Title>The evolution of retail banking services in United Kingdom: a retrospective analysis</b:Title>
    <b:JournalName>CRIC Working Paper No 13</b:JournalName>
    <b:Year>2003</b:Year>
    <b:RefOrder>1</b:RefOrder>
  </b:Source>
  <b:Source>
    <b:Tag>OBr07</b:Tag>
    <b:SourceType>JournalArticle</b:SourceType>
    <b:Guid>{A3D24B67-5800-44A5-89FE-ACE837D51022}</b:Guid>
    <b:Author>
      <b:Author>
        <b:NameList>
          <b:Person>
            <b:Last>O’Brien</b:Last>
            <b:First>R.</b:First>
            <b:Middle>M.</b:Middle>
          </b:Person>
        </b:NameList>
      </b:Author>
    </b:Author>
    <b:Title>Caution Regarding Rules of Thumb for Variance Inflation Factors</b:Title>
    <b:Year>2007</b:Year>
    <b:JournalName>Quality &amp; Quantity</b:JournalName>
    <b:Pages>673</b:Pages>
    <b:Volume>41</b:Volume>
    <b:Issue>5</b:Issue>
    <b:RefOrder>3</b:RefOrder>
  </b:Source>
  <b:Source xmlns:b="http://schemas.openxmlformats.org/officeDocument/2006/bibliography">
    <b:Tag>Enc</b:Tag>
    <b:SourceType>BookSection</b:SourceType>
    <b:Guid>{F8F30980-C752-44D6-9267-C3DA7D97D1D6}</b:Guid>
    <b:Title>Encyclopedia of Vietnam </b:Title>
    <b:Pages>(Episode 1)</b:Pages>
    <b:RefOrder>1</b:RefOrder>
  </b:Source>
  <b:Source xmlns:b="http://schemas.openxmlformats.org/officeDocument/2006/bibliography">
    <b:Tag>Gar10</b:Tag>
    <b:SourceType>Book</b:SourceType>
    <b:Guid>{3417A127-3A81-4463-9378-8CB201997DE7}</b:Guid>
    <b:Author>
      <b:Author>
        <b:NameList>
          <b:Person>
            <b:Last>Garelli</b:Last>
          </b:Person>
        </b:NameList>
      </b:Author>
    </b:Author>
    <b:Title>European Management Produce &amp; Market</b:Title>
    <b:Year>2010</b:Year>
    <b:RefOrder>2</b:RefOrder>
  </b:Source>
  <b:Source>
    <b:Tag>PAS</b:Tag>
    <b:SourceType>Book</b:SourceType>
    <b:Guid>{DF48DC27-5E6E-4534-8C7E-1B057495510E}</b:Guid>
    <b:Author>
      <b:Author>
        <b:Corporate>P.A Samuelson and W.D Nordhaus</b:Corporate>
      </b:Author>
    </b:Author>
    <b:Title> economics book </b:Title>
    <b:Publisher>published 12th</b:Publisher>
    <b:RefOrder>3</b:RefOrder>
  </b:Source>
  <b:Source>
    <b:Tag>DBe13</b:Tag>
    <b:SourceType>JournalArticle</b:SourceType>
    <b:Guid>{DA6617CC-A8F3-490A-8B6F-CE387D58E1CC}</b:Guid>
    <b:Author>
      <b:Author>
        <b:Corporate>D.Begg, S. Fischer and R. Dornbusch </b:Corporate>
      </b:Author>
    </b:Author>
    <b:Title>perfectly competitive</b:Title>
    <b:Year>2013</b:Year>
    <b:RefOrder>4</b:RefOrder>
  </b:Source>
  <b:Source>
    <b:Tag>RSP10</b:Tag>
    <b:SourceType>JournalArticle</b:SourceType>
    <b:Guid>{3741771A-2331-48EE-B45A-B93B2110A31D}</b:Guid>
    <b:Author>
      <b:Author>
        <b:Corporate>R.S. Pindyck and D.L Rubinfeld</b:Corporate>
      </b:Author>
    </b:Author>
    <b:Title>macro-economics book</b:Title>
    <b:Year>2010</b:Year>
    <b:RefOrder>5</b:RefOrder>
  </b:Source>
  <b:Source>
    <b:Tag>Ton05</b:Tag>
    <b:SourceType>JournalArticle</b:SourceType>
    <b:Guid>{10F2297D-50AF-44CD-B4DC-585BF356D60C}</b:Guid>
    <b:Author>
      <b:Author>
        <b:Corporate>Ton That Nguyen Thiem </b:Corporate>
      </b:Author>
    </b:Author>
    <b:Title> the work market, strategic, competitive structure in the market</b:Title>
    <b:Year>2005</b:Year>
    <b:RefOrder>6</b:RefOrder>
  </b:Source>
  <b:Source>
    <b:Tag>Doa15</b:Tag>
    <b:SourceType>JournalArticle</b:SourceType>
    <b:Guid>{66F38971-3E80-4F17-884C-7B24544466A8}</b:Guid>
    <b:Author>
      <b:Author>
        <b:Corporate>Doan Hung Men </b:Corporate>
      </b:Author>
    </b:Author>
    <b:Title> the competitiveness of the integrated enterprise</b:Title>
    <b:Year>2015</b:Year>
    <b:RefOrder>7</b:RefOrder>
  </b:Source>
  <b:Source>
    <b:Tag>Uni03</b:Tag>
    <b:SourceType>JournalArticle</b:SourceType>
    <b:Guid>{F8FD99FE-FE6F-4A46-8306-FB382B6C8F0C}</b:Guid>
    <b:Author>
      <b:Author>
        <b:NameList>
          <b:Person>
            <b:Last>forum</b:Last>
            <b:First>United</b:First>
            <b:Middle>Nations</b:Middle>
          </b:Person>
        </b:NameList>
      </b:Author>
    </b:Author>
    <b:Title>global competitiveness</b:Title>
    <b:Year>2003</b:Year>
    <b:RefOrder>8</b:RefOrder>
  </b:Source>
  <b:Source>
    <b:Tag>Uni031</b:Tag>
    <b:SourceType>JournalArticle</b:SourceType>
    <b:Guid>{04E55820-E178-4285-A448-21E77BD9B3C9}</b:Guid>
    <b:Author>
      <b:Author>
        <b:NameList>
          <b:Person>
            <b:Last>forum</b:Last>
            <b:First>United</b:First>
            <b:Middle>Nations</b:Middle>
          </b:Person>
        </b:NameList>
      </b:Author>
    </b:Author>
    <b:Title>global competitiveness</b:Title>
    <b:Year>2003</b:Year>
    <b:RefOrder>9</b:RefOrder>
  </b:Source>
  <b:Source>
    <b:Tag>Jac06</b:Tag>
    <b:SourceType>JournalArticle</b:SourceType>
    <b:Guid>{41A225C8-38A0-4EE3-B706-52395EFA6759}</b:Guid>
    <b:Author>
      <b:Author>
        <b:NameList>
          <b:Person>
            <b:Last>Welch</b:Last>
            <b:First>Jack</b:First>
          </b:Person>
        </b:NameList>
      </b:Author>
    </b:Author>
    <b:Title> competition</b:Title>
    <b:Year>2006</b:Year>
    <b:RefOrder>10</b:RefOrder>
  </b:Source>
  <b:Source>
    <b:Tag>Mic85</b:Tag>
    <b:SourceType>JournalArticle</b:SourceType>
    <b:Guid>{0DCACC50-0253-4FAB-BD72-CBA0157497C8}</b:Guid>
    <b:Author>
      <b:Author>
        <b:NameList>
          <b:Person>
            <b:Last>Porter</b:Last>
            <b:First>Michael</b:First>
          </b:Person>
        </b:NameList>
      </b:Author>
    </b:Author>
    <b:Title>competitive capacity is productivitY</b:Title>
    <b:Year>1985</b:Year>
    <b:RefOrder>11</b:RefOrder>
  </b:Source>
  <b:Source>
    <b:Tag>VuH14</b:Tag>
    <b:SourceType>JournalArticle</b:SourceType>
    <b:Guid>{44BF893D-8F77-4F56-9401-990C538E4816}</b:Guid>
    <b:Author>
      <b:Author>
        <b:NameList>
          <b:Person>
            <b:Last>Trang</b:Last>
            <b:First>Vu</b:First>
            <b:Middle>Hoang</b:Middle>
          </b:Person>
        </b:NameList>
      </b:Author>
    </b:Author>
    <b:Title>the solution for capacity development marketing enterprise to strengthening competitive capacity</b:Title>
    <b:Year>2014</b:Year>
    <b:RefOrder>12</b:RefOrder>
  </b:Source>
  <b:Source>
    <b:Tag>Tra12</b:Tag>
    <b:SourceType>JournalArticle</b:SourceType>
    <b:Guid>{C82246DB-0E53-4632-A222-14A48C0B93B7}</b:Guid>
    <b:Author>
      <b:Author>
        <b:NameList>
          <b:Person>
            <b:Last>Tran Bao An</b:Last>
            <b:First>Nguyen</b:First>
            <b:Middle>Viet Anh, Duong Ba Vu Thi.</b:Middle>
          </b:Person>
        </b:NameList>
      </b:Author>
    </b:Author>
    <b:Title>The factors affecting the competitive ability picture of 4 star hotel in area Thua Thien Hue</b:Title>
    <b:Year>2012</b:Year>
    <b:RefOrder>13</b:RefOrder>
  </b:Source>
  <b:Source>
    <b:Tag>Pha14</b:Tag>
    <b:SourceType>JournalArticle</b:SourceType>
    <b:Guid>{54112E5D-F253-468C-8193-7667F6D3A316}</b:Guid>
    <b:Author>
      <b:Author>
        <b:NameList>
          <b:Person>
            <b:Last>Tu</b:Last>
            <b:First>Pham</b:First>
            <b:Middle>Quang</b:Middle>
          </b:Person>
        </b:NameList>
      </b:Author>
    </b:Author>
    <b:Title>the solution to strengthening competitive capacity</b:Title>
    <b:Year>2014</b:Year>
    <b:RefOrder>14</b:RefOrder>
  </b:Source>
  <b:Source>
    <b:Tag>Ngu07</b:Tag>
    <b:SourceType>JournalArticle</b:SourceType>
    <b:Guid>{C7D2FE15-B044-4E13-89C7-596651F03354}</b:Guid>
    <b:Author>
      <b:Author>
        <b:NameList>
          <b:Person>
            <b:Last>Huong</b:Last>
            <b:First>Nguyen</b:First>
            <b:Middle>Lan</b:Middle>
          </b:Person>
        </b:NameList>
      </b:Author>
    </b:Author>
    <b:Title>Enhance the competitiveness of the Corporation Vietnam Maritime in conditions of international integration</b:Title>
    <b:Year>2007</b:Year>
    <b:RefOrder>15</b:RefOrder>
  </b:Source>
  <b:Source>
    <b:Tag>Ngu10</b:Tag>
    <b:SourceType>JournalArticle</b:SourceType>
    <b:Guid>{81858E4E-5704-46AE-8C61-69579FF325C4}</b:Guid>
    <b:Author>
      <b:Author>
        <b:Corporate>Nguyen Thi Hoa </b:Corporate>
      </b:Author>
    </b:Author>
    <b:Title>ENHANCING COMPETITIVENESS OF THE CORPORATION FOR EXPORT - IMPORT HOA NAM</b:Title>
    <b:Year>2010</b:Year>
    <b:RefOrder>16</b:RefOrder>
  </b:Source>
  <b:Source>
    <b:Tag>vin07</b:Tag>
    <b:SourceType>InternetSite</b:SourceType>
    <b:Guid>{72A2B2C2-781B-48E4-8607-B6D27544F32F}</b:Guid>
    <b:Title>vinabiz.org</b:Title>
    <b:Year>2007</b:Year>
    <b:Month>10</b:Month>
    <b:Day>12</b:Day>
    <b:URL>http://vinabiz.org/</b:URL>
    <b:RefOrder>17</b:RefOrder>
  </b:Source>
  <b:Source>
    <b:Tag>LeH15</b:Tag>
    <b:SourceType>JournalArticle</b:SourceType>
    <b:Guid>{C8FBFA00-FC2F-4C76-A905-A35FB699F3E5}</b:Guid>
    <b:Author>
      <b:Author>
        <b:NameList>
          <b:Person>
            <b:Last>HUE</b:Last>
            <b:First>Le</b:First>
            <b:Middle>Huong</b:Middle>
          </b:Person>
        </b:NameList>
      </b:Author>
    </b:Author>
    <b:Title>SOME MEASURES TO IMPROVE COMPETITIVENESS OF THE COMPANY TO VIETNAM MAP PACIFIC </b:Title>
    <b:Year>2015</b:Year>
    <b:RefOrder>18</b:RefOrder>
  </b:Source>
  <b:Source>
    <b:Tag>Ngu11</b:Tag>
    <b:SourceType>JournalArticle</b:SourceType>
    <b:Guid>{70AB453C-2EB9-4E0D-AFB7-0EFC84FF834A}</b:Guid>
    <b:Author>
      <b:Author>
        <b:Corporate>Nguyen Thi Tue Anh,  Luu Minh Duc, Nguyen Minh Thao, Le Phan</b:Corporate>
      </b:Author>
    </b:Author>
    <b:Title>COMPETITIVENESS OF EXPORTERS IN THREE GARMENT INDUSTRY, FISHERIES AND ELECTRONICS IN VIETNAM</b:Title>
    <b:Year>2011</b:Year>
    <b:RefOrder>19</b:RefOrder>
  </b:Source>
  <b:Source>
    <b:Tag>Bla13</b:Tag>
    <b:SourceType>JournalArticle</b:SourceType>
    <b:Guid>{F83F6A9D-EC0A-4362-B444-0610D6C2415D}</b:Guid>
    <b:Author>
      <b:Author>
        <b:NameList>
          <b:Person>
            <b:Last>authors</b:Last>
            <b:First>Blancas</b:First>
            <b:Middle>and other</b:Middle>
          </b:Person>
        </b:NameList>
      </b:Author>
    </b:Author>
    <b:Title>Improve reliability to spur growth: Improving competitiveness in the field of logistics of benefit for Vietnam </b:Title>
    <b:Year>2013</b:Year>
    <b:RefOrder>20</b:RefOrder>
  </b:Source>
  <b:Source>
    <b:Tag>Jon12</b:Tag>
    <b:SourceType>InternetSite</b:SourceType>
    <b:Guid>{A9D9B425-6867-4791-AE9C-45EB1A8FB467}</b:Guid>
    <b:Author>
      <b:Author>
        <b:NameList>
          <b:Person>
            <b:Last>Mildenhall</b:Last>
            <b:First>Jonathan</b:First>
          </b:Person>
        </b:NameList>
      </b:Author>
    </b:Author>
    <b:Title>Content Marketing</b:Title>
    <b:Year>2012</b:Year>
    <b:Month>4</b:Month>
    <b:URL>http://phuonghoblog.wordpress.com/</b:URL>
    <b:RefOrder>21</b:RefOrder>
  </b:Source>
  <b:Source>
    <b:Tag>Neu072</b:Tag>
    <b:SourceType>JournalArticle</b:SourceType>
    <b:Guid>{E4C42646-1D84-4288-9261-F812B43E38A1}</b:Guid>
    <b:Author>
      <b:Author>
        <b:NameList>
          <b:Person>
            <b:Last>Neumeier</b:Last>
          </b:Person>
        </b:NameList>
      </b:Author>
    </b:Author>
    <b:Title>The number one strategy of high performance brand</b:Title>
    <b:JournalName>Peachpit press</b:JournalName>
    <b:Year>2007</b:Year>
    <b:RefOrder>22</b:RefOrder>
  </b:Source>
  <b:Source>
    <b:Tag>kho15</b:Tag>
    <b:SourceType>InternetSite</b:SourceType>
    <b:Guid>{54A338F9-173D-45A5-B2F9-BBC9BB65D364}</b:Guid>
    <b:Title>is.tnu.edu.vn</b:Title>
    <b:Year>2015</b:Year>
    <b:Author>
      <b:Author>
        <b:NameList>
          <b:Person>
            <b:Last>khoaquocte</b:Last>
          </b:Person>
        </b:NameList>
      </b:Author>
    </b:Author>
    <b:InternetSiteTitle>is.tnu.edu.vn</b:InternetSiteTitle>
    <b:Month>14</b:Month>
    <b:Day>1</b:Day>
    <b:URL>is.tnu.edu.vn</b:URL>
    <b:RefOrder>23</b:RefOrder>
  </b:Source>
  <b:Source>
    <b:Tag>kie14</b:Tag>
    <b:SourceType>InternetSite</b:SourceType>
    <b:Guid>{2900E656-A234-497A-AD61-EE5952F98829}</b:Guid>
    <b:Author>
      <b:Author>
        <b:NameList>
          <b:Person>
            <b:Last>kiemtailieu</b:Last>
          </b:Person>
        </b:NameList>
      </b:Author>
    </b:Author>
    <b:Title>kiemtailieu</b:Title>
    <b:InternetSiteTitle>kiemtailieu.com</b:InternetSiteTitle>
    <b:Year>2014</b:Year>
    <b:Month>January</b:Month>
    <b:Day>15</b:Day>
    <b:URL>http://kiemtailieu.com/</b:URL>
    <b:RefOrder>24</b:RefOrder>
  </b:Source>
  <b:Source>
    <b:Tag>LeN14</b:Tag>
    <b:SourceType>InternetSite</b:SourceType>
    <b:Guid>{56479D27-4AA0-42FD-A36B-866BB8130508}</b:Guid>
    <b:Author>
      <b:Author>
        <b:NameList>
          <b:Person>
            <b:Last>Huyen</b:Last>
            <b:First>Le</b:First>
            <b:Middle>Ngoc</b:Middle>
          </b:Person>
        </b:NameList>
      </b:Author>
    </b:Author>
    <b:Title>luan-van-ky-nang-hoat-dong-nhom-trong-hoc-tap-cua-sinh-vien-truong-dai-hoc-sai-gon</b:Title>
    <b:InternetSiteTitle>doc.edu.vn</b:InternetSiteTitle>
    <b:URL>http://doc.edu.vn/</b:URL>
    <b:YearAccessed>2015</b:YearAccessed>
    <b:MonthAccessed>January</b:MonthAccessed>
    <b:DayAccessed>15</b:DayAccessed>
    <b:Year>2010</b:Year>
    <b:RefOrder>25</b:RefOrder>
  </b:Source>
  <b:Source>
    <b:Tag>Pha10</b:Tag>
    <b:SourceType>Report</b:SourceType>
    <b:Guid>{721C6A94-16D8-4E40-9CB1-277211AF50AD}</b:Guid>
    <b:Author>
      <b:Author>
        <b:NameList>
          <b:Person>
            <b:Last>Thuong</b:Last>
            <b:First>Phap</b:First>
            <b:Middle>Thi Ha</b:Middle>
          </b:Person>
        </b:NameList>
      </b:Author>
    </b:Author>
    <b:Title>Ky Nang Lam Viec Nhom</b:Title>
    <b:Year>2010</b:Year>
    <b:RefOrder>26</b:RefOrder>
  </b:Source>
  <b:Source>
    <b:Tag>Placeholder1</b:Tag>
    <b:SourceType>Book</b:SourceType>
    <b:Guid>{F19007AA-4051-416A-B87C-6DE39C4174D6}</b:Guid>
    <b:Title>Lam Viec Theo Nhom</b:Title>
    <b:Year>2007</b:Year>
    <b:Publisher>Nha Xuat Ban Tre</b:Publisher>
    <b:Author>
      <b:Author>
        <b:NameList>
          <b:Person>
            <b:Last>Oanh</b:Last>
            <b:First>Nguyen</b:First>
            <b:Middle>Thi</b:Middle>
          </b:Person>
        </b:NameList>
      </b:Author>
    </b:Author>
    <b:RefOrder>27</b:RefOrder>
  </b:Source>
  <b:Source>
    <b:Tag>Gle08</b:Tag>
    <b:SourceType>Book</b:SourceType>
    <b:Guid>{FA9FA1E2-A650-498E-A7C2-ED9CA96ACA37}</b:Guid>
    <b:Author>
      <b:Author>
        <b:NameList>
          <b:Person>
            <b:Last>Parker</b:Last>
            <b:First>Glenn</b:First>
            <b:Middle>M.</b:Middle>
          </b:Person>
        </b:NameList>
      </b:Author>
    </b:Author>
    <b:Title>Team Players and Teamwork: New Strategies for Developing Successful Collaboration </b:Title>
    <b:Year>2008</b:Year>
    <b:City> Westminster, California</b:City>
    <b:RefOrder>28</b:RefOrder>
  </b:Source>
  <b:Source>
    <b:Tag>Placeholder2</b:Tag>
    <b:SourceType>Report</b:SourceType>
    <b:Guid>{F6BC8905-A0A0-4565-A00A-DCCF08AC7743}</b:Guid>
    <b:Title>teamwork</b:Title>
    <b:Year>2011</b:Year>
    <b:City>Ho Chi Minh City</b:City>
    <b:Author>
      <b:Author>
        <b:NameList>
          <b:Person>
            <b:Last>Phuong</b:Last>
            <b:First>Nguyen</b:First>
            <b:Middle>Van</b:Middle>
          </b:Person>
        </b:NameList>
      </b:Author>
    </b:Author>
    <b:RefOrder>29</b:RefOrder>
  </b:Source>
  <b:Source>
    <b:Tag>Dan98</b:Tag>
    <b:SourceType>Book</b:SourceType>
    <b:Guid>{E5F3B138-6D9F-478D-B6D9-A1ADCF54C817}</b:Guid>
    <b:Title>Teamwork Skills (Career Skills Library)</b:Title>
    <b:Year>1998</b:Year>
    <b:Publisher>Ferguson Publishing Company (January 1998)</b:Publisher>
    <b:City>New York</b:City>
    <b:Author>
      <b:Author>
        <b:NameList>
          <b:Person>
            <b:Last>Mackall</b:Last>
            <b:First>Dandi</b:First>
            <b:Middle>Daley</b:Middle>
          </b:Person>
        </b:NameList>
      </b:Author>
    </b:Author>
    <b:RefOrder>30</b:RefOrder>
  </b:Source>
  <b:Source>
    <b:Tag>Rog99</b:Tag>
    <b:SourceType>Book</b:SourceType>
    <b:Guid>{2E6517EA-22B2-41D1-A973-D7F4BBCAA8D4}</b:Guid>
    <b:Author>
      <b:Author>
        <b:NameList>
          <b:Person>
            <b:Last>Johnson</b:Last>
            <b:First>Roger</b:First>
            <b:Middle>T. and David W.</b:Middle>
          </b:Person>
        </b:NameList>
      </b:Author>
    </b:Author>
    <b:Title>  Cooperative Learning </b:Title>
    <b:Year>1999</b:Year>
    <b:RefOrder>31</b:RefOrder>
  </b:Source>
  <b:Source>
    <b:Tag>Mar09</b:Tag>
    <b:SourceType>Book</b:SourceType>
    <b:Guid>{C3209D10-2B17-4C41-9CE3-61D98C7D218C}</b:Guid>
    <b:Author>
      <b:Author>
        <b:NameList>
          <b:Person>
            <b:Last>Stacey</b:Last>
            <b:First>Mary</b:First>
          </b:Person>
        </b:NameList>
      </b:Author>
    </b:Author>
    <b:Title>Teamwork and Collaboration in Early Years Settings</b:Title>
    <b:Year>2009</b:Year>
    <b:RefOrder>32</b:RefOrder>
  </b:Source>
  <b:Source>
    <b:Tag>det09</b:Tag>
    <b:SourceType>InternetSite</b:SourceType>
    <b:Guid>{82262CDC-4255-45BF-BF0F-31F44323F869}</b:Guid>
    <b:Title>de-tai-van-de-lam-viec-nhom-cua-sinh-vien-khoa-kinh-te-luat</b:Title>
    <b:InternetSiteTitle>luanvan.co</b:InternetSiteTitle>
    <b:Year>2009</b:Year>
    <b:Month>12</b:Month>
    <b:YearAccessed>2015</b:YearAccessed>
    <b:MonthAccessed>January</b:MonthAccessed>
    <b:DayAccessed>16</b:DayAccessed>
    <b:URL>http://luanvan.co/luanvan/</b:URL>
    <b:Author>
      <b:Author>
        <b:NameList>
          <b:Person>
            <b:Last>research</b:Last>
            <b:First>group</b:First>
            <b:Middle>of</b:Middle>
          </b:Person>
        </b:NameList>
      </b:Author>
    </b:Author>
    <b:RefOrder>33</b:RefOrder>
  </b:Source>
  <b:Source>
    <b:Tag>Pha101</b:Tag>
    <b:SourceType>Report</b:SourceType>
    <b:Guid>{D98DC68B-9CC8-4689-A004-F51DA88AA4FC}</b:Guid>
    <b:Title>ky nang lam viec nhom</b:Title>
    <b:Year>2010</b:Year>
    <b:City>Ho Chi Minh city</b:City>
    <b:Author>
      <b:Author>
        <b:NameList>
          <b:Person>
            <b:Last>Boi</b:Last>
            <b:First>Pham</b:First>
            <b:Middle>Dinh</b:Middle>
          </b:Person>
        </b:NameList>
      </b:Author>
    </b:Author>
    <b:RefOrder>34</b:RefOrder>
  </b:Source>
  <b:Source>
    <b:Tag>Mic13</b:Tag>
    <b:SourceType>Book</b:SourceType>
    <b:Guid>{E75D9D73-4CF7-4829-862A-683E8C0EB615}</b:Guid>
    <b:Title>thuc day nhom lam viec hieu qua/ making teams work</b:Title>
    <b:Year>2013</b:Year>
    <b:Publisher>Ho Chi Minh and Mc Graw-Hill</b:Publisher>
    <b:City>Ho Chi Minh City </b:City>
    <b:Author>
      <b:Author>
        <b:NameList>
          <b:Person>
            <b:Last>Maginn</b:Last>
            <b:First>Michael</b:First>
          </b:Person>
        </b:NameList>
      </b:Author>
    </b:Author>
    <b:RefOrder>35</b:RefOrder>
  </b:Source>
  <b:Source>
    <b:Tag>PGS09</b:Tag>
    <b:SourceType>Book</b:SourceType>
    <b:Guid>{CBA01C63-F761-48BB-B457-772E9ABE1971}</b:Guid>
    <b:Author>
      <b:Author>
        <b:NameList>
          <b:Person>
            <b:Last>PGS.TS Vũ Hoàng Ngân</b:Last>
            <b:First>ThS</b:First>
            <b:Middle>Trương Thị Nam Thắng</b:Middle>
          </b:Person>
        </b:NameList>
      </b:Author>
    </b:Author>
    <b:Title> Xay dung và phat trien nhom lam viec</b:Title>
    <b:Year>2009</b:Year>
    <b:Publisher>nha xuat ban phu nu</b:Publisher>
    <b:RefOrder>36</b:RefOrder>
  </b:Source>
  <b:Source>
    <b:Tag>JTh94</b:Tag>
    <b:SourceType>Book</b:SourceType>
    <b:Guid>{FE16FABF-572F-45EA-8D95-4A4556CB9C3E}</b:Guid>
    <b:Author>
      <b:Author>
        <b:NameList>
          <b:Person>
            <b:Last>J. Thousand</b:Last>
            <b:First>A.</b:First>
            <b:Middle>Villa and A. Nevin</b:Middle>
          </b:Person>
        </b:NameList>
      </b:Author>
    </b:Author>
    <b:Title>Creativity and Collaborative Learning</b:Title>
    <b:Year>1994</b:Year>
    <b:Publisher>Baltimore</b:Publisher>
    <b:RefOrder>37</b:RefOrder>
  </b:Source>
  <b:Source>
    <b:Tag>Wil28</b:Tag>
    <b:SourceType>Book</b:SourceType>
    <b:Guid>{3BEE82F2-B29A-4008-B9AD-59C9F5940F11}</b:Guid>
    <b:Author>
      <b:Author>
        <b:NameList>
          <b:Person>
            <b:Last>Marston</b:Last>
            <b:First>William</b:First>
            <b:Middle>Moulton</b:Middle>
          </b:Person>
        </b:NameList>
      </b:Author>
    </b:Author>
    <b:Title> Emotions of Normal People</b:Title>
    <b:Year>1928</b:Year>
    <b:City>London</b:City>
    <b:Publisher> Kegan Paul Trench Trubner And Company., Limited</b:Publisher>
    <b:RefOrder>38</b:RefOrder>
  </b:Source>
  <b:Source>
    <b:Tag>Ngu</b:Tag>
    <b:SourceType>Report</b:SourceType>
    <b:Guid>{62D59489-B27D-43E0-B759-4E5DEE357371}</b:Guid>
    <b:Title>giai phap nang cao hieu qua hoat dong nhom cua sinh vien su pham ngu van trong phuong thuc dao tao tin chi</b:Title>
    <b:Author>
      <b:Author>
        <b:NameList>
          <b:Person>
            <b:Last>Nguyen Thi Thuong</b:Last>
            <b:First>Phung</b:First>
            <b:Middle>Thi Thu ThUY, Nguyen Thi Van</b:Middle>
          </b:Person>
        </b:NameList>
      </b:Author>
    </b:Author>
    <b:Year>2008</b:Year>
    <b:City>Ha noi</b:City>
    <b:RefOrder>39</b:RefOrder>
  </b:Source>
  <b:Source>
    <b:Tag>7ky15</b:Tag>
    <b:SourceType>InternetSite</b:SourceType>
    <b:Guid>{1EDCDE46-380A-4394-BB63-3D1B42016268}</b:Guid>
    <b:Title>7 ky nang co ban de lam viec nhom</b:Title>
    <b:InternetSiteTitle>kynang.edu.vn</b:InternetSiteTitle>
    <b:YearAccessed>2015</b:YearAccessed>
    <b:MonthAccessed>january</b:MonthAccessed>
    <b:DayAccessed>15</b:DayAccessed>
    <b:URL>http://www.kynang.edu.vn/ky-nang-lam-viec-nhom</b:URL>
    <b:Year>2014</b:Year>
    <b:RefOrder>40</b:RefOrder>
  </b:Source>
  <b:Source>
    <b:Tag>cac09</b:Tag>
    <b:SourceType>InternetSite</b:SourceType>
    <b:Guid>{04D5F83F-1C28-49EC-BA37-AB6E73FB536F}</b:Guid>
    <b:Title>cac ky nang mem</b:Title>
    <b:InternetSiteTitle>Đánh giá kết quả làm việc nhóm</b:InternetSiteTitle>
    <b:Year>2009</b:Year>
    <b:Month>11</b:Month>
    <b:Day>27</b:Day>
    <b:YearAccessed>2015</b:YearAccessed>
    <b:MonthAccessed>1</b:MonthAccessed>
    <b:DayAccessed>15</b:DayAccessed>
    <b:URL>https://cackynangmem.wordpress.com/</b:URL>
    <b:RefOrder>41</b:RefOrder>
  </b:Source>
  <b:Source>
    <b:Tag>Ngu13</b:Tag>
    <b:SourceType>Report</b:SourceType>
    <b:Guid>{F9078AFC-BFF5-4275-9FCF-2CBEE23C8F02}</b:Guid>
    <b:Title>teaching under the development of cooperative learning skills for Pedagogical students</b:Title>
    <b:Year>2013</b:Year>
    <b:Author>
      <b:Author>
        <b:NameList>
          <b:Person>
            <b:Last>Thanh</b:Last>
            <b:First>Nguyen</b:First>
            <b:Middle>Thi</b:Middle>
          </b:Person>
        </b:NameList>
      </b:Author>
    </b:Author>
    <b:RefOrder>42</b:RefOrder>
  </b:Source>
  <b:Source>
    <b:Tag>Ngu08</b:Tag>
    <b:SourceType>Report</b:SourceType>
    <b:Guid>{658C75DB-8E9B-4717-9611-616697EE2448}</b:Guid>
    <b:Title>ki nang lam viec nhom cua sinh vien khoa tieng phap</b:Title>
    <b:Year>2008</b:Year>
    <b:Author>
      <b:Author>
        <b:NameList>
          <b:Person>
            <b:Last>Khoa</b:Last>
            <b:First>Nguen</b:First>
            <b:Middle>Dang</b:Middle>
          </b:Person>
        </b:NameList>
      </b:Author>
    </b:Author>
    <b:Publisher>hoi sinh vien nghien cuu khoa hoc</b:Publisher>
    <b:City>Da Nang</b:City>
    <b:RefOrder>43</b:RefOrder>
  </b:Source>
  <b:Source>
    <b:Tag>Rob08</b:Tag>
    <b:SourceType>Book</b:SourceType>
    <b:Guid>{594D35E3-10C1-4871-84E9-686544EFEF73}</b:Guid>
    <b:Author>
      <b:Author>
        <b:NameList>
          <b:Person>
            <b:Last>Maddux</b:Last>
            <b:First>Robert</b:First>
            <b:Middle>B</b:Middle>
          </b:Person>
        </b:NameList>
      </b:Author>
    </b:Author>
    <b:Title>xay dung nhom lam viec</b:Title>
    <b:Year>2008</b:Year>
    <b:Publisher>Tổng hợp TP. HCM</b:Publisher>
    <b:RefOrder>44</b:RefOrder>
  </b:Source>
  <b:Source>
    <b:Tag>Joh08</b:Tag>
    <b:SourceType>Book</b:SourceType>
    <b:Guid>{1CB0A2B2-A45F-40FC-96C5-4FF32FED9B62}</b:Guid>
    <b:Author>
      <b:Author>
        <b:NameList>
          <b:Person>
            <b:Last>Maxwell</b:Last>
            <b:First>John</b:First>
            <b:Middle>C.</b:Middle>
          </b:Person>
        </b:NameList>
      </b:Author>
    </b:Author>
    <b:Title>17 nguyen tac vang trong lam viec nhom/ the 17 indisputable laws of teamwork</b:Title>
    <b:Year>2008</b:Year>
    <b:Publisher>nha xuat ban lao dong xa hoi</b:Publisher>
    <b:RefOrder>45</b:RefOrder>
  </b:Source>
  <b:Source>
    <b:Tag>Ari12</b:Tag>
    <b:SourceType>Book</b:SourceType>
    <b:Guid>{F4C0C2E1-DC41-4EFA-B443-1BC769067514}</b:Guid>
    <b:Title>Aristotle’s ethics and moral responsibility</b:Title>
    <b:Year>2012</b:Year>
    <b:Author>
      <b:Author>
        <b:NameList>
          <b:Person>
            <b:Last>Aristotle</b:Last>
          </b:Person>
        </b:NameList>
      </b:Author>
    </b:Author>
    <b:RefOrder>46</b:RefOrder>
  </b:Source>
  <b:Source>
    <b:Tag>AVP82</b:Tag>
    <b:SourceType>Book</b:SourceType>
    <b:Guid>{2DF261D7-5592-4ECA-B3B8-256BC20103F3}</b:Guid>
    <b:Author>
      <b:Author>
        <b:NameList>
          <b:Person>
            <b:Last>Petropxki</b:Last>
            <b:First>A.V.</b:First>
          </b:Person>
        </b:NameList>
      </b:Author>
    </b:Author>
    <b:Title>tam ly hoc lua tuoi và tam ly hoc su pham/</b:Title>
    <b:Year>1982</b:Year>
    <b:Publisher>nha xuat ban giao duc</b:Publisher>
    <b:RefOrder>47</b:RefOrder>
  </b:Source>
  <b:Source>
    <b:Tag>AVP821</b:Tag>
    <b:SourceType>Report</b:SourceType>
    <b:Guid>{BC311D97-EE1A-4A6D-85E0-1304DC61F26B}</b:Guid>
    <b:Title>Tam Ly Hoc Lua Tuoi va Tam Ly Hoc Su Pham</b:Title>
    <b:Year>1982</b:Year>
    <b:City>Lodon</b:City>
    <b:Author>
      <b:Author>
        <b:NameList>
          <b:Person>
            <b:Last>A.V.Petropxki</b:Last>
          </b:Person>
        </b:NameList>
      </b:Author>
    </b:Author>
    <b:RefOrder>48</b:RefOrder>
  </b:Source>
  <b:Source>
    <b:Tag>VAK97</b:Tag>
    <b:SourceType>Report</b:SourceType>
    <b:Guid>{A29B12B1-6C4B-4FB7-B3FC-9CCEF084ED44}</b:Guid>
    <b:Author>
      <b:Author>
        <b:NameList>
          <b:Person>
            <b:Last>V.A.Kruchetxki</b:Last>
          </b:Person>
        </b:NameList>
      </b:Author>
    </b:Author>
    <b:Title>skill is the action method</b:Title>
    <b:Year>1997</b:Year>
    <b:Publisher>nhà xuất bản giáo giục</b:Publisher>
    <b:RefOrder>49</b:RefOrder>
  </b:Source>
  <b:Source>
    <b:Tag>KKP07</b:Tag>
    <b:SourceType>Report</b:SourceType>
    <b:Guid>{CC793EFD-C475-4093-967F-0D00D132ECC8}</b:Guid>
    <b:Author>
      <b:Author>
        <b:NameList>
          <b:Person>
            <b:Last>G.G.Golubev</b:Last>
            <b:First>K.K.Platanov</b:First>
            <b:Middle>and</b:Middle>
          </b:Person>
        </b:NameList>
      </b:Author>
    </b:Author>
    <b:Title> skill is the ability of people to do the work</b:Title>
    <b:Year>2007</b:Year>
    <b:Publisher>nhà xuất bản giáo giục</b:Publisher>
    <b:RefOrder>50</b:RefOrder>
  </b:Source>
  <b:Source>
    <b:Tag>MKe08</b:Tag>
    <b:SourceType>Report</b:SourceType>
    <b:Guid>{5371BD4B-7EA2-4397-90D9-FBE8353D281A}</b:Guid>
    <b:Author>
      <b:Author>
        <b:NameList>
          <b:Person>
            <b:Last>Earnest</b:Last>
            <b:First>M.</b:First>
            <b:Middle>Kelbaugh and Garee M.</b:Middle>
          </b:Person>
        </b:NameList>
      </b:Author>
    </b:Author>
    <b:Title>Indicators of success for teamwork: What extension professionals need to Excel as team members</b:Title>
    <b:Year>2008</b:Year>
    <b:Publisher>Ho Chi Minh publisher</b:Publisher>
    <b:RefOrder>51</b:RefOrder>
  </b:Source>
  <b:Source>
    <b:Tag>Har80</b:Tag>
    <b:SourceType>Report</b:SourceType>
    <b:Guid>{098214C5-E583-4300-A056-56529389F1CC}</b:Guid>
    <b:Author>
      <b:Author>
        <b:NameList>
          <b:Person>
            <b:Last>Sorter</b:Last>
            <b:First>Harvey</b:First>
            <b:Middle>W. Shelton and Bruce W.</b:Middle>
          </b:Person>
        </b:NameList>
      </b:Author>
    </b:Author>
    <b:Title>teamwork skill</b:Title>
    <b:Year>1980</b:Year>
    <b:RefOrder>52</b:RefOrder>
  </b:Source>
  <b:Source>
    <b:Tag>Nan14</b:Tag>
    <b:SourceType>Report</b:SourceType>
    <b:Guid>{86C63BE7-C6E3-47CF-920B-A2C5B837DB01}</b:Guid>
    <b:Author>
      <b:Author>
        <b:NameList>
          <b:Person>
            <b:Last>Franz</b:Last>
            <b:First>Nancy</b:First>
            <b:Middle>K.</b:Middle>
          </b:Person>
        </b:NameList>
      </b:Author>
    </b:Author>
    <b:Title>teamwork</b:Title>
    <b:Year>2014</b:Year>
    <b:RefOrder>53</b:RefOrder>
  </b:Source>
  <b:Source>
    <b:Tag>Gle081</b:Tag>
    <b:SourceType>Report</b:SourceType>
    <b:Guid>{70AC19DA-8712-40BD-B3A4-C33C1CB3FE9C}</b:Guid>
    <b:Author>
      <b:Author>
        <b:NameList>
          <b:Person>
            <b:Last>Parker</b:Last>
            <b:First>Glem</b:First>
          </b:Person>
        </b:NameList>
      </b:Author>
    </b:Author>
    <b:Title>Team players and teamwork: New strategies for Developing Successful Collaboration</b:Title>
    <b:Year> 2008</b:Year>
    <b:Publisher>Princeton</b:Publisher>
    <b:RefOrder>54</b:RefOrder>
  </b:Source>
  <b:Source>
    <b:Tag>Sha14</b:Tag>
    <b:SourceType>Report</b:SourceType>
    <b:Guid>{520906C4-C686-4367-A3F5-99CC929C6436}</b:Guid>
    <b:Author>
      <b:Author>
        <b:NameList>
          <b:Person>
            <b:Last>Ciston</b:Last>
            <b:First>Shannon</b:First>
          </b:Person>
        </b:NameList>
      </b:Author>
    </b:Author>
    <b:Title>building teamwork process skills in students</b:Title>
    <b:Year>2014</b:Year>
    <b:Publisher> Berkeley University</b:Publisher>
    <b:City>California</b:City>
    <b:RefOrder>55</b:RefOrder>
  </b:Source>
  <b:Source>
    <b:Tag>Jua08</b:Tag>
    <b:SourceType>Report</b:SourceType>
    <b:Guid>{32EF0A03-A59A-4FCB-99D1-39665D520ABB}</b:Guid>
    <b:Author>
      <b:Author>
        <b:NameList>
          <b:Person>
            <b:Last>Lloret</b:Last>
            <b:First>Juan</b:First>
            <b:Middle>A.Marin-Garcia and Jaime</b:Middle>
          </b:Person>
        </b:NameList>
      </b:Author>
    </b:Author>
    <b:Title>iimproving teamwork with university engineering students. The effect of an assessment method to prevent shirking</b:Title>
    <b:Year>2008</b:Year>
    <b:RefOrder>56</b:RefOrder>
  </b:Source>
  <b:Source>
    <b:Tag>Kur30</b:Tag>
    <b:SourceType>Report</b:SourceType>
    <b:Guid>{F290EEF0-F7D4-41E6-B9AD-62978D0980D8}</b:Guid>
    <b:Author>
      <b:Author>
        <b:NameList>
          <b:Person>
            <b:Last>Lewin</b:Last>
            <b:First>Kurt</b:First>
          </b:Person>
        </b:NameList>
      </b:Author>
    </b:Author>
    <b:Title>teamwork skill</b:Title>
    <b:Year>1930</b:Year>
    <b:RefOrder>57</b:RefOrder>
  </b:Source>
  <b:Source>
    <b:Tag>Ali11</b:Tag>
    <b:SourceType>Report</b:SourceType>
    <b:Guid>{CCF4CE88-6EF4-499B-93F6-E45EE69B82D2}</b:Guid>
    <b:Author>
      <b:Author>
        <b:NameList>
          <b:Person>
            <b:Last>Burke</b:Last>
            <b:First>Alison</b:First>
          </b:Person>
        </b:NameList>
      </b:Author>
    </b:Author>
    <b:Title>teaching student in teamwork</b:Title>
    <b:Year> 2011</b:Year>
    <b:RefOrder>58</b:RefOrder>
  </b:Source>
  <b:Source>
    <b:Tag>PTT08</b:Tag>
    <b:SourceType>Report</b:SourceType>
    <b:Guid>{1345FE84-EB12-4971-A527-33052473BC97}</b:Guid>
    <b:Author>
      <b:Author>
        <b:NameList>
          <b:Person>
            <b:Last>P.T.T.Thuy</b:Last>
            <b:First>N.T.Thuong,</b:First>
            <b:Middle>N.T.Van</b:Middle>
          </b:Person>
        </b:NameList>
      </b:Author>
    </b:Author>
    <b:Title>solution for the efectiveness of teamwork skills</b:Title>
    <b:Year> 2008</b:Year>
    <b:RefOrder>59</b:RefOrder>
  </b:Source>
  <b:Source>
    <b:Tag>JTh941</b:Tag>
    <b:SourceType>Report</b:SourceType>
    <b:Guid>{B589827D-2C5B-4428-845E-017E9131D23C}</b:Guid>
    <b:Author>
      <b:Author>
        <b:NameList>
          <b:Person>
            <b:Last>J. Thousand</b:Last>
            <b:First>A.</b:First>
            <b:Middle>Villa and A. Nevin</b:Middle>
          </b:Person>
        </b:NameList>
      </b:Author>
    </b:Author>
    <b:Title>Creativity and Collaborative Learning</b:Title>
    <b:Year> 1994</b:Year>
    <b:RefOrder>60</b:RefOrder>
  </b:Source>
  <b:Source>
    <b:Tag>ADE03</b:Tag>
    <b:SourceType>JournalArticle</b:SourceType>
    <b:Guid>{6B29498A-0B45-4EA2-8CE1-02DB5B75C581}</b:Guid>
    <b:Author>
      <b:Author>
        <b:Corporate>ADEYA .C.N</b:Corporate>
      </b:Author>
    </b:Author>
    <b:Title>SOURCES OF TRAINING  IN AFRICAN CLUSTERS AND AWARENESS OF ICTS</b:Title>
    <b:Year>2003</b:Year>
    <b:JournalName>A STUDY OF KENYA AND GHANA</b:JournalName>
    <b:RefOrder>61</b:RefOrder>
  </b:Source>
  <b:Source>
    <b:Tag>BAR11</b:Tag>
    <b:SourceType>JournalArticle</b:SourceType>
    <b:Guid>{74E464D1-6D17-4834-8C27-F1D16EDBA696}</b:Guid>
    <b:Author>
      <b:Author>
        <b:Corporate>BARNEY J, M WRIGHT AND DJ KETCHEN</b:Corporate>
      </b:Author>
    </b:Author>
    <b:Title>THE RESOURCE BASED VIEW OF THE FIRM : TEN YEARS AFTER 1991</b:Title>
    <b:Year>2011</b:Year>
    <b:RefOrder>62</b:RefOrder>
  </b:Source>
  <b:Source>
    <b:Tag>BAR</b:Tag>
    <b:SourceType>JournalArticle</b:SourceType>
    <b:Guid>{11549032-F606-4C27-9971-767C1340E128}</b:Guid>
    <b:Author>
      <b:Author>
        <b:Corporate>BARNEY J, M WRIGHT AND DJ KETCHEN</b:Corporate>
      </b:Author>
    </b:Author>
    <b:Title>THE RESOURCE BASED VIEW OF THE FIRM: TEN YEARS AFTER 1991</b:Title>
    <b:Year>2011</b:Year>
    <b:RefOrder>63</b:RefOrder>
  </b:Source>
  <b:Source>
    <b:Tag>BRA09</b:Tag>
    <b:SourceType>JournalArticle</b:SourceType>
    <b:Guid>{93D10A32-CD93-4A19-8F41-4EEBF7419B30}</b:Guid>
    <b:Author>
      <b:Author>
        <b:Corporate>BRARATI, P. AND CHAUDHURY, A</b:Corporate>
      </b:Author>
    </b:Author>
    <b:Title>SEMS AND COMPETITIVENESS. THE ROLE OF INFORMATION SYSTEMS</b:Title>
    <b:JournalName>INTERNATIONAL JOURNAL OF E-BUSINESS LENDING</b:JournalName>
    <b:Year>2009 </b:Year>
    <b:RefOrder>64</b:RefOrder>
  </b:Source>
  <b:Source>
    <b:Tag>BUC88</b:Tag>
    <b:SourceType>JournalArticle</b:SourceType>
    <b:Guid>{8ECAC659-368A-4189-AA55-49BBBD551CE8}</b:Guid>
    <b:Author>
      <b:Author>
        <b:Corporate>BUCKLEY, P.J, PASS,C.L AND PRESCOTT, K</b:Corporate>
      </b:Author>
    </b:Author>
    <b:Title>MESURES OF INTERNATIONAL COMPETITIVENESS: A CRITICAL SURVEY</b:Title>
    <b:JournalName>JOURNAL OF MARKETING MANAGEMENT</b:JournalName>
    <b:Year>1988</b:Year>
    <b:RefOrder>65</b:RefOrder>
  </b:Source>
  <b:Source>
    <b:Tag>CAR06</b:Tag>
    <b:SourceType>JournalArticle</b:SourceType>
    <b:Guid>{3395D0DA-4957-40D2-8829-B84CD4CF2814}</b:Guid>
    <b:Author>
      <b:Author>
        <b:Corporate>CARLSON, D.S, UPTON, N AND SEAMAN,S</b:Corporate>
      </b:Author>
    </b:Author>
    <b:Title>THE IMPACT OF HUMAN RESOURCE PRATICES AND COMPENSATION DESIGN ON PERFORMANCE: AN ANALYSIS OF FAMILY-OWNED SMES </b:Title>
    <b:JournalName>JOURNAL OF SMALL BUSINESS MANAGEMENT</b:JournalName>
    <b:Year>2006</b:Year>
    <b:RefOrder>66</b:RefOrder>
  </b:Source>
</b:Sources>
</file>

<file path=customXml/itemProps1.xml><?xml version="1.0" encoding="utf-8"?>
<ds:datastoreItem xmlns:ds="http://schemas.openxmlformats.org/officeDocument/2006/customXml" ds:itemID="{821F0B60-A1C5-4C47-AED6-4A2CAD6F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Tap chi.dotx</Template>
  <TotalTime>21</TotalTime>
  <Pages>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NGHIÊN CỨU KHẢ NĂNG KẾT HỢP VÀ MỨC ĐỘ CHỐNG CHIU SÂU BỆNH</vt:lpstr>
    </vt:vector>
  </TitlesOfParts>
  <Company>HOME</Company>
  <LinksUpToDate>false</LinksUpToDate>
  <CharactersWithSpaces>12551</CharactersWithSpaces>
  <SharedDoc>false</SharedDoc>
  <HLinks>
    <vt:vector size="222" baseType="variant">
      <vt:variant>
        <vt:i4>5373955</vt:i4>
      </vt:variant>
      <vt:variant>
        <vt:i4>408</vt:i4>
      </vt:variant>
      <vt:variant>
        <vt:i4>0</vt:i4>
      </vt:variant>
      <vt:variant>
        <vt:i4>5</vt:i4>
      </vt:variant>
      <vt:variant>
        <vt:lpwstr>http://www.uptodate.com/contents/epidemiology-and-pathogenesis-of-listeria-monocytogenes-infection/abstract/2</vt:lpwstr>
      </vt:variant>
      <vt:variant>
        <vt:lpwstr/>
      </vt:variant>
      <vt:variant>
        <vt:i4>6291518</vt:i4>
      </vt:variant>
      <vt:variant>
        <vt:i4>405</vt:i4>
      </vt:variant>
      <vt:variant>
        <vt:i4>0</vt:i4>
      </vt:variant>
      <vt:variant>
        <vt:i4>5</vt:i4>
      </vt:variant>
      <vt:variant>
        <vt:lpwstr>http://www.nature.com/nrmicro/journal/v13/n10/fig_tab/nrmicro3480_F1.html</vt:lpwstr>
      </vt:variant>
      <vt:variant>
        <vt:lpwstr>auth-4</vt:lpwstr>
      </vt:variant>
      <vt:variant>
        <vt:i4>4653067</vt:i4>
      </vt:variant>
      <vt:variant>
        <vt:i4>389</vt:i4>
      </vt:variant>
      <vt:variant>
        <vt:i4>0</vt:i4>
      </vt:variant>
      <vt:variant>
        <vt:i4>5</vt:i4>
      </vt:variant>
      <vt:variant>
        <vt:lpwstr/>
      </vt:variant>
      <vt:variant>
        <vt:lpwstr>_ENREF_6</vt:lpwstr>
      </vt:variant>
      <vt:variant>
        <vt:i4>4194315</vt:i4>
      </vt:variant>
      <vt:variant>
        <vt:i4>381</vt:i4>
      </vt:variant>
      <vt:variant>
        <vt:i4>0</vt:i4>
      </vt:variant>
      <vt:variant>
        <vt:i4>5</vt:i4>
      </vt:variant>
      <vt:variant>
        <vt:lpwstr/>
      </vt:variant>
      <vt:variant>
        <vt:lpwstr>_ENREF_11</vt:lpwstr>
      </vt:variant>
      <vt:variant>
        <vt:i4>4194315</vt:i4>
      </vt:variant>
      <vt:variant>
        <vt:i4>373</vt:i4>
      </vt:variant>
      <vt:variant>
        <vt:i4>0</vt:i4>
      </vt:variant>
      <vt:variant>
        <vt:i4>5</vt:i4>
      </vt:variant>
      <vt:variant>
        <vt:lpwstr/>
      </vt:variant>
      <vt:variant>
        <vt:lpwstr>_ENREF_11</vt:lpwstr>
      </vt:variant>
      <vt:variant>
        <vt:i4>4718603</vt:i4>
      </vt:variant>
      <vt:variant>
        <vt:i4>365</vt:i4>
      </vt:variant>
      <vt:variant>
        <vt:i4>0</vt:i4>
      </vt:variant>
      <vt:variant>
        <vt:i4>5</vt:i4>
      </vt:variant>
      <vt:variant>
        <vt:lpwstr/>
      </vt:variant>
      <vt:variant>
        <vt:lpwstr>_ENREF_9</vt:lpwstr>
      </vt:variant>
      <vt:variant>
        <vt:i4>4718603</vt:i4>
      </vt:variant>
      <vt:variant>
        <vt:i4>357</vt:i4>
      </vt:variant>
      <vt:variant>
        <vt:i4>0</vt:i4>
      </vt:variant>
      <vt:variant>
        <vt:i4>5</vt:i4>
      </vt:variant>
      <vt:variant>
        <vt:lpwstr/>
      </vt:variant>
      <vt:variant>
        <vt:lpwstr>_ENREF_9</vt:lpwstr>
      </vt:variant>
      <vt:variant>
        <vt:i4>4784139</vt:i4>
      </vt:variant>
      <vt:variant>
        <vt:i4>349</vt:i4>
      </vt:variant>
      <vt:variant>
        <vt:i4>0</vt:i4>
      </vt:variant>
      <vt:variant>
        <vt:i4>5</vt:i4>
      </vt:variant>
      <vt:variant>
        <vt:lpwstr/>
      </vt:variant>
      <vt:variant>
        <vt:lpwstr>_ENREF_8</vt:lpwstr>
      </vt:variant>
      <vt:variant>
        <vt:i4>4194315</vt:i4>
      </vt:variant>
      <vt:variant>
        <vt:i4>343</vt:i4>
      </vt:variant>
      <vt:variant>
        <vt:i4>0</vt:i4>
      </vt:variant>
      <vt:variant>
        <vt:i4>5</vt:i4>
      </vt:variant>
      <vt:variant>
        <vt:lpwstr/>
      </vt:variant>
      <vt:variant>
        <vt:lpwstr>_ENREF_10</vt:lpwstr>
      </vt:variant>
      <vt:variant>
        <vt:i4>4456459</vt:i4>
      </vt:variant>
      <vt:variant>
        <vt:i4>340</vt:i4>
      </vt:variant>
      <vt:variant>
        <vt:i4>0</vt:i4>
      </vt:variant>
      <vt:variant>
        <vt:i4>5</vt:i4>
      </vt:variant>
      <vt:variant>
        <vt:lpwstr/>
      </vt:variant>
      <vt:variant>
        <vt:lpwstr>_ENREF_5</vt:lpwstr>
      </vt:variant>
      <vt:variant>
        <vt:i4>4587531</vt:i4>
      </vt:variant>
      <vt:variant>
        <vt:i4>332</vt:i4>
      </vt:variant>
      <vt:variant>
        <vt:i4>0</vt:i4>
      </vt:variant>
      <vt:variant>
        <vt:i4>5</vt:i4>
      </vt:variant>
      <vt:variant>
        <vt:lpwstr/>
      </vt:variant>
      <vt:variant>
        <vt:lpwstr>_ENREF_7</vt:lpwstr>
      </vt:variant>
      <vt:variant>
        <vt:i4>4194315</vt:i4>
      </vt:variant>
      <vt:variant>
        <vt:i4>324</vt:i4>
      </vt:variant>
      <vt:variant>
        <vt:i4>0</vt:i4>
      </vt:variant>
      <vt:variant>
        <vt:i4>5</vt:i4>
      </vt:variant>
      <vt:variant>
        <vt:lpwstr/>
      </vt:variant>
      <vt:variant>
        <vt:lpwstr>_ENREF_14</vt:lpwstr>
      </vt:variant>
      <vt:variant>
        <vt:i4>4194315</vt:i4>
      </vt:variant>
      <vt:variant>
        <vt:i4>316</vt:i4>
      </vt:variant>
      <vt:variant>
        <vt:i4>0</vt:i4>
      </vt:variant>
      <vt:variant>
        <vt:i4>5</vt:i4>
      </vt:variant>
      <vt:variant>
        <vt:lpwstr/>
      </vt:variant>
      <vt:variant>
        <vt:lpwstr>_ENREF_1</vt:lpwstr>
      </vt:variant>
      <vt:variant>
        <vt:i4>4521995</vt:i4>
      </vt:variant>
      <vt:variant>
        <vt:i4>310</vt:i4>
      </vt:variant>
      <vt:variant>
        <vt:i4>0</vt:i4>
      </vt:variant>
      <vt:variant>
        <vt:i4>5</vt:i4>
      </vt:variant>
      <vt:variant>
        <vt:lpwstr/>
      </vt:variant>
      <vt:variant>
        <vt:lpwstr>_ENREF_4</vt:lpwstr>
      </vt:variant>
      <vt:variant>
        <vt:i4>4390923</vt:i4>
      </vt:variant>
      <vt:variant>
        <vt:i4>302</vt:i4>
      </vt:variant>
      <vt:variant>
        <vt:i4>0</vt:i4>
      </vt:variant>
      <vt:variant>
        <vt:i4>5</vt:i4>
      </vt:variant>
      <vt:variant>
        <vt:lpwstr/>
      </vt:variant>
      <vt:variant>
        <vt:lpwstr>_ENREF_2</vt:lpwstr>
      </vt:variant>
      <vt:variant>
        <vt:i4>4390923</vt:i4>
      </vt:variant>
      <vt:variant>
        <vt:i4>296</vt:i4>
      </vt:variant>
      <vt:variant>
        <vt:i4>0</vt:i4>
      </vt:variant>
      <vt:variant>
        <vt:i4>5</vt:i4>
      </vt:variant>
      <vt:variant>
        <vt:lpwstr/>
      </vt:variant>
      <vt:variant>
        <vt:lpwstr>_ENREF_2</vt:lpwstr>
      </vt:variant>
      <vt:variant>
        <vt:i4>4194315</vt:i4>
      </vt:variant>
      <vt:variant>
        <vt:i4>290</vt:i4>
      </vt:variant>
      <vt:variant>
        <vt:i4>0</vt:i4>
      </vt:variant>
      <vt:variant>
        <vt:i4>5</vt:i4>
      </vt:variant>
      <vt:variant>
        <vt:lpwstr/>
      </vt:variant>
      <vt:variant>
        <vt:lpwstr>_ENREF_14</vt:lpwstr>
      </vt:variant>
      <vt:variant>
        <vt:i4>4587531</vt:i4>
      </vt:variant>
      <vt:variant>
        <vt:i4>287</vt:i4>
      </vt:variant>
      <vt:variant>
        <vt:i4>0</vt:i4>
      </vt:variant>
      <vt:variant>
        <vt:i4>5</vt:i4>
      </vt:variant>
      <vt:variant>
        <vt:lpwstr/>
      </vt:variant>
      <vt:variant>
        <vt:lpwstr>_ENREF_7</vt:lpwstr>
      </vt:variant>
      <vt:variant>
        <vt:i4>4325387</vt:i4>
      </vt:variant>
      <vt:variant>
        <vt:i4>284</vt:i4>
      </vt:variant>
      <vt:variant>
        <vt:i4>0</vt:i4>
      </vt:variant>
      <vt:variant>
        <vt:i4>5</vt:i4>
      </vt:variant>
      <vt:variant>
        <vt:lpwstr/>
      </vt:variant>
      <vt:variant>
        <vt:lpwstr>_ENREF_3</vt:lpwstr>
      </vt:variant>
      <vt:variant>
        <vt:i4>4390923</vt:i4>
      </vt:variant>
      <vt:variant>
        <vt:i4>281</vt:i4>
      </vt:variant>
      <vt:variant>
        <vt:i4>0</vt:i4>
      </vt:variant>
      <vt:variant>
        <vt:i4>5</vt:i4>
      </vt:variant>
      <vt:variant>
        <vt:lpwstr/>
      </vt:variant>
      <vt:variant>
        <vt:lpwstr>_ENREF_2</vt:lpwstr>
      </vt:variant>
      <vt:variant>
        <vt:i4>4194315</vt:i4>
      </vt:variant>
      <vt:variant>
        <vt:i4>273</vt:i4>
      </vt:variant>
      <vt:variant>
        <vt:i4>0</vt:i4>
      </vt:variant>
      <vt:variant>
        <vt:i4>5</vt:i4>
      </vt:variant>
      <vt:variant>
        <vt:lpwstr/>
      </vt:variant>
      <vt:variant>
        <vt:lpwstr>_ENREF_13</vt:lpwstr>
      </vt:variant>
      <vt:variant>
        <vt:i4>4194315</vt:i4>
      </vt:variant>
      <vt:variant>
        <vt:i4>265</vt:i4>
      </vt:variant>
      <vt:variant>
        <vt:i4>0</vt:i4>
      </vt:variant>
      <vt:variant>
        <vt:i4>5</vt:i4>
      </vt:variant>
      <vt:variant>
        <vt:lpwstr/>
      </vt:variant>
      <vt:variant>
        <vt:lpwstr>_ENREF_12</vt:lpwstr>
      </vt:variant>
      <vt:variant>
        <vt:i4>65557</vt:i4>
      </vt:variant>
      <vt:variant>
        <vt:i4>228</vt:i4>
      </vt:variant>
      <vt:variant>
        <vt:i4>0</vt:i4>
      </vt:variant>
      <vt:variant>
        <vt:i4>5</vt:i4>
      </vt:variant>
      <vt:variant>
        <vt:lpwstr>http://www.lrrd.org/lrrd25/1/cont2501.htm</vt:lpwstr>
      </vt:variant>
      <vt:variant>
        <vt:lpwstr/>
      </vt:variant>
      <vt:variant>
        <vt:i4>1900660</vt:i4>
      </vt:variant>
      <vt:variant>
        <vt:i4>63</vt:i4>
      </vt:variant>
      <vt:variant>
        <vt:i4>0</vt:i4>
      </vt:variant>
      <vt:variant>
        <vt:i4>5</vt:i4>
      </vt:variant>
      <vt:variant>
        <vt:lpwstr>http://www.ncbi.nlm.nih.gov/pubmed/?term=Feierl%20G%5BAuthor%5D&amp;cauthor=true&amp;cauthor_uid=25485979</vt:lpwstr>
      </vt:variant>
      <vt:variant>
        <vt:lpwstr/>
      </vt:variant>
      <vt:variant>
        <vt:i4>7995477</vt:i4>
      </vt:variant>
      <vt:variant>
        <vt:i4>60</vt:i4>
      </vt:variant>
      <vt:variant>
        <vt:i4>0</vt:i4>
      </vt:variant>
      <vt:variant>
        <vt:i4>5</vt:i4>
      </vt:variant>
      <vt:variant>
        <vt:lpwstr>http://www.ncbi.nlm.nih.gov/pubmed/?term=Pless%20P%5BAuthor%5D&amp;cauthor=true&amp;cauthor_uid=25485979</vt:lpwstr>
      </vt:variant>
      <vt:variant>
        <vt:lpwstr/>
      </vt:variant>
      <vt:variant>
        <vt:i4>2293855</vt:i4>
      </vt:variant>
      <vt:variant>
        <vt:i4>57</vt:i4>
      </vt:variant>
      <vt:variant>
        <vt:i4>0</vt:i4>
      </vt:variant>
      <vt:variant>
        <vt:i4>5</vt:i4>
      </vt:variant>
      <vt:variant>
        <vt:lpwstr>http://www.ncbi.nlm.nih.gov/pubmed/?term=Grisold%20AJ%5BAuthor%5D&amp;cauthor=true&amp;cauthor_uid=25485979</vt:lpwstr>
      </vt:variant>
      <vt:variant>
        <vt:lpwstr/>
      </vt:variant>
      <vt:variant>
        <vt:i4>7077980</vt:i4>
      </vt:variant>
      <vt:variant>
        <vt:i4>54</vt:i4>
      </vt:variant>
      <vt:variant>
        <vt:i4>0</vt:i4>
      </vt:variant>
      <vt:variant>
        <vt:i4>5</vt:i4>
      </vt:variant>
      <vt:variant>
        <vt:lpwstr>http://www.ncbi.nlm.nih.gov/pubmed/?term=Kittinger%20C%5BAuthor%5D&amp;cauthor=true&amp;cauthor_uid=25485979</vt:lpwstr>
      </vt:variant>
      <vt:variant>
        <vt:lpwstr/>
      </vt:variant>
      <vt:variant>
        <vt:i4>6881289</vt:i4>
      </vt:variant>
      <vt:variant>
        <vt:i4>51</vt:i4>
      </vt:variant>
      <vt:variant>
        <vt:i4>0</vt:i4>
      </vt:variant>
      <vt:variant>
        <vt:i4>5</vt:i4>
      </vt:variant>
      <vt:variant>
        <vt:lpwstr>http://www.ncbi.nlm.nih.gov/pubmed/?term=Haas%20D%5BAuthor%5D&amp;cauthor=true&amp;cauthor_uid=25485979</vt:lpwstr>
      </vt:variant>
      <vt:variant>
        <vt:lpwstr/>
      </vt:variant>
      <vt:variant>
        <vt:i4>4587638</vt:i4>
      </vt:variant>
      <vt:variant>
        <vt:i4>48</vt:i4>
      </vt:variant>
      <vt:variant>
        <vt:i4>0</vt:i4>
      </vt:variant>
      <vt:variant>
        <vt:i4>5</vt:i4>
      </vt:variant>
      <vt:variant>
        <vt:lpwstr>http://www.ncbi.nlm.nih.gov/pubmed/?term=Reinthaler%20FF%5BAuthor%5D&amp;cauthor=true&amp;cauthor_uid=25485979</vt:lpwstr>
      </vt:variant>
      <vt:variant>
        <vt:lpwstr/>
      </vt:variant>
      <vt:variant>
        <vt:i4>7077964</vt:i4>
      </vt:variant>
      <vt:variant>
        <vt:i4>45</vt:i4>
      </vt:variant>
      <vt:variant>
        <vt:i4>0</vt:i4>
      </vt:variant>
      <vt:variant>
        <vt:i4>5</vt:i4>
      </vt:variant>
      <vt:variant>
        <vt:lpwstr>http://www.ncbi.nlm.nih.gov/pubmed/?term=Petternel%20C%5BAuthor%5D&amp;cauthor=true&amp;cauthor_uid=25485979</vt:lpwstr>
      </vt:variant>
      <vt:variant>
        <vt:lpwstr/>
      </vt:variant>
      <vt:variant>
        <vt:i4>1114236</vt:i4>
      </vt:variant>
      <vt:variant>
        <vt:i4>42</vt:i4>
      </vt:variant>
      <vt:variant>
        <vt:i4>0</vt:i4>
      </vt:variant>
      <vt:variant>
        <vt:i4>5</vt:i4>
      </vt:variant>
      <vt:variant>
        <vt:lpwstr>http://www.ncbi.nlm.nih.gov/pubmed/?term=Luxner%20J%5BAuthor%5D&amp;cauthor=true&amp;cauthor_uid=25485979</vt:lpwstr>
      </vt:variant>
      <vt:variant>
        <vt:lpwstr/>
      </vt:variant>
      <vt:variant>
        <vt:i4>917608</vt:i4>
      </vt:variant>
      <vt:variant>
        <vt:i4>39</vt:i4>
      </vt:variant>
      <vt:variant>
        <vt:i4>0</vt:i4>
      </vt:variant>
      <vt:variant>
        <vt:i4>5</vt:i4>
      </vt:variant>
      <vt:variant>
        <vt:lpwstr>http://www.ncbi.nlm.nih.gov/pubmed/?term=Galler%20H%5BAuthor%5D&amp;cauthor=true&amp;cauthor_uid=25485979</vt:lpwstr>
      </vt:variant>
      <vt:variant>
        <vt:lpwstr/>
      </vt:variant>
      <vt:variant>
        <vt:i4>852083</vt:i4>
      </vt:variant>
      <vt:variant>
        <vt:i4>36</vt:i4>
      </vt:variant>
      <vt:variant>
        <vt:i4>0</vt:i4>
      </vt:variant>
      <vt:variant>
        <vt:i4>5</vt:i4>
      </vt:variant>
      <vt:variant>
        <vt:lpwstr>http://www.ncbi.nlm.nih.gov/pubmed/?term=Zarfel%20G%5BAuthor%5D&amp;cauthor=true&amp;cauthor_uid=25485979</vt:lpwstr>
      </vt:variant>
      <vt:variant>
        <vt:lpwstr/>
      </vt:variant>
      <vt:variant>
        <vt:i4>6422557</vt:i4>
      </vt:variant>
      <vt:variant>
        <vt:i4>9</vt:i4>
      </vt:variant>
      <vt:variant>
        <vt:i4>0</vt:i4>
      </vt:variant>
      <vt:variant>
        <vt:i4>5</vt:i4>
      </vt:variant>
      <vt:variant>
        <vt:lpwstr>https://drive.google.com/a/tuaf.edu.vn/file/d/0B0rSeSdztasLbjJHRFd1WWE0MlE/view?usp=drive_web</vt:lpwstr>
      </vt:variant>
      <vt:variant>
        <vt:lpwstr/>
      </vt:variant>
      <vt:variant>
        <vt:i4>6815745</vt:i4>
      </vt:variant>
      <vt:variant>
        <vt:i4>6</vt:i4>
      </vt:variant>
      <vt:variant>
        <vt:i4>0</vt:i4>
      </vt:variant>
      <vt:variant>
        <vt:i4>5</vt:i4>
      </vt:variant>
      <vt:variant>
        <vt:lpwstr>https://drive.google.com/a/tuaf.edu.vn/file/d/0B0rSeSdztasLUWZsRUhnaGVraHM/view?usp=drive_web</vt:lpwstr>
      </vt:variant>
      <vt:variant>
        <vt:lpwstr/>
      </vt:variant>
      <vt:variant>
        <vt:i4>6553624</vt:i4>
      </vt:variant>
      <vt:variant>
        <vt:i4>3</vt:i4>
      </vt:variant>
      <vt:variant>
        <vt:i4>0</vt:i4>
      </vt:variant>
      <vt:variant>
        <vt:i4>5</vt:i4>
      </vt:variant>
      <vt:variant>
        <vt:lpwstr>https://drive.google.com/a/tuaf.edu.vn/file/d/0B0rSeSdztasLOXF3ZTR3V3VTV0U/view?usp=drive_web</vt:lpwstr>
      </vt:variant>
      <vt:variant>
        <vt:lpwstr/>
      </vt:variant>
      <vt:variant>
        <vt:i4>5308428</vt:i4>
      </vt:variant>
      <vt:variant>
        <vt:i4>0</vt:i4>
      </vt:variant>
      <vt:variant>
        <vt:i4>0</vt:i4>
      </vt:variant>
      <vt:variant>
        <vt:i4>5</vt:i4>
      </vt:variant>
      <vt:variant>
        <vt:lpwstr>http://vtc16.vn/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báo KHCN-TNU-2017</dc:title>
  <dc:creator>Windows User</dc:creator>
  <cp:lastModifiedBy>VDu</cp:lastModifiedBy>
  <cp:revision>27</cp:revision>
  <cp:lastPrinted>2017-05-31T11:00:00Z</cp:lastPrinted>
  <dcterms:created xsi:type="dcterms:W3CDTF">2017-08-27T10:05:00Z</dcterms:created>
  <dcterms:modified xsi:type="dcterms:W3CDTF">2017-09-16T16:21:00Z</dcterms:modified>
</cp:coreProperties>
</file>